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ayout w:type="fixed"/>
        <w:tblLook w:val="0620" w:firstRow="1" w:lastRow="0" w:firstColumn="0" w:lastColumn="0" w:noHBand="1" w:noVBand="1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147077" w:rsidRPr="00E9610B" w14:paraId="6046789A" w14:textId="77777777" w:rsidTr="00783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20"/>
        </w:trPr>
        <w:tc>
          <w:tcPr>
            <w:tcW w:w="2520" w:type="dxa"/>
          </w:tcPr>
          <w:p w14:paraId="5647CDB9" w14:textId="69965A15" w:rsidR="005A5F48" w:rsidRPr="00E9610B" w:rsidRDefault="004A0037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743232" behindDoc="1" locked="0" layoutInCell="1" allowOverlap="1" wp14:anchorId="0A9FBCBF" wp14:editId="7AD7865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-274955</wp:posOffset>
                      </wp:positionV>
                      <wp:extent cx="610870" cy="492760"/>
                      <wp:effectExtent l="0" t="0" r="0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7EFDE" w14:textId="75F7CA58" w:rsidR="006628F6" w:rsidRDefault="00B568E1" w:rsidP="004A0037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fldSimple w:instr=" MERGEFIELD path ">
                                    <w:r w:rsidR="00FC5D6B">
                                      <w:rPr>
                                        <w:noProof/>
                                      </w:rPr>
                                      <w:instrText>C:\\Users\\jackg\\PycharmProjects\\flatplates\\QRs\\pcloud.jpg</w:instrText>
                                    </w:r>
                                  </w:fldSimple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E18DD89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9872" type="#_x0000_t75" style="width:28.7pt;height:28.7pt">
                                        <v:imagedata r:id="rId12" r:href="rId1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9FBC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.2pt;margin-top:-21.65pt;width:48.1pt;height:38.8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" stroked="f">
                      <v:textbox>
                        <w:txbxContent>
                          <w:p w14:paraId="1AA7EFDE" w14:textId="75F7CA58" w:rsidR="006628F6" w:rsidRDefault="00B568E1" w:rsidP="004A0037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fldSimple w:instr=" MERGEFIELD path ">
                              <w:r w:rsidR="00FC5D6B">
                                <w:rPr>
                                  <w:noProof/>
                                </w:rPr>
                                <w:instrText>C:\\Users\\jackg\\PycharmProjects\\flatplates\\QRs\\pcloud.jpg</w:instrText>
                              </w:r>
                            </w:fldSimple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E18DD89">
                                <v:shape id="_x0000_i9872" type="#_x0000_t75" style="width:28.7pt;height:28.7pt">
                                  <v:imagedata r:id="rId12" r:href="rId1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48"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5A5F48" w:rsidRPr="00E9610B">
              <w:rPr>
                <w:rFonts w:ascii="Arial" w:hAnsi="Arial" w:cs="Arial"/>
                <w:sz w:val="14"/>
                <w:szCs w:val="14"/>
              </w:rPr>
              <w:instrText xml:space="preserve"> MERGEFIELD  0  \* MERGEFORMAT </w:instrText>
            </w:r>
            <w:r w:rsidR="005A5F48"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«0»</w:t>
            </w:r>
            <w:r w:rsidR="005A5F48"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ADE96F1" w14:textId="511B9BA4" w:rsidR="00147077" w:rsidRPr="00E9610B" w:rsidRDefault="004A003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745280" behindDoc="1" locked="0" layoutInCell="1" allowOverlap="1" wp14:anchorId="27E65F21" wp14:editId="4BDC2F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595424" cy="486271"/>
                      <wp:effectExtent l="0" t="0" r="0" b="952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424" cy="4862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C410FE" w14:textId="1028FD7A" w:rsidR="006628F6" w:rsidRDefault="006628F6" w:rsidP="004A0037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 w:rsidR="00FC5D6B">
                                    <w:fldChar w:fldCharType="begin"/>
                                  </w:r>
                                  <w:r w:rsidR="00FC5D6B">
                                    <w:instrText xml:space="preserve"> MERGEFIELD path </w:instrText>
                                  </w:r>
                                  <w:r w:rsidR="00FC5D6B"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noProof/>
                                    </w:rPr>
                                    <w:instrText>"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fldChar w:fldCharType="begin"/>
                                  </w:r>
                                  <w:r w:rsidR="00FC5D6B">
                                    <w:instrText xml:space="preserve"> </w:instrText>
                                  </w:r>
                                  <w:r w:rsidR="00FC5D6B">
                                    <w:instrText>INCLUDEPICTURE  "C:\\Users\\jackg\\PycharmProjects\\flatplates\\QRs\\pcloud.jpg" \* MERGEFORMATINET</w:instrText>
                                  </w:r>
                                  <w:r w:rsidR="00FC5D6B">
                                    <w:instrText xml:space="preserve"> </w:instrText>
                                  </w:r>
                                  <w:r w:rsidR="00FC5D6B">
                                    <w:fldChar w:fldCharType="separate"/>
                                  </w:r>
                                  <w:r w:rsidR="00FC5D6B">
                                    <w:pict w14:anchorId="73ED6EE4">
                                      <v:shape id="_x0000_i9873" type="#_x0000_t75" style="width:29.95pt;height:29.95pt">
                                        <v:imagedata r:id="rId12" r:href="rId15"/>
                                      </v:shape>
                                    </w:pict>
                                  </w:r>
                                  <w:r w:rsidR="00FC5D6B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65F21" id="_x0000_s1027" type="#_x0000_t202" style="position:absolute;left:0;text-align:left;margin-left:0;margin-top:3.8pt;width:46.9pt;height:38.3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" stroked="f">
                      <v:textbox>
                        <w:txbxContent>
                          <w:p w14:paraId="76C410FE" w14:textId="1028FD7A" w:rsidR="006628F6" w:rsidRDefault="006628F6" w:rsidP="004A0037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 w:rsidR="00FC5D6B">
                              <w:fldChar w:fldCharType="begin"/>
                            </w:r>
                            <w:r w:rsidR="00FC5D6B">
                              <w:instrText xml:space="preserve"> MERGEFIELD path </w:instrText>
                            </w:r>
                            <w:r w:rsidR="00FC5D6B"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 w:rsidR="00FC5D6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instrText>"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C5D6B">
                              <w:fldChar w:fldCharType="begin"/>
                            </w:r>
                            <w:r w:rsidR="00FC5D6B">
                              <w:instrText xml:space="preserve"> </w:instrText>
                            </w:r>
                            <w:r w:rsidR="00FC5D6B">
                              <w:instrText>INCLUDEPICTURE  "C:\\Users\\jackg\\PycharmProjects\\flatplates\\QRs\\pcloud.jpg" \* MERGEFORMATINET</w:instrText>
                            </w:r>
                            <w:r w:rsidR="00FC5D6B">
                              <w:instrText xml:space="preserve"> </w:instrText>
                            </w:r>
                            <w:r w:rsidR="00FC5D6B">
                              <w:fldChar w:fldCharType="separate"/>
                            </w:r>
                            <w:r w:rsidR="00FC5D6B">
                              <w:pict w14:anchorId="73ED6EE4">
                                <v:shape id="_x0000_i9873" type="#_x0000_t75" style="width:29.95pt;height:29.95pt">
                                  <v:imagedata r:id="rId12" r:href="rId16"/>
                                </v:shape>
                              </w:pict>
                            </w:r>
                            <w:r w:rsidR="00FC5D6B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31CA"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39168" behindDoc="1" locked="0" layoutInCell="1" allowOverlap="1" wp14:anchorId="2B2EBB5F" wp14:editId="3AD6E8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71" name="Text Box 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ADAE0" w14:textId="53C65065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0EF94C4">
                                      <v:shape id="_x0000_i9874" type="#_x0000_t75" style="width:28.7pt;height:28.7pt">
                                        <v:imagedata r:id="rId12" r:href="rId1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EBB5F" id="Text Box 371" o:spid="_x0000_s1028" type="#_x0000_t202" style="position:absolute;left:0;text-align:left;margin-left:0;margin-top:3.9pt;width:48.1pt;height:38.8pt;z-index:-25127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" stroked="f">
                      <v:textbox>
                        <w:txbxContent>
                          <w:p w14:paraId="522ADAE0" w14:textId="53C65065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0EF94C4">
                                <v:shape id="_x0000_i9874" type="#_x0000_t75" style="width:28.7pt;height:28.7pt">
                                  <v:imagedata r:id="rId12" r:href="rId1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851928A" w14:textId="1E582013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B6232E7" w14:textId="1305B508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2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0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«20»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7DC856E" w14:textId="1134E8DF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80128" behindDoc="1" locked="0" layoutInCell="1" allowOverlap="1" wp14:anchorId="35D65F25" wp14:editId="7C0CE7C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394" name="Text Box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43C6F8" w14:textId="4A3FD63A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D502262">
                                      <v:shape id="_x0000_i9875" type="#_x0000_t75" style="width:28.7pt;height:28.7pt">
                                        <v:imagedata r:id="rId12" r:href="rId1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65F25" id="Text Box 394" o:spid="_x0000_s1029" type="#_x0000_t202" style="position:absolute;left:0;text-align:left;margin-left:.3pt;margin-top:3.85pt;width:48.1pt;height:38.8pt;z-index:-25123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" stroked="f">
                      <v:textbox>
                        <w:txbxContent>
                          <w:p w14:paraId="2643C6F8" w14:textId="4A3FD63A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D502262">
                                <v:shape id="_x0000_i9875" type="#_x0000_t75" style="width:28.7pt;height:28.7pt">
                                  <v:imagedata r:id="rId12" r:href="rId2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1F7A3E1" w14:textId="32174CD5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2390FD0" w14:textId="6090FA61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4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0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«40»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0AA6DB3" w14:textId="2F13BBC6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21088" behindDoc="1" locked="0" layoutInCell="1" allowOverlap="1" wp14:anchorId="231755AD" wp14:editId="513E90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4" name="Text Box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8E8F14" w14:textId="09B0E002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65986A1">
                                      <v:shape id="_x0000_i9876" type="#_x0000_t75" style="width:28.7pt;height:28.7pt">
                                        <v:imagedata r:id="rId12" r:href="rId2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755AD" id="Text Box 414" o:spid="_x0000_s1030" type="#_x0000_t202" style="position:absolute;left:0;text-align:left;margin-left:0;margin-top:3.85pt;width:48.1pt;height:38.8pt;z-index:-25119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psIwIAACU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AqC5psIwIAACU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238E8F14" w14:textId="09B0E002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65986A1">
                                <v:shape id="_x0000_i9876" type="#_x0000_t75" style="width:28.7pt;height:28.7pt">
                                  <v:imagedata r:id="rId12" r:href="rId2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53F27BE" w14:textId="47CB7530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5C809AF" w14:textId="403DEE5B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6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0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«60»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F23176C" w14:textId="60F4B7E9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62048" behindDoc="1" locked="0" layoutInCell="1" allowOverlap="1" wp14:anchorId="27404D6C" wp14:editId="68E6F1A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34" name="Text Box 4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99C3AD" w14:textId="182E5703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C02844A">
                                      <v:shape id="_x0000_i9877" type="#_x0000_t75" style="width:28.7pt;height:28.7pt">
                                        <v:imagedata r:id="rId12" r:href="rId2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04D6C" id="Text Box 434" o:spid="_x0000_s1031" type="#_x0000_t202" style="position:absolute;left:0;text-align:left;margin-left:.3pt;margin-top:3.9pt;width:48.1pt;height:38.8pt;z-index:-25115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9iIwIAACU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T91N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T6VYXUSvoD6hXA6GvsU5w0ML7jclHfZsSf2vA3OCEvXZoOSr&#10;8XQamzwZ09ligoa79VS3HmY4QpU0UDIctyENRpTDwD2WppFJtljDgcmZMvZiUvM8N7HZb+0U9We6&#10;Ny8A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MIUT2IjAgAAJQ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7799C3AD" w14:textId="182E5703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C02844A">
                                <v:shape id="_x0000_i9877" type="#_x0000_t75" style="width:28.7pt;height:28.7pt">
                                  <v:imagedata r:id="rId12" r:href="rId2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7A1E9DD7" w14:textId="77777777" w:rsidTr="00783407">
        <w:trPr>
          <w:trHeight w:hRule="exact" w:val="720"/>
        </w:trPr>
        <w:tc>
          <w:tcPr>
            <w:tcW w:w="2520" w:type="dxa"/>
          </w:tcPr>
          <w:p w14:paraId="35DD916D" w14:textId="37F25040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1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D12DF88" w14:textId="0E8F3257" w:rsidR="00147077" w:rsidRPr="00E9610B" w:rsidRDefault="004A003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747328" behindDoc="1" locked="0" layoutInCell="1" allowOverlap="1" wp14:anchorId="7B286169" wp14:editId="572DE8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595424" cy="486271"/>
                      <wp:effectExtent l="0" t="0" r="0" b="952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424" cy="4862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CF226C" w14:textId="5C03608F" w:rsidR="006628F6" w:rsidRDefault="006628F6" w:rsidP="004A0037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 w:rsidR="00FC5D6B">
                                    <w:fldChar w:fldCharType="begin"/>
                                  </w:r>
                                  <w:r w:rsidR="00FC5D6B">
                                    <w:instrText xml:space="preserve"> MERGEFIELD path </w:instrText>
                                  </w:r>
                                  <w:r w:rsidR="00FC5D6B"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noProof/>
                                    </w:rPr>
                                    <w:instrText>"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fldChar w:fldCharType="begin"/>
                                  </w:r>
                                  <w:r w:rsidR="00FC5D6B">
                                    <w:instrText xml:space="preserve"> </w:instrText>
                                  </w:r>
                                  <w:r w:rsidR="00FC5D6B">
                                    <w:instrText>INCLUDEPICTURE  "C:\\Users\\jackg\\PycharmProjects\\flatplates\\QRs\\pcloud.jpg" \* MERGEFORMATINET</w:instrText>
                                  </w:r>
                                  <w:r w:rsidR="00FC5D6B">
                                    <w:instrText xml:space="preserve"> </w:instrText>
                                  </w:r>
                                  <w:r w:rsidR="00FC5D6B">
                                    <w:fldChar w:fldCharType="separate"/>
                                  </w:r>
                                  <w:r w:rsidR="00FC5D6B">
                                    <w:pict w14:anchorId="5911B164">
                                      <v:shape id="_x0000_i9878" type="#_x0000_t75" style="width:29.95pt;height:29.95pt">
                                        <v:imagedata r:id="rId12" r:href="rId25"/>
                                      </v:shape>
                                    </w:pict>
                                  </w:r>
                                  <w:r w:rsidR="00FC5D6B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86169" id="_x0000_s1032" type="#_x0000_t202" style="position:absolute;left:0;text-align:left;margin-left:0;margin-top:4pt;width:46.9pt;height:38.3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" stroked="f">
                      <v:textbox>
                        <w:txbxContent>
                          <w:p w14:paraId="16CF226C" w14:textId="5C03608F" w:rsidR="006628F6" w:rsidRDefault="006628F6" w:rsidP="004A0037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 w:rsidR="00FC5D6B">
                              <w:fldChar w:fldCharType="begin"/>
                            </w:r>
                            <w:r w:rsidR="00FC5D6B">
                              <w:instrText xml:space="preserve"> MERGEFIELD path </w:instrText>
                            </w:r>
                            <w:r w:rsidR="00FC5D6B"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 w:rsidR="00FC5D6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instrText>"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C5D6B">
                              <w:fldChar w:fldCharType="begin"/>
                            </w:r>
                            <w:r w:rsidR="00FC5D6B">
                              <w:instrText xml:space="preserve"> </w:instrText>
                            </w:r>
                            <w:r w:rsidR="00FC5D6B">
                              <w:instrText>INCLUDEPICTURE  "C:\\Users\\jackg\\PycharmProjects\\flatplates\\QRs\\pcloud.jpg" \* MERGEFORMATINET</w:instrText>
                            </w:r>
                            <w:r w:rsidR="00FC5D6B">
                              <w:instrText xml:space="preserve"> </w:instrText>
                            </w:r>
                            <w:r w:rsidR="00FC5D6B">
                              <w:fldChar w:fldCharType="separate"/>
                            </w:r>
                            <w:r w:rsidR="00FC5D6B">
                              <w:pict w14:anchorId="5911B164">
                                <v:shape id="_x0000_i9878" type="#_x0000_t75" style="width:29.95pt;height:29.95pt">
                                  <v:imagedata r:id="rId12" r:href="rId26"/>
                                </v:shape>
                              </w:pict>
                            </w:r>
                            <w:r w:rsidR="00FC5D6B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31CA"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41216" behindDoc="1" locked="0" layoutInCell="1" allowOverlap="1" wp14:anchorId="268ADA6C" wp14:editId="37EA18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72" name="Text Box 3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EEDC88" w14:textId="73681338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0214F5F">
                                      <v:shape id="_x0000_i9879" type="#_x0000_t75" style="width:28.7pt;height:28.7pt">
                                        <v:imagedata r:id="rId12" r:href="rId2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ADA6C" id="Text Box 372" o:spid="_x0000_s1033" type="#_x0000_t202" style="position:absolute;left:0;text-align:left;margin-left:0;margin-top:3.9pt;width:48.1pt;height:38.8pt;z-index:-25127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" stroked="f">
                      <v:textbox>
                        <w:txbxContent>
                          <w:p w14:paraId="48EEDC88" w14:textId="73681338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0214F5F">
                                <v:shape id="_x0000_i9879" type="#_x0000_t75" style="width:28.7pt;height:28.7pt">
                                  <v:imagedata r:id="rId12" r:href="rId2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8162A76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FE041D6" w14:textId="4DD96FC9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21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«21»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6A7DB50A" w14:textId="703E9C29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82176" behindDoc="1" locked="0" layoutInCell="1" allowOverlap="1" wp14:anchorId="2CF9C004" wp14:editId="04481B5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395" name="Text Box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D4A158" w14:textId="333EB36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15A1B42">
                                      <v:shape id="_x0000_i9880" type="#_x0000_t75" style="width:28.7pt;height:28.7pt">
                                        <v:imagedata r:id="rId12" r:href="rId2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9C004" id="Text Box 395" o:spid="_x0000_s1034" type="#_x0000_t202" style="position:absolute;left:0;text-align:left;margin-left:.3pt;margin-top:3.85pt;width:48.1pt;height:38.8pt;z-index:-25123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SrmuyiQCAAAm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58D4A158" w14:textId="333EB36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15A1B42">
                                <v:shape id="_x0000_i9880" type="#_x0000_t75" style="width:28.7pt;height:28.7pt">
                                  <v:imagedata r:id="rId12" r:href="rId3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39733A5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10E89DC" w14:textId="6CFEBBD9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41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«41»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6B94BD5" w14:textId="38FF1959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23136" behindDoc="1" locked="0" layoutInCell="1" allowOverlap="1" wp14:anchorId="2D7C501D" wp14:editId="151A27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5" name="Text Box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2FF75" w14:textId="7A67C3AA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8F34537">
                                      <v:shape id="_x0000_i9881" type="#_x0000_t75" style="width:28.7pt;height:28.7pt">
                                        <v:imagedata r:id="rId12" r:href="rId3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C501D" id="Text Box 415" o:spid="_x0000_s1035" type="#_x0000_t202" style="position:absolute;left:0;text-align:left;margin-left:0;margin-top:3.85pt;width:48.1pt;height:38.8pt;z-index:-25119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+9JAIAACY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" stroked="f">
                      <v:textbox>
                        <w:txbxContent>
                          <w:p w14:paraId="47B2FF75" w14:textId="7A67C3AA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8F34537">
                                <v:shape id="_x0000_i9881" type="#_x0000_t75" style="width:28.7pt;height:28.7pt">
                                  <v:imagedata r:id="rId12" r:href="rId3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D9F1A66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4CC1DFF" w14:textId="3D8BC025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61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«61»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E3F369B" w14:textId="0FC8EAAF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64096" behindDoc="1" locked="0" layoutInCell="1" allowOverlap="1" wp14:anchorId="29DFF68B" wp14:editId="10020A7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35" name="Text Box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BA6BDD" w14:textId="4412EF67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F102725">
                                      <v:shape id="_x0000_i9882" type="#_x0000_t75" style="width:28.7pt;height:28.7pt">
                                        <v:imagedata r:id="rId12" r:href="rId3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FF68B" id="Text Box 435" o:spid="_x0000_s1036" type="#_x0000_t202" style="position:absolute;left:0;text-align:left;margin-left:.3pt;margin-top:3.9pt;width:48.1pt;height:38.8pt;z-index:-25115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" stroked="f">
                      <v:textbox>
                        <w:txbxContent>
                          <w:p w14:paraId="49BA6BDD" w14:textId="4412EF67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F102725">
                                <v:shape id="_x0000_i9882" type="#_x0000_t75" style="width:28.7pt;height:28.7pt">
                                  <v:imagedata r:id="rId12" r:href="rId3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0383240B" w14:textId="77777777" w:rsidTr="00783407">
        <w:trPr>
          <w:trHeight w:hRule="exact" w:val="720"/>
        </w:trPr>
        <w:tc>
          <w:tcPr>
            <w:tcW w:w="2520" w:type="dxa"/>
          </w:tcPr>
          <w:p w14:paraId="53713781" w14:textId="50BC1D5D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2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«2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3805F43" w14:textId="3ACE54FF" w:rsidR="00147077" w:rsidRPr="00E9610B" w:rsidRDefault="004A003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749376" behindDoc="1" locked="0" layoutInCell="1" allowOverlap="1" wp14:anchorId="75146919" wp14:editId="2B10D1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595424" cy="486271"/>
                      <wp:effectExtent l="0" t="0" r="0" b="952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424" cy="4862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B7998D" w14:textId="36EA94CC" w:rsidR="006628F6" w:rsidRDefault="006628F6" w:rsidP="004A0037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 w:rsidR="00FC5D6B">
                                    <w:fldChar w:fldCharType="begin"/>
                                  </w:r>
                                  <w:r w:rsidR="00FC5D6B">
                                    <w:instrText xml:space="preserve"> MERGEFIELD path </w:instrText>
                                  </w:r>
                                  <w:r w:rsidR="00FC5D6B"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noProof/>
                                    </w:rPr>
                                    <w:instrText>"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fldChar w:fldCharType="begin"/>
                                  </w:r>
                                  <w:r w:rsidR="00FC5D6B">
                                    <w:instrText xml:space="preserve"> </w:instrText>
                                  </w:r>
                                  <w:r w:rsidR="00FC5D6B">
                                    <w:instrText>INCLUDEPICTURE  "C:\\Users\\jackg\\PycharmProjects\\flatplates\\QRs\\pcloud.jpg" \* MERGEFORMATINET</w:instrText>
                                  </w:r>
                                  <w:r w:rsidR="00FC5D6B">
                                    <w:instrText xml:space="preserve"> </w:instrText>
                                  </w:r>
                                  <w:r w:rsidR="00FC5D6B">
                                    <w:fldChar w:fldCharType="separate"/>
                                  </w:r>
                                  <w:r w:rsidR="00FC5D6B">
                                    <w:pict w14:anchorId="17343A91">
                                      <v:shape id="_x0000_i9883" type="#_x0000_t75" style="width:29.95pt;height:29.95pt">
                                        <v:imagedata r:id="rId12" r:href="rId35"/>
                                      </v:shape>
                                    </w:pict>
                                  </w:r>
                                  <w:r w:rsidR="00FC5D6B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46919" id="_x0000_s1037" type="#_x0000_t202" style="position:absolute;left:0;text-align:left;margin-left:0;margin-top:3.8pt;width:46.9pt;height:38.3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" stroked="f">
                      <v:textbox>
                        <w:txbxContent>
                          <w:p w14:paraId="49B7998D" w14:textId="36EA94CC" w:rsidR="006628F6" w:rsidRDefault="006628F6" w:rsidP="004A0037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 w:rsidR="00FC5D6B">
                              <w:fldChar w:fldCharType="begin"/>
                            </w:r>
                            <w:r w:rsidR="00FC5D6B">
                              <w:instrText xml:space="preserve"> MERGEFIELD path </w:instrText>
                            </w:r>
                            <w:r w:rsidR="00FC5D6B"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 w:rsidR="00FC5D6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instrText>"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C5D6B">
                              <w:fldChar w:fldCharType="begin"/>
                            </w:r>
                            <w:r w:rsidR="00FC5D6B">
                              <w:instrText xml:space="preserve"> </w:instrText>
                            </w:r>
                            <w:r w:rsidR="00FC5D6B">
                              <w:instrText>INCLUDEPICTURE  "C:\\Users\\jackg\\PycharmProjects\\flatplates\\QRs\\pcloud.jpg" \* MERGEFORMATINET</w:instrText>
                            </w:r>
                            <w:r w:rsidR="00FC5D6B">
                              <w:instrText xml:space="preserve"> </w:instrText>
                            </w:r>
                            <w:r w:rsidR="00FC5D6B">
                              <w:fldChar w:fldCharType="separate"/>
                            </w:r>
                            <w:r w:rsidR="00FC5D6B">
                              <w:pict w14:anchorId="17343A91">
                                <v:shape id="_x0000_i9883" type="#_x0000_t75" style="width:29.95pt;height:29.95pt">
                                  <v:imagedata r:id="rId12" r:href="rId36"/>
                                </v:shape>
                              </w:pict>
                            </w:r>
                            <w:r w:rsidR="00FC5D6B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31CA"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43264" behindDoc="1" locked="0" layoutInCell="1" allowOverlap="1" wp14:anchorId="189F86B1" wp14:editId="3AFEF5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73" name="Text Box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5ACF44" w14:textId="3087A082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76B2442">
                                      <v:shape id="_x0000_i9884" type="#_x0000_t75" style="width:28.7pt;height:28.7pt">
                                        <v:imagedata r:id="rId12" r:href="rId3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F86B1" id="Text Box 373" o:spid="_x0000_s1038" type="#_x0000_t202" style="position:absolute;left:0;text-align:left;margin-left:0;margin-top:3.9pt;width:48.1pt;height:38.8pt;z-index:-25127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wSZfoC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545ACF44" w14:textId="3087A082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76B2442">
                                <v:shape id="_x0000_i9884" type="#_x0000_t75" style="width:28.7pt;height:28.7pt">
                                  <v:imagedata r:id="rId12" r:href="rId3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ED3769C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D710414" w14:textId="7977764E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22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«22»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33CB945" w14:textId="3EE1A9ED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84224" behindDoc="1" locked="0" layoutInCell="1" allowOverlap="1" wp14:anchorId="7240C961" wp14:editId="3A7A77B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396" name="Text Box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96A917" w14:textId="2EDBA46B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204E374">
                                      <v:shape id="_x0000_i9885" type="#_x0000_t75" style="width:28.7pt;height:28.7pt">
                                        <v:imagedata r:id="rId12" r:href="rId3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0C961" id="Text Box 396" o:spid="_x0000_s1039" type="#_x0000_t202" style="position:absolute;left:0;text-align:left;margin-left:.3pt;margin-top:3.85pt;width:48.1pt;height:38.8pt;z-index:-25123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9MCJAIAACY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vV3N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T6UYLy+qV1CfUC8HQ+PioOGhBfebkg6btqT+14E5QYn6bFDz&#10;1Xg6jV2ejOlsMUHD3XqqWw8zHKFKGigZjtuQJiPqYeAea9PIpFss4sDkzBmbMcl5HpzY7bd2ivoz&#10;3psXAA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YffTAiQCAAAm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5096A917" w14:textId="2EDBA46B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204E374">
                                <v:shape id="_x0000_i9885" type="#_x0000_t75" style="width:28.7pt;height:28.7pt">
                                  <v:imagedata r:id="rId12" r:href="rId4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B9C5B44" w14:textId="2663219D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40C33DB" w14:textId="3324551C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42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«42»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9BBFC56" w14:textId="5F6B0CC9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25184" behindDoc="1" locked="0" layoutInCell="1" allowOverlap="1" wp14:anchorId="28D67395" wp14:editId="461CD8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6" name="Text Box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DB2018" w14:textId="19A9487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66E7715">
                                      <v:shape id="_x0000_i9886" type="#_x0000_t75" style="width:28.7pt;height:28.7pt">
                                        <v:imagedata r:id="rId12" r:href="rId4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67395" id="Text Box 416" o:spid="_x0000_s1040" type="#_x0000_t202" style="position:absolute;left:0;text-align:left;margin-left:0;margin-top:3.85pt;width:48.1pt;height:38.8pt;z-index:-25119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Beo4tL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46DB2018" w14:textId="19A9487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66E7715">
                                <v:shape id="_x0000_i9886" type="#_x0000_t75" style="width:28.7pt;height:28.7pt">
                                  <v:imagedata r:id="rId12" r:href="rId4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BCC62B6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3DBA9AD" w14:textId="32BF01B4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62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«62»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A85365C" w14:textId="51B358C8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66144" behindDoc="1" locked="0" layoutInCell="1" allowOverlap="1" wp14:anchorId="6861D761" wp14:editId="0C90A59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36" name="Text Box 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C7FFF6" w14:textId="10DB7455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501F2B0">
                                      <v:shape id="_x0000_i9887" type="#_x0000_t75" style="width:28.7pt;height:28.7pt">
                                        <v:imagedata r:id="rId12" r:href="rId4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1D761" id="Text Box 436" o:spid="_x0000_s1041" type="#_x0000_t202" style="position:absolute;left:0;text-align:left;margin-left:.3pt;margin-top:3.9pt;width:48.1pt;height:38.8pt;z-index:-25115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9PJAIAACYEAAAOAAAAZHJzL2Uyb0RvYy54bWysU9uO2yAQfa/Uf0C8N3bcJJtYcVbbbFNV&#10;2l6k3X4AxjhGBYYCiZ1+fQeczU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" stroked="f">
                      <v:textbox>
                        <w:txbxContent>
                          <w:p w14:paraId="56C7FFF6" w14:textId="10DB7455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501F2B0">
                                <v:shape id="_x0000_i9887" type="#_x0000_t75" style="width:28.7pt;height:28.7pt">
                                  <v:imagedata r:id="rId12" r:href="rId4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24105674" w14:textId="77777777" w:rsidTr="00783407">
        <w:trPr>
          <w:trHeight w:hRule="exact" w:val="720"/>
        </w:trPr>
        <w:tc>
          <w:tcPr>
            <w:tcW w:w="2520" w:type="dxa"/>
          </w:tcPr>
          <w:p w14:paraId="5E11FCBC" w14:textId="0BF8F593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3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«3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AB0AAD4" w14:textId="7194B78F" w:rsidR="00147077" w:rsidRPr="00E9610B" w:rsidRDefault="004A003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751424" behindDoc="1" locked="0" layoutInCell="1" allowOverlap="1" wp14:anchorId="780D839E" wp14:editId="397F42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595424" cy="486271"/>
                      <wp:effectExtent l="0" t="0" r="0" b="952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424" cy="4862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A17029" w14:textId="0B8F872B" w:rsidR="006628F6" w:rsidRDefault="006628F6" w:rsidP="004A0037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 w:rsidR="00FC5D6B">
                                    <w:fldChar w:fldCharType="begin"/>
                                  </w:r>
                                  <w:r w:rsidR="00FC5D6B">
                                    <w:instrText xml:space="preserve"> MERGEFIELD path </w:instrText>
                                  </w:r>
                                  <w:r w:rsidR="00FC5D6B"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noProof/>
                                    </w:rPr>
                                    <w:instrText>"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fldChar w:fldCharType="begin"/>
                                  </w:r>
                                  <w:r w:rsidR="00FC5D6B">
                                    <w:instrText xml:space="preserve"> </w:instrText>
                                  </w:r>
                                  <w:r w:rsidR="00FC5D6B">
                                    <w:instrText>INCLUDEPICTURE  "C:\\Users\\jackg\\PycharmProjects\\flatplates\\QRs\\pcloud.jpg" \* MERGEFORMATINET</w:instrText>
                                  </w:r>
                                  <w:r w:rsidR="00FC5D6B">
                                    <w:instrText xml:space="preserve"> </w:instrText>
                                  </w:r>
                                  <w:r w:rsidR="00FC5D6B">
                                    <w:fldChar w:fldCharType="separate"/>
                                  </w:r>
                                  <w:r w:rsidR="00FC5D6B">
                                    <w:pict w14:anchorId="3F46D68B">
                                      <v:shape id="_x0000_i9888" type="#_x0000_t75" style="width:29.95pt;height:29.95pt">
                                        <v:imagedata r:id="rId12" r:href="rId45"/>
                                      </v:shape>
                                    </w:pict>
                                  </w:r>
                                  <w:r w:rsidR="00FC5D6B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D839E" id="_x0000_s1042" type="#_x0000_t202" style="position:absolute;left:0;text-align:left;margin-left:0;margin-top:4pt;width:46.9pt;height:38.3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" stroked="f">
                      <v:textbox>
                        <w:txbxContent>
                          <w:p w14:paraId="1BA17029" w14:textId="0B8F872B" w:rsidR="006628F6" w:rsidRDefault="006628F6" w:rsidP="004A0037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 w:rsidR="00FC5D6B">
                              <w:fldChar w:fldCharType="begin"/>
                            </w:r>
                            <w:r w:rsidR="00FC5D6B">
                              <w:instrText xml:space="preserve"> MERGEFIELD path </w:instrText>
                            </w:r>
                            <w:r w:rsidR="00FC5D6B"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 w:rsidR="00FC5D6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instrText>"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C5D6B">
                              <w:fldChar w:fldCharType="begin"/>
                            </w:r>
                            <w:r w:rsidR="00FC5D6B">
                              <w:instrText xml:space="preserve"> </w:instrText>
                            </w:r>
                            <w:r w:rsidR="00FC5D6B">
                              <w:instrText>INCLUDEPICTURE  "C:\\Users\\jackg\\PycharmProjects\\flatplates\\QRs\\pcloud.jpg" \* MERGEFORMATINET</w:instrText>
                            </w:r>
                            <w:r w:rsidR="00FC5D6B">
                              <w:instrText xml:space="preserve"> </w:instrText>
                            </w:r>
                            <w:r w:rsidR="00FC5D6B">
                              <w:fldChar w:fldCharType="separate"/>
                            </w:r>
                            <w:r w:rsidR="00FC5D6B">
                              <w:pict w14:anchorId="3F46D68B">
                                <v:shape id="_x0000_i9888" type="#_x0000_t75" style="width:29.95pt;height:29.95pt">
                                  <v:imagedata r:id="rId12" r:href="rId46"/>
                                </v:shape>
                              </w:pict>
                            </w:r>
                            <w:r w:rsidR="00FC5D6B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31CA"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45312" behindDoc="1" locked="0" layoutInCell="1" allowOverlap="1" wp14:anchorId="7152EA59" wp14:editId="14F54C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74" name="Text Box 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838BBE" w14:textId="35405CA5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58DEB2A">
                                      <v:shape id="_x0000_i9889" type="#_x0000_t75" style="width:28.7pt;height:28.7pt">
                                        <v:imagedata r:id="rId12" r:href="rId4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2EA59" id="Text Box 374" o:spid="_x0000_s1043" type="#_x0000_t202" style="position:absolute;left:0;text-align:left;margin-left:0;margin-top:3.9pt;width:48.1pt;height:38.8pt;z-index:-25127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ZxBKnC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20838BBE" w14:textId="35405CA5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58DEB2A">
                                <v:shape id="_x0000_i9889" type="#_x0000_t75" style="width:28.7pt;height:28.7pt">
                                  <v:imagedata r:id="rId12" r:href="rId4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69671A3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261FB6F" w14:textId="7CA62B3E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23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«23»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E0F654C" w14:textId="71E7EFD8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86272" behindDoc="1" locked="0" layoutInCell="1" allowOverlap="1" wp14:anchorId="69E91EA3" wp14:editId="2F49461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397" name="Text Box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AC528E" w14:textId="7ADFFAB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2319EF7">
                                      <v:shape id="_x0000_i9890" type="#_x0000_t75" style="width:28.7pt;height:28.7pt">
                                        <v:imagedata r:id="rId12" r:href="rId4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91EA3" id="Text Box 397" o:spid="_x0000_s1044" type="#_x0000_t202" style="position:absolute;left:0;text-align:left;margin-left:.3pt;margin-top:3.85pt;width:48.1pt;height:38.8pt;z-index:-25123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aiJAIAACY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52a2oiQCAAAm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54AC528E" w14:textId="7ADFFAB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2319EF7">
                                <v:shape id="_x0000_i9890" type="#_x0000_t75" style="width:28.7pt;height:28.7pt">
                                  <v:imagedata r:id="rId12" r:href="rId5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FADF126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BE1597E" w14:textId="0E5D8935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43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«43»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A610339" w14:textId="38CFF9ED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27232" behindDoc="1" locked="0" layoutInCell="1" allowOverlap="1" wp14:anchorId="1DB3CBE5" wp14:editId="15A1DF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7" name="Text Box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3BD10E" w14:textId="41EA9994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F693C52">
                                      <v:shape id="_x0000_i9891" type="#_x0000_t75" style="width:28.7pt;height:28.7pt">
                                        <v:imagedata r:id="rId12" r:href="rId5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3CBE5" id="Text Box 417" o:spid="_x0000_s1045" type="#_x0000_t202" style="position:absolute;left:0;text-align:left;margin-left:0;margin-top:3.85pt;width:48.1pt;height:38.8pt;z-index:-25118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4+6JAIAACY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" stroked="f">
                      <v:textbox>
                        <w:txbxContent>
                          <w:p w14:paraId="533BD10E" w14:textId="41EA9994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F693C52">
                                <v:shape id="_x0000_i9891" type="#_x0000_t75" style="width:28.7pt;height:28.7pt">
                                  <v:imagedata r:id="rId12" r:href="rId5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6C568B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E36DA3B" w14:textId="1749086C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63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«63»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91F6270" w14:textId="1C7B299A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68192" behindDoc="1" locked="0" layoutInCell="1" allowOverlap="1" wp14:anchorId="3BF7AB86" wp14:editId="277BFE7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37" name="Text Box 4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D31936" w14:textId="1E27CBE2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6A0A47C">
                                      <v:shape id="_x0000_i9892" type="#_x0000_t75" style="width:28.7pt;height:28.7pt">
                                        <v:imagedata r:id="rId12" r:href="rId5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7AB86" id="Text Box 437" o:spid="_x0000_s1046" type="#_x0000_t202" style="position:absolute;left:0;text-align:left;margin-left:.3pt;margin-top:3.9pt;width:48.1pt;height:38.8pt;z-index:-25114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Oa8C74jAgAAJg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6BD31936" w14:textId="1E27CBE2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6A0A47C">
                                <v:shape id="_x0000_i9892" type="#_x0000_t75" style="width:28.7pt;height:28.7pt">
                                  <v:imagedata r:id="rId12" r:href="rId5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169F1567" w14:textId="77777777" w:rsidTr="00783407">
        <w:trPr>
          <w:trHeight w:hRule="exact" w:val="720"/>
        </w:trPr>
        <w:tc>
          <w:tcPr>
            <w:tcW w:w="2520" w:type="dxa"/>
          </w:tcPr>
          <w:p w14:paraId="39FEF83F" w14:textId="19FA0252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4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«4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66314864" w14:textId="70EC9253" w:rsidR="00147077" w:rsidRPr="00E9610B" w:rsidRDefault="004A003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753472" behindDoc="1" locked="0" layoutInCell="1" allowOverlap="1" wp14:anchorId="4480B5A7" wp14:editId="18C59D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595424" cy="486271"/>
                      <wp:effectExtent l="0" t="0" r="0" b="952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424" cy="4862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728443" w14:textId="6FC279E1" w:rsidR="006628F6" w:rsidRDefault="006628F6" w:rsidP="004A0037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 w:rsidR="00FC5D6B">
                                    <w:fldChar w:fldCharType="begin"/>
                                  </w:r>
                                  <w:r w:rsidR="00FC5D6B">
                                    <w:instrText xml:space="preserve"> MERGEFIELD path </w:instrText>
                                  </w:r>
                                  <w:r w:rsidR="00FC5D6B"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noProof/>
                                    </w:rPr>
                                    <w:instrText>"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fldChar w:fldCharType="begin"/>
                                  </w:r>
                                  <w:r w:rsidR="00FC5D6B">
                                    <w:instrText xml:space="preserve"> </w:instrText>
                                  </w:r>
                                  <w:r w:rsidR="00FC5D6B">
                                    <w:instrText>INCLUDEPICTURE  "C:\\Users\\jackg\\PycharmProjects\\flatplates\\QRs\\pcloud.jpg" \* MERGEFORMATINET</w:instrText>
                                  </w:r>
                                  <w:r w:rsidR="00FC5D6B">
                                    <w:instrText xml:space="preserve"> </w:instrText>
                                  </w:r>
                                  <w:r w:rsidR="00FC5D6B">
                                    <w:fldChar w:fldCharType="separate"/>
                                  </w:r>
                                  <w:r w:rsidR="00FC5D6B">
                                    <w:pict w14:anchorId="622FBD00">
                                      <v:shape id="_x0000_i9893" type="#_x0000_t75" style="width:29.95pt;height:29.95pt">
                                        <v:imagedata r:id="rId12" r:href="rId55"/>
                                      </v:shape>
                                    </w:pict>
                                  </w:r>
                                  <w:r w:rsidR="00FC5D6B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0B5A7" id="_x0000_s1047" type="#_x0000_t202" style="position:absolute;left:0;text-align:left;margin-left:0;margin-top:3.8pt;width:46.9pt;height:38.3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" stroked="f">
                      <v:textbox>
                        <w:txbxContent>
                          <w:p w14:paraId="5C728443" w14:textId="6FC279E1" w:rsidR="006628F6" w:rsidRDefault="006628F6" w:rsidP="004A0037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 w:rsidR="00FC5D6B">
                              <w:fldChar w:fldCharType="begin"/>
                            </w:r>
                            <w:r w:rsidR="00FC5D6B">
                              <w:instrText xml:space="preserve"> MERGEFIELD path </w:instrText>
                            </w:r>
                            <w:r w:rsidR="00FC5D6B"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 w:rsidR="00FC5D6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instrText>"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C5D6B">
                              <w:fldChar w:fldCharType="begin"/>
                            </w:r>
                            <w:r w:rsidR="00FC5D6B">
                              <w:instrText xml:space="preserve"> </w:instrText>
                            </w:r>
                            <w:r w:rsidR="00FC5D6B">
                              <w:instrText>INCLUDEPICTURE  "C:\\Users\\jackg\\PycharmProjects\\flatplates\\QRs\\pcloud.jpg" \* MERGEFORMATINET</w:instrText>
                            </w:r>
                            <w:r w:rsidR="00FC5D6B">
                              <w:instrText xml:space="preserve"> </w:instrText>
                            </w:r>
                            <w:r w:rsidR="00FC5D6B">
                              <w:fldChar w:fldCharType="separate"/>
                            </w:r>
                            <w:r w:rsidR="00FC5D6B">
                              <w:pict w14:anchorId="622FBD00">
                                <v:shape id="_x0000_i9893" type="#_x0000_t75" style="width:29.95pt;height:29.95pt">
                                  <v:imagedata r:id="rId12" r:href="rId56"/>
                                </v:shape>
                              </w:pict>
                            </w:r>
                            <w:r w:rsidR="00FC5D6B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31CA"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47360" behindDoc="1" locked="0" layoutInCell="1" allowOverlap="1" wp14:anchorId="3EB667FF" wp14:editId="76C086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75" name="Text Box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F479AC" w14:textId="3C5E6CFB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A29C843">
                                      <v:shape id="_x0000_i9894" type="#_x0000_t75" style="width:28.7pt;height:28.7pt">
                                        <v:imagedata r:id="rId12" r:href="rId5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667FF" id="Text Box 375" o:spid="_x0000_s1048" type="#_x0000_t202" style="position:absolute;left:0;text-align:left;margin-left:0;margin-top:3.9pt;width:48.1pt;height:38.8pt;z-index:-25126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fcJAIAACY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H1yn3C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4FF479AC" w14:textId="3C5E6CFB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A29C843">
                                <v:shape id="_x0000_i9894" type="#_x0000_t75" style="width:28.7pt;height:28.7pt">
                                  <v:imagedata r:id="rId12" r:href="rId5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BB31FB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C9A812F" w14:textId="55EDF8F7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24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«24»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E3B255B" w14:textId="034BCDE0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88320" behindDoc="1" locked="0" layoutInCell="1" allowOverlap="1" wp14:anchorId="0E25BAB5" wp14:editId="58786B4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398" name="Text Box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EC8233" w14:textId="3A256ECB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4203DB9">
                                      <v:shape id="_x0000_i9895" type="#_x0000_t75" style="width:28.7pt;height:28.7pt">
                                        <v:imagedata r:id="rId12" r:href="rId5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5BAB5" id="Text Box 398" o:spid="_x0000_s1049" type="#_x0000_t202" style="position:absolute;left:0;text-align:left;margin-left:.3pt;margin-top:3.85pt;width:48.1pt;height:38.8pt;z-index:-25122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" stroked="f">
                      <v:textbox>
                        <w:txbxContent>
                          <w:p w14:paraId="63EC8233" w14:textId="3A256ECB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4203DB9">
                                <v:shape id="_x0000_i9895" type="#_x0000_t75" style="width:28.7pt;height:28.7pt">
                                  <v:imagedata r:id="rId12" r:href="rId6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E14E1FC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F639454" w14:textId="4F5D53E5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44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«44»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669DC100" w14:textId="269FACBB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29280" behindDoc="1" locked="0" layoutInCell="1" allowOverlap="1" wp14:anchorId="56B23B1A" wp14:editId="0E9244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8" name="Text Box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63E6F2" w14:textId="59ACE67D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557ABBB">
                                      <v:shape id="_x0000_i9896" type="#_x0000_t75" style="width:28.7pt;height:28.7pt">
                                        <v:imagedata r:id="rId12" r:href="rId6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23B1A" id="Text Box 418" o:spid="_x0000_s1050" type="#_x0000_t202" style="position:absolute;left:0;text-align:left;margin-left:0;margin-top:3.85pt;width:48.1pt;height:38.8pt;z-index:-25118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DPFB4Z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2F63E6F2" w14:textId="59ACE67D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557ABBB">
                                <v:shape id="_x0000_i9896" type="#_x0000_t75" style="width:28.7pt;height:28.7pt">
                                  <v:imagedata r:id="rId12" r:href="rId6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D020D9E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AA544E4" w14:textId="25D46B12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64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«64»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1E34371" w14:textId="3DFD4A28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70240" behindDoc="1" locked="0" layoutInCell="1" allowOverlap="1" wp14:anchorId="3912B6B3" wp14:editId="1DF7C68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38" name="Text Box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16E288" w14:textId="1E1BA48E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11E790D">
                                      <v:shape id="_x0000_i9955" type="#_x0000_t75" style="width:28.7pt;height:28.7pt">
                                        <v:imagedata r:id="rId12" r:href="rId6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2B6B3" id="Text Box 438" o:spid="_x0000_s1051" type="#_x0000_t202" style="position:absolute;left:0;text-align:left;margin-left:.3pt;margin-top:3.9pt;width:48.1pt;height:38.8pt;z-index:-25114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FEzmh0jAgAAJg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3916E288" w14:textId="1E1BA48E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11E790D">
                                <v:shape id="_x0000_i9955" type="#_x0000_t75" style="width:28.7pt;height:28.7pt">
                                  <v:imagedata r:id="rId12" r:href="rId6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56002F51" w14:textId="77777777" w:rsidTr="00783407">
        <w:trPr>
          <w:trHeight w:hRule="exact" w:val="720"/>
        </w:trPr>
        <w:tc>
          <w:tcPr>
            <w:tcW w:w="2520" w:type="dxa"/>
          </w:tcPr>
          <w:p w14:paraId="0D69E38F" w14:textId="464E9183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5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«5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43631EBE" w14:textId="1924B069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49408" behindDoc="1" locked="0" layoutInCell="1" allowOverlap="1" wp14:anchorId="2F907D4B" wp14:editId="552375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76" name="Text Box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E4EB53" w14:textId="622E806C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2F089D7">
                                      <v:shape id="_x0000_i9898" type="#_x0000_t75" style="width:28.7pt;height:28.7pt">
                                        <v:imagedata r:id="rId12" r:href="rId6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07D4B" id="Text Box 376" o:spid="_x0000_s1052" type="#_x0000_t202" style="position:absolute;left:0;text-align:left;margin-left:0;margin-top:3.9pt;width:48.1pt;height:38.8pt;z-index:-25126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vSIwIAACY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vF3N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" stroked="f">
                      <v:textbox>
                        <w:txbxContent>
                          <w:p w14:paraId="70E4EB53" w14:textId="622E806C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2F089D7">
                                <v:shape id="_x0000_i9898" type="#_x0000_t75" style="width:28.7pt;height:28.7pt">
                                  <v:imagedata r:id="rId12" r:href="rId6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5760" w:rsidRPr="008A2C57">
              <w:rPr>
                <w:rFonts w:ascii="Arial" w:hAnsi="Arial" w:cs="Arial"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671552" behindDoc="1" locked="0" layoutInCell="1" allowOverlap="1" wp14:anchorId="0397B2C0" wp14:editId="6DB132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50165</wp:posOffset>
                      </wp:positionV>
                      <wp:extent cx="611230" cy="503653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1230" cy="5036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128A70" w14:textId="0C003C2F" w:rsidR="006628F6" w:rsidRDefault="006628F6" w:rsidP="008D5760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 w:rsidR="00FC5D6B">
                                    <w:fldChar w:fldCharType="begin"/>
                                  </w:r>
                                  <w:r w:rsidR="00FC5D6B">
                                    <w:instrText xml:space="preserve"> MERGEFIELD path </w:instrText>
                                  </w:r>
                                  <w:r w:rsidR="00FC5D6B"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 "C:\\Users\\jackg\\PycharmProjects\\flatplates\\QRs\\pcloud.jpg " \* MERGEFORMATINET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 "C:\\Users\\jackg\\PycharmProjects\\flatplates\\QRs\\pcloud.jpg " \* MERGEFORMATINET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 "C:\\Users\\jackg\\PycharmProjects\\flatplates\\QRs\\pcloud.jpg " \* MERGEFORMATINET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 "C:\\Users\\jackg\\PycharmProjects\\flatplates\\QRs\\pcloud.jpg " \* MERGEFORMATINET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fldChar w:fldCharType="begin"/>
                                  </w:r>
                                  <w:r w:rsidR="00FC5D6B">
                                    <w:instrText xml:space="preserve"> </w:instrText>
                                  </w:r>
                                  <w:r w:rsidR="00FC5D6B">
                                    <w:instrText>INCLUDEPICTURE  "C:\\Users\\jackg\\Pycha</w:instrText>
                                  </w:r>
                                  <w:r w:rsidR="00FC5D6B">
                                    <w:instrText>rmProjects\\flatplates\\QRs\\pcloud.jpg " \* MERGEFORMATINET</w:instrText>
                                  </w:r>
                                  <w:r w:rsidR="00FC5D6B">
                                    <w:instrText xml:space="preserve"> </w:instrText>
                                  </w:r>
                                  <w:r w:rsidR="00FC5D6B">
                                    <w:fldChar w:fldCharType="separate"/>
                                  </w:r>
                                  <w:r w:rsidR="00FC5D6B">
                                    <w:pict w14:anchorId="4EEC51FF">
                                      <v:shape id="_x0000_i9899" type="#_x0000_t75" style="width:32.05pt;height:32.05pt">
                                        <v:imagedata r:id="rId12" r:href="rId67"/>
                                      </v:shape>
                                    </w:pict>
                                  </w:r>
                                  <w:r w:rsidR="00FC5D6B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7B2C0" id="_x0000_s1053" type="#_x0000_t202" style="position:absolute;left:0;text-align:left;margin-left:0;margin-top:3.95pt;width:48.15pt;height:39.6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" stroked="f">
                      <v:textbox>
                        <w:txbxContent>
                          <w:p w14:paraId="5B128A70" w14:textId="0C003C2F" w:rsidR="006628F6" w:rsidRDefault="006628F6" w:rsidP="008D5760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 w:rsidR="00FC5D6B">
                              <w:fldChar w:fldCharType="begin"/>
                            </w:r>
                            <w:r w:rsidR="00FC5D6B">
                              <w:instrText xml:space="preserve"> MERGEFIELD path </w:instrText>
                            </w:r>
                            <w:r w:rsidR="00FC5D6B"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 w:rsidR="00FC5D6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"C:\\Users\\jackg\\PycharmProjects\\flatplates\\QRs\\pcloud.jpg 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"C:\\Users\\jackg\\PycharmProjects\\flatplates\\QRs\\pcloud.jpg 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"C:\\Users\\jackg\\PycharmProjects\\flatplates\\QRs\\pcloud.jpg 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"C:\\Users\\jackg\\PycharmProjects\\flatplates\\QRs\\pcloud.jpg " \* MERGEFORMATINET </w:instrText>
                            </w:r>
                            <w:r>
                              <w:fldChar w:fldCharType="separate"/>
                            </w:r>
                            <w:r w:rsidR="00FC5D6B">
                              <w:fldChar w:fldCharType="begin"/>
                            </w:r>
                            <w:r w:rsidR="00FC5D6B">
                              <w:instrText xml:space="preserve"> </w:instrText>
                            </w:r>
                            <w:r w:rsidR="00FC5D6B">
                              <w:instrText>INCLUDEPICTURE  "C:\\Users\\jackg\\Pycha</w:instrText>
                            </w:r>
                            <w:r w:rsidR="00FC5D6B">
                              <w:instrText>rmProjects\\flatplates\\QRs\\pcloud.jpg " \* MERGEFORMATINET</w:instrText>
                            </w:r>
                            <w:r w:rsidR="00FC5D6B">
                              <w:instrText xml:space="preserve"> </w:instrText>
                            </w:r>
                            <w:r w:rsidR="00FC5D6B">
                              <w:fldChar w:fldCharType="separate"/>
                            </w:r>
                            <w:r w:rsidR="00FC5D6B">
                              <w:pict w14:anchorId="4EEC51FF">
                                <v:shape id="_x0000_i9899" type="#_x0000_t75" style="width:32.05pt;height:32.05pt">
                                  <v:imagedata r:id="rId12" r:href="rId68"/>
                                </v:shape>
                              </w:pict>
                            </w:r>
                            <w:r w:rsidR="00FC5D6B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C9F2C0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E784AFD" w14:textId="74F26E9D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25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«25»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FE36D3E" w14:textId="2D65D670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90368" behindDoc="1" locked="0" layoutInCell="1" allowOverlap="1" wp14:anchorId="36E04B8D" wp14:editId="55BF27E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399" name="Text Box 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EE3CD" w14:textId="36BE9426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3807254">
                                      <v:shape id="_x0000_i9900" type="#_x0000_t75" style="width:28.7pt;height:28.7pt">
                                        <v:imagedata r:id="rId12" r:href="rId6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04B8D" id="Text Box 399" o:spid="_x0000_s1054" type="#_x0000_t202" style="position:absolute;left:0;text-align:left;margin-left:.3pt;margin-top:3.85pt;width:48.1pt;height:38.8pt;z-index:-25122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SPwIwIAACY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vVyt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" stroked="f">
                      <v:textbox>
                        <w:txbxContent>
                          <w:p w14:paraId="01AEE3CD" w14:textId="36BE9426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3807254">
                                <v:shape id="_x0000_i9900" type="#_x0000_t75" style="width:28.7pt;height:28.7pt">
                                  <v:imagedata r:id="rId12" r:href="rId7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2E2CA07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9541B68" w14:textId="79E97098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45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«45»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59388AE" w14:textId="43314C40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31328" behindDoc="1" locked="0" layoutInCell="1" allowOverlap="1" wp14:anchorId="55470BF7" wp14:editId="21A2DE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9" name="Text Box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559B3C" w14:textId="0997B9E6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44A6019">
                                      <v:shape id="_x0000_i9901" type="#_x0000_t75" style="width:28.7pt;height:28.7pt">
                                        <v:imagedata r:id="rId12" r:href="rId7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70BF7" id="Text Box 419" o:spid="_x0000_s1055" type="#_x0000_t202" style="position:absolute;left:0;text-align:left;margin-left:0;margin-top:3.85pt;width:48.1pt;height:38.8pt;z-index:-25118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PNZJAIAACY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" stroked="f">
                      <v:textbox>
                        <w:txbxContent>
                          <w:p w14:paraId="64559B3C" w14:textId="0997B9E6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44A6019">
                                <v:shape id="_x0000_i9901" type="#_x0000_t75" style="width:28.7pt;height:28.7pt">
                                  <v:imagedata r:id="rId12" r:href="rId7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7EF800F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9DDA90F" w14:textId="5F086C9F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65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«65»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1654B21" w14:textId="587CAEF7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72288" behindDoc="1" locked="0" layoutInCell="1" allowOverlap="1" wp14:anchorId="42512627" wp14:editId="3E3179A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39" name="Text Box 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76A3F4" w14:textId="208EEC04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48F7489">
                                      <v:shape id="_x0000_i9960" type="#_x0000_t75" style="width:28.7pt;height:28.7pt">
                                        <v:imagedata r:id="rId12" r:href="rId7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12627" id="Text Box 439" o:spid="_x0000_s1056" type="#_x0000_t202" style="position:absolute;left:0;text-align:left;margin-left:.3pt;margin-top:3.9pt;width:48.1pt;height:38.8pt;z-index:-25114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" stroked="f">
                      <v:textbox>
                        <w:txbxContent>
                          <w:p w14:paraId="6E76A3F4" w14:textId="208EEC04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48F7489">
                                <v:shape id="_x0000_i9960" type="#_x0000_t75" style="width:28.7pt;height:28.7pt">
                                  <v:imagedata r:id="rId12" r:href="rId7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6EED3C74" w14:textId="77777777" w:rsidTr="00783407">
        <w:trPr>
          <w:trHeight w:hRule="exact" w:val="720"/>
        </w:trPr>
        <w:tc>
          <w:tcPr>
            <w:tcW w:w="2520" w:type="dxa"/>
          </w:tcPr>
          <w:p w14:paraId="1A31931E" w14:textId="30F16C3C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6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«6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C187846" w14:textId="5FF292A0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51456" behindDoc="1" locked="0" layoutInCell="1" allowOverlap="1" wp14:anchorId="77EFE2E8" wp14:editId="48E0D5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79" name="Text Box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B410BA" w14:textId="1BC4EA2B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8EED6D2">
                                      <v:shape id="_x0000_i9903" type="#_x0000_t75" style="width:28.7pt;height:28.7pt">
                                        <v:imagedata r:id="rId12" r:href="rId7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FE2E8" id="Text Box 379" o:spid="_x0000_s1057" type="#_x0000_t202" style="position:absolute;left:0;text-align:left;margin-left:0;margin-top:3.9pt;width:48.1pt;height:38.8pt;z-index:-25126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" stroked="f">
                      <v:textbox>
                        <w:txbxContent>
                          <w:p w14:paraId="5DB410BA" w14:textId="1BC4EA2B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8EED6D2">
                                <v:shape id="_x0000_i9903" type="#_x0000_t75" style="width:28.7pt;height:28.7pt">
                                  <v:imagedata r:id="rId12" r:href="rId7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1CAC6E2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3DDDBA4" w14:textId="6D2572FC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26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«26»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A43F2CF" w14:textId="08B96955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92416" behindDoc="1" locked="0" layoutInCell="1" allowOverlap="1" wp14:anchorId="4C0A8D90" wp14:editId="4BE5A32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0" name="Text Box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5F0E6D" w14:textId="5389FF9A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43D3675">
                                      <v:shape id="_x0000_i9904" type="#_x0000_t75" style="width:28.7pt;height:28.7pt">
                                        <v:imagedata r:id="rId12" r:href="rId7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A8D90" id="Text Box 400" o:spid="_x0000_s1058" type="#_x0000_t202" style="position:absolute;left:0;text-align:left;margin-left:.3pt;margin-top:3.85pt;width:48.1pt;height:38.8pt;z-index:-25122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rsIgIAACY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" stroked="f">
                      <v:textbox>
                        <w:txbxContent>
                          <w:p w14:paraId="7B5F0E6D" w14:textId="5389FF9A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43D3675">
                                <v:shape id="_x0000_i9904" type="#_x0000_t75" style="width:28.7pt;height:28.7pt">
                                  <v:imagedata r:id="rId12" r:href="rId7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BC6B4E1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E2CE04A" w14:textId="3F2513EC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46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«46»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22F921F" w14:textId="4F32A29A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33376" behindDoc="1" locked="0" layoutInCell="1" allowOverlap="1" wp14:anchorId="6494D798" wp14:editId="3D1FC0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0" name="Text Box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49A459" w14:textId="28ADC1BD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C641A15">
                                      <v:shape id="_x0000_i9905" type="#_x0000_t75" style="width:28.7pt;height:28.7pt">
                                        <v:imagedata r:id="rId12" r:href="rId7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4D798" id="Text Box 420" o:spid="_x0000_s1059" type="#_x0000_t202" style="position:absolute;left:0;text-align:left;margin-left:0;margin-top:3.85pt;width:48.1pt;height:38.8pt;z-index:-25118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" stroked="f">
                      <v:textbox>
                        <w:txbxContent>
                          <w:p w14:paraId="2749A459" w14:textId="28ADC1BD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C641A15">
                                <v:shape id="_x0000_i9905" type="#_x0000_t75" style="width:28.7pt;height:28.7pt">
                                  <v:imagedata r:id="rId12" r:href="rId8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605917F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89E59E4" w14:textId="54187970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66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«66»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F7CB9B4" w14:textId="31D05B50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74336" behindDoc="1" locked="0" layoutInCell="1" allowOverlap="1" wp14:anchorId="214BE11C" wp14:editId="7707A8D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0" name="Text Box 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98B7CF" w14:textId="301E4EC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F171BF7">
                                      <v:shape id="_x0000_i9965" type="#_x0000_t75" style="width:28.7pt;height:28.7pt">
                                        <v:imagedata r:id="rId12" r:href="rId8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BE11C" id="Text Box 440" o:spid="_x0000_s1060" type="#_x0000_t202" style="position:absolute;left:0;text-align:left;margin-left:.3pt;margin-top:3.9pt;width:48.1pt;height:38.8pt;z-index:-25114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" stroked="f">
                      <v:textbox>
                        <w:txbxContent>
                          <w:p w14:paraId="4498B7CF" w14:textId="301E4EC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F171BF7">
                                <v:shape id="_x0000_i9965" type="#_x0000_t75" style="width:28.7pt;height:28.7pt">
                                  <v:imagedata r:id="rId12" r:href="rId8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4E7B74D1" w14:textId="77777777" w:rsidTr="00783407">
        <w:trPr>
          <w:trHeight w:hRule="exact" w:val="720"/>
        </w:trPr>
        <w:tc>
          <w:tcPr>
            <w:tcW w:w="2520" w:type="dxa"/>
          </w:tcPr>
          <w:p w14:paraId="5498D0CA" w14:textId="0E57609B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7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«7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6A6B9F4" w14:textId="6C894755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53504" behindDoc="1" locked="0" layoutInCell="1" allowOverlap="1" wp14:anchorId="69827679" wp14:editId="4D07E9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1" name="Text Box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5D7ED" w14:textId="1944DD87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230B4D2">
                                      <v:shape id="_x0000_i9907" type="#_x0000_t75" style="width:28.7pt;height:28.7pt">
                                        <v:imagedata r:id="rId12" r:href="rId8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27679" id="Text Box 381" o:spid="_x0000_s1061" type="#_x0000_t202" style="position:absolute;left:0;text-align:left;margin-left:0;margin-top:3.9pt;width:48.1pt;height:38.8pt;z-index:-25126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" stroked="f">
                      <v:textbox>
                        <w:txbxContent>
                          <w:p w14:paraId="0195D7ED" w14:textId="1944DD87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230B4D2">
                                <v:shape id="_x0000_i9907" type="#_x0000_t75" style="width:28.7pt;height:28.7pt">
                                  <v:imagedata r:id="rId12" r:href="rId8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5388E19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74650FA" w14:textId="440F1E50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27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«27»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618C1F6" w14:textId="3A9D1FAE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94464" behindDoc="1" locked="0" layoutInCell="1" allowOverlap="1" wp14:anchorId="38D538AB" wp14:editId="66EBC58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1" name="Text Box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0742DF" w14:textId="6386AF3C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E0E7E11">
                                      <v:shape id="_x0000_i9908" type="#_x0000_t75" style="width:28.7pt;height:28.7pt">
                                        <v:imagedata r:id="rId12" r:href="rId8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538AB" id="Text Box 401" o:spid="_x0000_s1062" type="#_x0000_t202" style="position:absolute;left:0;text-align:left;margin-left:.3pt;margin-top:3.85pt;width:48.1pt;height:38.8pt;z-index:-25122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sgf3rCQCAAAm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1D0742DF" w14:textId="6386AF3C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E0E7E11">
                                <v:shape id="_x0000_i9908" type="#_x0000_t75" style="width:28.7pt;height:28.7pt">
                                  <v:imagedata r:id="rId12" r:href="rId8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ED5D183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36A0CE3" w14:textId="693E1451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47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«47»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B178157" w14:textId="77371EAA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35424" behindDoc="1" locked="0" layoutInCell="1" allowOverlap="1" wp14:anchorId="18A0692E" wp14:editId="5CEFC2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1" name="Text Box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353B77" w14:textId="66532541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DB7AB59">
                                      <v:shape id="_x0000_i9909" type="#_x0000_t75" style="width:28.7pt;height:28.7pt">
                                        <v:imagedata r:id="rId12" r:href="rId8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0692E" id="Text Box 421" o:spid="_x0000_s1063" type="#_x0000_t202" style="position:absolute;left:0;text-align:left;margin-left:0;margin-top:3.85pt;width:48.1pt;height:38.8pt;z-index:-25118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" stroked="f">
                      <v:textbox>
                        <w:txbxContent>
                          <w:p w14:paraId="4A353B77" w14:textId="66532541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DB7AB59">
                                <v:shape id="_x0000_i9909" type="#_x0000_t75" style="width:28.7pt;height:28.7pt">
                                  <v:imagedata r:id="rId12" r:href="rId8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FC997AE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42BC352" w14:textId="73E0C99F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67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«67»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7485F44" w14:textId="399E3ED9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76384" behindDoc="1" locked="0" layoutInCell="1" allowOverlap="1" wp14:anchorId="06DDE9EB" wp14:editId="0A63A31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1" name="Text Box 4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6DDC03" w14:textId="3CB1630C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C2FFF9C">
                                      <v:shape id="_x0000_i9970" type="#_x0000_t75" style="width:28.7pt;height:28.7pt">
                                        <v:imagedata r:id="rId12" r:href="rId8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DE9EB" id="Text Box 441" o:spid="_x0000_s1064" type="#_x0000_t202" style="position:absolute;left:0;text-align:left;margin-left:.3pt;margin-top:3.9pt;width:48.1pt;height:38.8pt;z-index:-25114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" stroked="f">
                      <v:textbox>
                        <w:txbxContent>
                          <w:p w14:paraId="486DDC03" w14:textId="3CB1630C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C2FFF9C">
                                <v:shape id="_x0000_i9970" type="#_x0000_t75" style="width:28.7pt;height:28.7pt">
                                  <v:imagedata r:id="rId12" r:href="rId9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01370824" w14:textId="77777777" w:rsidTr="00783407">
        <w:trPr>
          <w:trHeight w:hRule="exact" w:val="720"/>
        </w:trPr>
        <w:tc>
          <w:tcPr>
            <w:tcW w:w="2520" w:type="dxa"/>
          </w:tcPr>
          <w:p w14:paraId="4DF06EDC" w14:textId="3664B839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8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«8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25D347A" w14:textId="1068254D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55552" behindDoc="1" locked="0" layoutInCell="1" allowOverlap="1" wp14:anchorId="066BC814" wp14:editId="6FE757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2" name="Text Box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3BACFC" w14:textId="4A50E320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8843D98">
                                      <v:shape id="_x0000_i9911" type="#_x0000_t75" style="width:28.7pt;height:28.7pt">
                                        <v:imagedata r:id="rId12" r:href="rId9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BC814" id="Text Box 382" o:spid="_x0000_s1065" type="#_x0000_t202" style="position:absolute;left:0;text-align:left;margin-left:0;margin-top:3.9pt;width:48.1pt;height:38.8pt;z-index:-25126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QjJAIAACYEAAAOAAAAZHJzL2Uyb0RvYy54bWysU9uO2yAQfa/Uf0C8N3bcJJtYcVbbbFNV&#10;2l6k3X4AxjhGBYYCiZ1+/Q44m0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rAA0Iy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543BACFC" w14:textId="4A50E320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8843D98">
                                <v:shape id="_x0000_i9911" type="#_x0000_t75" style="width:28.7pt;height:28.7pt">
                                  <v:imagedata r:id="rId12" r:href="rId9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CB30A47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AF3E3A7" w14:textId="34486725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28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«28»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7AC9D8E" w14:textId="4C8A06B8" w:rsidR="00147077" w:rsidRPr="00E9610B" w:rsidRDefault="003B3ECD" w:rsidP="00635446">
            <w:pPr>
              <w:ind w:left="63" w:right="6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96512" behindDoc="1" locked="0" layoutInCell="1" allowOverlap="1" wp14:anchorId="6630A09A" wp14:editId="728E130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2" name="Text Box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181FD5" w14:textId="459BFABD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B09052A">
                                      <v:shape id="_x0000_i9912" type="#_x0000_t75" style="width:28.7pt;height:28.7pt">
                                        <v:imagedata r:id="rId12" r:href="rId9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0A09A" id="Text Box 402" o:spid="_x0000_s1066" type="#_x0000_t202" style="position:absolute;left:0;text-align:left;margin-left:.3pt;margin-top:3.85pt;width:48.1pt;height:38.8pt;z-index:-25121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lVUJAIAACY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+S5VVCQCAAAm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24181FD5" w14:textId="459BFABD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B09052A">
                                <v:shape id="_x0000_i9912" type="#_x0000_t75" style="width:28.7pt;height:28.7pt">
                                  <v:imagedata r:id="rId12" r:href="rId9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4251A76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5FD4BB1" w14:textId="00BB87F6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48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«48»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9675C68" w14:textId="47B2E841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37472" behindDoc="1" locked="0" layoutInCell="1" allowOverlap="1" wp14:anchorId="3584D470" wp14:editId="43D6A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2" name="Text Box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4D89F8" w14:textId="02727C29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5E827D8">
                                      <v:shape id="_x0000_i9913" type="#_x0000_t75" style="width:28.7pt;height:28.7pt">
                                        <v:imagedata r:id="rId12" r:href="rId9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4D470" id="Text Box 422" o:spid="_x0000_s1067" type="#_x0000_t202" style="position:absolute;left:0;text-align:left;margin-left:0;margin-top:3.85pt;width:48.1pt;height:38.8pt;z-index:-25117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xORJAIAACY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" stroked="f">
                      <v:textbox>
                        <w:txbxContent>
                          <w:p w14:paraId="664D89F8" w14:textId="02727C29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5E827D8">
                                <v:shape id="_x0000_i9913" type="#_x0000_t75" style="width:28.7pt;height:28.7pt">
                                  <v:imagedata r:id="rId12" r:href="rId9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D5104FC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681D358" w14:textId="25AE5004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68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«68»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473617AC" w14:textId="4BFE4C22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78432" behindDoc="1" locked="0" layoutInCell="1" allowOverlap="1" wp14:anchorId="75BB8A71" wp14:editId="36BB05F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2" name="Text Box 4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52A7DB" w14:textId="1576F45B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19543B1">
                                      <v:shape id="_x0000_i9975" type="#_x0000_t75" style="width:28.7pt;height:28.7pt">
                                        <v:imagedata r:id="rId12" r:href="rId9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B8A71" id="Text Box 442" o:spid="_x0000_s1068" type="#_x0000_t202" style="position:absolute;left:0;text-align:left;margin-left:.3pt;margin-top:3.9pt;width:48.1pt;height:38.8pt;z-index:-25113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jOrJAIAACY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" stroked="f">
                      <v:textbox>
                        <w:txbxContent>
                          <w:p w14:paraId="2652A7DB" w14:textId="1576F45B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19543B1">
                                <v:shape id="_x0000_i9975" type="#_x0000_t75" style="width:28.7pt;height:28.7pt">
                                  <v:imagedata r:id="rId12" r:href="rId9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16194D71" w14:textId="77777777" w:rsidTr="00783407">
        <w:trPr>
          <w:trHeight w:hRule="exact" w:val="720"/>
        </w:trPr>
        <w:tc>
          <w:tcPr>
            <w:tcW w:w="2520" w:type="dxa"/>
          </w:tcPr>
          <w:p w14:paraId="10077087" w14:textId="5687AC40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9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«9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DFB9A5D" w14:textId="3A70C484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57600" behindDoc="1" locked="0" layoutInCell="1" allowOverlap="1" wp14:anchorId="132FC114" wp14:editId="2A0ED2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3" name="Text Box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ACD4EA" w14:textId="572284A0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0D88682">
                                      <v:shape id="_x0000_i9915" type="#_x0000_t75" style="width:28.7pt;height:28.7pt">
                                        <v:imagedata r:id="rId12" r:href="rId9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FC114" id="Text Box 383" o:spid="_x0000_s1069" type="#_x0000_t202" style="position:absolute;left:0;text-align:left;margin-left:0;margin-top:3.9pt;width:48.1pt;height:38.8pt;z-index:-25125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1EzZYy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0DACD4EA" w14:textId="572284A0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0D88682">
                                <v:shape id="_x0000_i9915" type="#_x0000_t75" style="width:28.7pt;height:28.7pt">
                                  <v:imagedata r:id="rId12" r:href="rId10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85D8AC6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708C2FC" w14:textId="6840E34A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29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«29»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91AA185" w14:textId="31A19E96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98560" behindDoc="1" locked="0" layoutInCell="1" allowOverlap="1" wp14:anchorId="204DBD8E" wp14:editId="616DBAF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3" name="Text Box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FF3BB0" w14:textId="3BF8224D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0929F89">
                                      <v:shape id="_x0000_i9916" type="#_x0000_t75" style="width:28.7pt;height:28.7pt">
                                        <v:imagedata r:id="rId12" r:href="rId10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DBD8E" id="Text Box 403" o:spid="_x0000_s1070" type="#_x0000_t202" style="position:absolute;left:0;text-align:left;margin-left:.3pt;margin-top:3.85pt;width:48.1pt;height:38.8pt;z-index:-25121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" stroked="f">
                      <v:textbox>
                        <w:txbxContent>
                          <w:p w14:paraId="43FF3BB0" w14:textId="3BF8224D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0929F89">
                                <v:shape id="_x0000_i9916" type="#_x0000_t75" style="width:28.7pt;height:28.7pt">
                                  <v:imagedata r:id="rId12" r:href="rId10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DB357BE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D01AD58" w14:textId="69CF42E4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49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«49»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8E0F18F" w14:textId="72CB193A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39520" behindDoc="1" locked="0" layoutInCell="1" allowOverlap="1" wp14:anchorId="7493B064" wp14:editId="60E2E2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3" name="Text Box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B4C3DF" w14:textId="2A4B4413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F979826">
                                      <v:shape id="_x0000_i9917" type="#_x0000_t75" style="width:28.7pt;height:28.7pt">
                                        <v:imagedata r:id="rId12" r:href="rId10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3B064" id="Text Box 423" o:spid="_x0000_s1071" type="#_x0000_t202" style="position:absolute;left:0;text-align:left;margin-left:0;margin-top:3.85pt;width:48.1pt;height:38.8pt;z-index:-25117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cfvJAIAACY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" stroked="f">
                      <v:textbox>
                        <w:txbxContent>
                          <w:p w14:paraId="35B4C3DF" w14:textId="2A4B4413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F979826">
                                <v:shape id="_x0000_i9917" type="#_x0000_t75" style="width:28.7pt;height:28.7pt">
                                  <v:imagedata r:id="rId12" r:href="rId10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89FD011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7A2D893" w14:textId="2062BEDC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69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«69»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A4076C5" w14:textId="2BA43046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80480" behindDoc="1" locked="0" layoutInCell="1" allowOverlap="1" wp14:anchorId="54DCA780" wp14:editId="3012AA9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3" name="Text Box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13334E" w14:textId="63250183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ABF830D">
                                      <v:shape id="_x0000_i9980" type="#_x0000_t75" style="width:28.7pt;height:28.7pt">
                                        <v:imagedata r:id="rId12" r:href="rId10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CA780" id="Text Box 443" o:spid="_x0000_s1072" type="#_x0000_t202" style="position:absolute;left:0;text-align:left;margin-left:.3pt;margin-top:3.9pt;width:48.1pt;height:38.8pt;z-index:-25113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" stroked="f">
                      <v:textbox>
                        <w:txbxContent>
                          <w:p w14:paraId="7013334E" w14:textId="63250183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ABF830D">
                                <v:shape id="_x0000_i9980" type="#_x0000_t75" style="width:28.7pt;height:28.7pt">
                                  <v:imagedata r:id="rId12" r:href="rId10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201D6C9D" w14:textId="77777777" w:rsidTr="00783407">
        <w:trPr>
          <w:trHeight w:hRule="exact" w:val="720"/>
        </w:trPr>
        <w:tc>
          <w:tcPr>
            <w:tcW w:w="2520" w:type="dxa"/>
          </w:tcPr>
          <w:p w14:paraId="7E791465" w14:textId="4EC0E06F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1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0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«10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96E23EA" w14:textId="594B0466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59648" behindDoc="1" locked="0" layoutInCell="1" allowOverlap="1" wp14:anchorId="2DF4A402" wp14:editId="1D44AA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4" name="Text Box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7276FA" w14:textId="20DE559B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3F46FD0">
                                      <v:shape id="_x0000_i9919" type="#_x0000_t75" style="width:28.7pt;height:28.7pt">
                                        <v:imagedata r:id="rId12" r:href="rId10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4A402" id="Text Box 384" o:spid="_x0000_s1073" type="#_x0000_t202" style="position:absolute;left:0;text-align:left;margin-left:0;margin-top:3.9pt;width:48.1pt;height:38.8pt;z-index:-25125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" stroked="f">
                      <v:textbox>
                        <w:txbxContent>
                          <w:p w14:paraId="037276FA" w14:textId="20DE559B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3F46FD0">
                                <v:shape id="_x0000_i9919" type="#_x0000_t75" style="width:28.7pt;height:28.7pt">
                                  <v:imagedata r:id="rId12" r:href="rId10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164A1C7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E6CF0A6" w14:textId="38943526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30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«30»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A24A824" w14:textId="7E4C452F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00608" behindDoc="1" locked="0" layoutInCell="1" allowOverlap="1" wp14:anchorId="4F07209F" wp14:editId="5F7B5A0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4" name="Text Box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F2BD12" w14:textId="0D424A49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1749130">
                                      <v:shape id="_x0000_i9920" type="#_x0000_t75" style="width:28.7pt;height:28.7pt">
                                        <v:imagedata r:id="rId12" r:href="rId10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7209F" id="Text Box 404" o:spid="_x0000_s1074" type="#_x0000_t202" style="position:absolute;left:0;text-align:left;margin-left:.3pt;margin-top:3.85pt;width:48.1pt;height:38.8pt;z-index:-25121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eSBEmSQCAAAm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5FF2BD12" w14:textId="0D424A49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1749130">
                                <v:shape id="_x0000_i9920" type="#_x0000_t75" style="width:28.7pt;height:28.7pt">
                                  <v:imagedata r:id="rId12" r:href="rId11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B5324A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99D83C5" w14:textId="1D65DCDE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50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«50»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2AB0987" w14:textId="77B7DAF5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41568" behindDoc="1" locked="0" layoutInCell="1" allowOverlap="1" wp14:anchorId="6357D580" wp14:editId="3BA669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4" name="Text Box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3E5E9" w14:textId="0FFB776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EA88284">
                                      <v:shape id="_x0000_i9921" type="#_x0000_t75" style="width:28.7pt;height:28.7pt">
                                        <v:imagedata r:id="rId12" r:href="rId11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7D580" id="Text Box 424" o:spid="_x0000_s1075" type="#_x0000_t202" style="position:absolute;left:0;text-align:left;margin-left:0;margin-top:3.85pt;width:48.1pt;height:38.8pt;z-index:-25117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COrevt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31A3E5E9" w14:textId="0FFB776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EA88284">
                                <v:shape id="_x0000_i9921" type="#_x0000_t75" style="width:28.7pt;height:28.7pt">
                                  <v:imagedata r:id="rId12" r:href="rId11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69949E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603C78D" w14:textId="4DBB4425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70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«70»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42BD1D4" w14:textId="3D5AD390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82528" behindDoc="1" locked="0" layoutInCell="1" allowOverlap="1" wp14:anchorId="607304D1" wp14:editId="378CA70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4" name="Text Box 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C82C5C" w14:textId="42A57AA2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C9E4BA1">
                                      <v:shape id="_x0000_i9985" type="#_x0000_t75" style="width:28.7pt;height:28.7pt">
                                        <v:imagedata r:id="rId12" r:href="rId11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304D1" id="Text Box 444" o:spid="_x0000_s1076" type="#_x0000_t202" style="position:absolute;left:0;text-align:left;margin-left:.3pt;margin-top:3.9pt;width:48.1pt;height:38.8pt;z-index:-25113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" stroked="f">
                      <v:textbox>
                        <w:txbxContent>
                          <w:p w14:paraId="7FC82C5C" w14:textId="42A57AA2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C9E4BA1">
                                <v:shape id="_x0000_i9985" type="#_x0000_t75" style="width:28.7pt;height:28.7pt">
                                  <v:imagedata r:id="rId12" r:href="rId11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6E51ED6E" w14:textId="77777777" w:rsidTr="00783407">
        <w:trPr>
          <w:trHeight w:hRule="exact" w:val="720"/>
        </w:trPr>
        <w:tc>
          <w:tcPr>
            <w:tcW w:w="2520" w:type="dxa"/>
          </w:tcPr>
          <w:p w14:paraId="4075D7D9" w14:textId="7E808C0F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11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«11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6366A53" w14:textId="12EDD070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61696" behindDoc="1" locked="0" layoutInCell="1" allowOverlap="1" wp14:anchorId="48620498" wp14:editId="735725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5" name="Text Box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14BEF1" w14:textId="3887E10F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5BE9987">
                                      <v:shape id="_x0000_i9923" type="#_x0000_t75" style="width:28.7pt;height:28.7pt">
                                        <v:imagedata r:id="rId12" r:href="rId11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20498" id="Text Box 385" o:spid="_x0000_s1077" type="#_x0000_t202" style="position:absolute;left:0;text-align:left;margin-left:0;margin-top:3.9pt;width:48.1pt;height:38.8pt;z-index:-25125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alH+Ly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0C14BEF1" w14:textId="3887E10F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5BE9987">
                                <v:shape id="_x0000_i9923" type="#_x0000_t75" style="width:28.7pt;height:28.7pt">
                                  <v:imagedata r:id="rId12" r:href="rId11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099C89E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3E0BD58" w14:textId="086F24FB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31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«31»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67C8E6F" w14:textId="5F2A3246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02656" behindDoc="1" locked="0" layoutInCell="1" allowOverlap="1" wp14:anchorId="70D784B6" wp14:editId="170B3FC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5" name="Text Box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6155EE" w14:textId="3648FFE5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A7B470C">
                                      <v:shape id="_x0000_i9924" type="#_x0000_t75" style="width:28.7pt;height:28.7pt">
                                        <v:imagedata r:id="rId12" r:href="rId11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784B6" id="Text Box 405" o:spid="_x0000_s1078" type="#_x0000_t202" style="position:absolute;left:0;text-align:left;margin-left:.3pt;margin-top:3.85pt;width:48.1pt;height:38.8pt;z-index:-25121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Mc3JAIAACY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9azHNyQCAAAm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066155EE" w14:textId="3648FFE5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A7B470C">
                                <v:shape id="_x0000_i9924" type="#_x0000_t75" style="width:28.7pt;height:28.7pt">
                                  <v:imagedata r:id="rId12" r:href="rId11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3712F77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3E3A2EA" w14:textId="0B3729B9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51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«51»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6C8F50B5" w14:textId="1ECF5342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43616" behindDoc="1" locked="0" layoutInCell="1" allowOverlap="1" wp14:anchorId="12B9C92C" wp14:editId="7C6747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5" name="Text Box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61DFB1" w14:textId="05E970B6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AFBEA8B">
                                      <v:shape id="_x0000_i9925" type="#_x0000_t75" style="width:28.7pt;height:28.7pt">
                                        <v:imagedata r:id="rId12" r:href="rId11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9C92C" id="Text Box 425" o:spid="_x0000_s1079" type="#_x0000_t202" style="position:absolute;left:0;text-align:left;margin-left:0;margin-top:3.85pt;width:48.1pt;height:38.8pt;z-index:-25117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CWhtmd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2D61DFB1" w14:textId="05E970B6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AFBEA8B">
                                <v:shape id="_x0000_i9925" type="#_x0000_t75" style="width:28.7pt;height:28.7pt">
                                  <v:imagedata r:id="rId12" r:href="rId12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1182132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41BFBFA" w14:textId="23AD02E6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71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«71»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6DFAF39" w14:textId="2E0EB15F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84576" behindDoc="1" locked="0" layoutInCell="1" allowOverlap="1" wp14:anchorId="04B74A07" wp14:editId="069FB11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5" name="Text Box 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D72762" w14:textId="062B71C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BDC3481">
                                      <v:shape id="_x0000_i9990" type="#_x0000_t75" style="width:28.7pt;height:28.7pt">
                                        <v:imagedata r:id="rId12" r:href="rId12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74A07" id="Text Box 445" o:spid="_x0000_s1080" type="#_x0000_t202" style="position:absolute;left:0;text-align:left;margin-left:.3pt;margin-top:3.9pt;width:48.1pt;height:38.8pt;z-index:-25113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NGH+acjAgAAJg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59D72762" w14:textId="062B71C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BDC3481">
                                <v:shape id="_x0000_i9990" type="#_x0000_t75" style="width:28.7pt;height:28.7pt">
                                  <v:imagedata r:id="rId12" r:href="rId12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07FC8547" w14:textId="77777777" w:rsidTr="00783407">
        <w:trPr>
          <w:trHeight w:hRule="exact" w:val="720"/>
        </w:trPr>
        <w:tc>
          <w:tcPr>
            <w:tcW w:w="2520" w:type="dxa"/>
          </w:tcPr>
          <w:p w14:paraId="3DBC574D" w14:textId="39865E3D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12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«12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625505D4" w14:textId="688C08A0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63744" behindDoc="1" locked="0" layoutInCell="1" allowOverlap="1" wp14:anchorId="5F33CC12" wp14:editId="6128C8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6" name="Text Box 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D939D2" w14:textId="0B6E2ABD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030F2A4">
                                      <v:shape id="_x0000_i9927" type="#_x0000_t75" style="width:28.7pt;height:28.7pt">
                                        <v:imagedata r:id="rId12" r:href="rId12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3CC12" id="Text Box 386" o:spid="_x0000_s1081" type="#_x0000_t202" style="position:absolute;left:0;text-align:left;margin-left:0;margin-top:3.9pt;width:48.1pt;height:38.8pt;z-index:-25125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" stroked="f">
                      <v:textbox>
                        <w:txbxContent>
                          <w:p w14:paraId="40D939D2" w14:textId="0B6E2ABD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030F2A4">
                                <v:shape id="_x0000_i9927" type="#_x0000_t75" style="width:28.7pt;height:28.7pt">
                                  <v:imagedata r:id="rId12" r:href="rId12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2CD9311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0781A9D" w14:textId="5E205A36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32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«32»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72FC22E" w14:textId="67567363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04704" behindDoc="1" locked="0" layoutInCell="1" allowOverlap="1" wp14:anchorId="7A959320" wp14:editId="573A1D9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6" name="Text Box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D3259A" w14:textId="196A162B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C7A3F18">
                                      <v:shape id="_x0000_i9928" type="#_x0000_t75" style="width:28.7pt;height:28.7pt">
                                        <v:imagedata r:id="rId12" r:href="rId12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59320" id="Text Box 406" o:spid="_x0000_s1082" type="#_x0000_t202" style="position:absolute;left:0;text-align:left;margin-left:.3pt;margin-top:3.85pt;width:48.1pt;height:38.8pt;z-index:-25121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" stroked="f">
                      <v:textbox>
                        <w:txbxContent>
                          <w:p w14:paraId="48D3259A" w14:textId="196A162B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C7A3F18">
                                <v:shape id="_x0000_i9928" type="#_x0000_t75" style="width:28.7pt;height:28.7pt">
                                  <v:imagedata r:id="rId12" r:href="rId12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E3924EC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C2785A3" w14:textId="5B03666B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52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«52»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996693A" w14:textId="70B430EC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45664" behindDoc="1" locked="0" layoutInCell="1" allowOverlap="1" wp14:anchorId="4BC5C877" wp14:editId="7DA86B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6" name="Text Box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9037AA" w14:textId="07E7E7D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325D603">
                                      <v:shape id="_x0000_i9929" type="#_x0000_t75" style="width:28.7pt;height:28.7pt">
                                        <v:imagedata r:id="rId12" r:href="rId12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5C877" id="Text Box 426" o:spid="_x0000_s1083" type="#_x0000_t202" style="position:absolute;left:0;text-align:left;margin-left:0;margin-top:3.85pt;width:48.1pt;height:38.8pt;z-index:-25117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BQJ//n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0D9037AA" w14:textId="07E7E7D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325D603">
                                <v:shape id="_x0000_i9929" type="#_x0000_t75" style="width:28.7pt;height:28.7pt">
                                  <v:imagedata r:id="rId12" r:href="rId12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A4FCA23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E487A99" w14:textId="217DCC43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72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«72»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4D0C402" w14:textId="3F3833AC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86624" behindDoc="1" locked="0" layoutInCell="1" allowOverlap="1" wp14:anchorId="6A2318A3" wp14:editId="5F75062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6" name="Text Box 4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D407B2" w14:textId="47EFC922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240B106">
                                      <v:shape id="_x0000_i9995" type="#_x0000_t75" style="width:28.7pt;height:28.7pt">
                                        <v:imagedata r:id="rId12" r:href="rId12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318A3" id="Text Box 446" o:spid="_x0000_s1084" type="#_x0000_t202" style="position:absolute;left:0;text-align:left;margin-left:.3pt;margin-top:3.9pt;width:48.1pt;height:38.8pt;z-index:-25112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Bcm390jAgAAJg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76D407B2" w14:textId="47EFC922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240B106">
                                <v:shape id="_x0000_i9995" type="#_x0000_t75" style="width:28.7pt;height:28.7pt">
                                  <v:imagedata r:id="rId12" r:href="rId13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73F9D414" w14:textId="77777777" w:rsidTr="00783407">
        <w:trPr>
          <w:trHeight w:hRule="exact" w:val="720"/>
        </w:trPr>
        <w:tc>
          <w:tcPr>
            <w:tcW w:w="2520" w:type="dxa"/>
          </w:tcPr>
          <w:p w14:paraId="7EE0EE39" w14:textId="66784D90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13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«13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C9045E6" w14:textId="65725245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65792" behindDoc="1" locked="0" layoutInCell="1" allowOverlap="1" wp14:anchorId="6DCB1BCC" wp14:editId="23F64F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7" name="Text Box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88F6D7" w14:textId="75019D32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9CBA514">
                                      <v:shape id="_x0000_i9931" type="#_x0000_t75" style="width:28.7pt;height:28.7pt">
                                        <v:imagedata r:id="rId12" r:href="rId13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B1BCC" id="Text Box 387" o:spid="_x0000_s1085" type="#_x0000_t202" style="position:absolute;left:0;text-align:left;margin-left:0;margin-top:3.9pt;width:48.1pt;height:38.8pt;z-index:-25125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ykJAIAACY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isjcpC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1488F6D7" w14:textId="75019D32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9CBA514">
                                <v:shape id="_x0000_i9931" type="#_x0000_t75" style="width:28.7pt;height:28.7pt">
                                  <v:imagedata r:id="rId12" r:href="rId13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5D66E9C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20B0EFA" w14:textId="6623D8DF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33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«33»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F12209F" w14:textId="6B9F9A7F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06752" behindDoc="1" locked="0" layoutInCell="1" allowOverlap="1" wp14:anchorId="64F6F026" wp14:editId="7067BEF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7" name="Text Box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E0DD89" w14:textId="4E5C2D5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F2C7067">
                                      <v:shape id="_x0000_i9932" type="#_x0000_t75" style="width:28.7pt;height:28.7pt">
                                        <v:imagedata r:id="rId12" r:href="rId13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6F026" id="Text Box 407" o:spid="_x0000_s1086" type="#_x0000_t202" style="position:absolute;left:0;text-align:left;margin-left:.3pt;margin-top:3.85pt;width:48.1pt;height:38.8pt;z-index:-25120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" stroked="f">
                      <v:textbox>
                        <w:txbxContent>
                          <w:p w14:paraId="36E0DD89" w14:textId="4E5C2D5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F2C7067">
                                <v:shape id="_x0000_i9932" type="#_x0000_t75" style="width:28.7pt;height:28.7pt">
                                  <v:imagedata r:id="rId12" r:href="rId13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57A6760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4E77E4B" w14:textId="3CE519CB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53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«53»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8F41F32" w14:textId="1FACE1B4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47712" behindDoc="1" locked="0" layoutInCell="1" allowOverlap="1" wp14:anchorId="465B6A8A" wp14:editId="3C131A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7" name="Text Box 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A17FB4" w14:textId="0D961558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47D4A8A">
                                      <v:shape id="_x0000_i9933" type="#_x0000_t75" style="width:28.7pt;height:28.7pt">
                                        <v:imagedata r:id="rId12" r:href="rId13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B6A8A" id="Text Box 427" o:spid="_x0000_s1087" type="#_x0000_t202" style="position:absolute;left:0;text-align:left;margin-left:0;margin-top:3.85pt;width:48.1pt;height:38.8pt;z-index:-25116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B2H/sW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05A17FB4" w14:textId="0D961558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47D4A8A">
                                <v:shape id="_x0000_i9933" type="#_x0000_t75" style="width:28.7pt;height:28.7pt">
                                  <v:imagedata r:id="rId12" r:href="rId13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85DA067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D2F361F" w14:textId="25AB2859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73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«73»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C639938" w14:textId="64749F49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88672" behindDoc="1" locked="0" layoutInCell="1" allowOverlap="1" wp14:anchorId="690F973F" wp14:editId="162A430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7" name="Text Box 4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713113" w14:textId="1C67D283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FE7172E">
                                      <v:shape id="_x0000_i10000" type="#_x0000_t75" style="width:28.7pt;height:28.7pt">
                                        <v:imagedata r:id="rId12" r:href="rId13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F973F" id="Text Box 447" o:spid="_x0000_s1088" type="#_x0000_t202" style="position:absolute;left:0;text-align:left;margin-left:.3pt;margin-top:3.9pt;width:48.1pt;height:38.8pt;z-index:-25112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DEe2ywjAgAAJg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6F713113" w14:textId="1C67D283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FE7172E">
                                <v:shape id="_x0000_i10000" type="#_x0000_t75" style="width:28.7pt;height:28.7pt">
                                  <v:imagedata r:id="rId12" r:href="rId13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539980A5" w14:textId="77777777" w:rsidTr="00783407">
        <w:trPr>
          <w:trHeight w:hRule="exact" w:val="720"/>
        </w:trPr>
        <w:tc>
          <w:tcPr>
            <w:tcW w:w="2520" w:type="dxa"/>
          </w:tcPr>
          <w:p w14:paraId="6581F45F" w14:textId="5AF7D6AA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14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«14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26195B2" w14:textId="537121BB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67840" behindDoc="1" locked="0" layoutInCell="1" allowOverlap="1" wp14:anchorId="3627E996" wp14:editId="3438F3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8" name="Text Box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C2697" w14:textId="0DE3B33B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2406414">
                                      <v:shape id="_x0000_i9935" type="#_x0000_t75" style="width:28.7pt;height:28.7pt">
                                        <v:imagedata r:id="rId12" r:href="rId13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7E996" id="Text Box 388" o:spid="_x0000_s1089" type="#_x0000_t202" style="position:absolute;left:0;text-align:left;margin-left:0;margin-top:3.9pt;width:48.1pt;height:38.8pt;z-index:-25124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" stroked="f">
                      <v:textbox>
                        <w:txbxContent>
                          <w:p w14:paraId="1B4C2697" w14:textId="0DE3B33B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2406414">
                                <v:shape id="_x0000_i9935" type="#_x0000_t75" style="width:28.7pt;height:28.7pt">
                                  <v:imagedata r:id="rId12" r:href="rId14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4B88D6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89F45C8" w14:textId="59CBC647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34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«34»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03B428F" w14:textId="4C58BB5F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08800" behindDoc="1" locked="0" layoutInCell="1" allowOverlap="1" wp14:anchorId="0319159D" wp14:editId="745EE34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8" name="Text Box 4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F620E5" w14:textId="43CB41E8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283F90D">
                                      <v:shape id="_x0000_i9936" type="#_x0000_t75" style="width:28.7pt;height:28.7pt">
                                        <v:imagedata r:id="rId12" r:href="rId14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9159D" id="Text Box 408" o:spid="_x0000_s1090" type="#_x0000_t202" style="position:absolute;left:0;text-align:left;margin-left:.3pt;margin-top:3.85pt;width:48.1pt;height:38.8pt;z-index:-25120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" stroked="f">
                      <v:textbox>
                        <w:txbxContent>
                          <w:p w14:paraId="1BF620E5" w14:textId="43CB41E8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283F90D">
                                <v:shape id="_x0000_i9936" type="#_x0000_t75" style="width:28.7pt;height:28.7pt">
                                  <v:imagedata r:id="rId12" r:href="rId14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C75319A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A130E9D" w14:textId="25350BF5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54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«54»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8FD687C" w14:textId="75A872EC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49760" behindDoc="1" locked="0" layoutInCell="1" allowOverlap="1" wp14:anchorId="5A4DCB99" wp14:editId="758891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8" name="Text Box 4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D58052" w14:textId="1002E282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03859B1">
                                      <v:shape id="_x0000_i9937" type="#_x0000_t75" style="width:28.7pt;height:28.7pt">
                                        <v:imagedata r:id="rId12" r:href="rId14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DCB99" id="Text Box 428" o:spid="_x0000_s1091" type="#_x0000_t202" style="position:absolute;left:0;text-align:left;margin-left:0;margin-top:3.85pt;width:48.1pt;height:38.8pt;z-index:-25116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DBkGq1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0CD58052" w14:textId="1002E282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03859B1">
                                <v:shape id="_x0000_i9937" type="#_x0000_t75" style="width:28.7pt;height:28.7pt">
                                  <v:imagedata r:id="rId12" r:href="rId14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C9E66B1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8B31A58" w14:textId="25561E4E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74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«74»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7B4F14A" w14:textId="62EB53CD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90720" behindDoc="1" locked="0" layoutInCell="1" allowOverlap="1" wp14:anchorId="78FAC898" wp14:editId="47EE695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8" name="Text Box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B1AA9E" w14:textId="1603E92F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1D3E2D3">
                                      <v:shape id="_x0000_i10005" type="#_x0000_t75" style="width:28.7pt;height:28.7pt">
                                        <v:imagedata r:id="rId12" r:href="rId14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AC898" id="Text Box 448" o:spid="_x0000_s1092" type="#_x0000_t202" style="position:absolute;left:0;text-align:left;margin-left:.3pt;margin-top:3.9pt;width:48.1pt;height:38.8pt;z-index:-25112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IaRSo8jAgAAJg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48B1AA9E" w14:textId="1603E92F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1D3E2D3">
                                <v:shape id="_x0000_i10005" type="#_x0000_t75" style="width:28.7pt;height:28.7pt">
                                  <v:imagedata r:id="rId12" r:href="rId14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1259244D" w14:textId="77777777" w:rsidTr="00783407">
        <w:trPr>
          <w:trHeight w:hRule="exact" w:val="720"/>
        </w:trPr>
        <w:tc>
          <w:tcPr>
            <w:tcW w:w="2520" w:type="dxa"/>
          </w:tcPr>
          <w:p w14:paraId="2C501E9D" w14:textId="713131D8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15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«15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E80701F" w14:textId="26E58C86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69888" behindDoc="1" locked="0" layoutInCell="1" allowOverlap="1" wp14:anchorId="4F4CC92B" wp14:editId="4FCE64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9" name="Text Box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BB96E" w14:textId="04C72B42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AD891BD">
                                      <v:shape id="_x0000_i9939" type="#_x0000_t75" style="width:28.7pt;height:28.7pt">
                                        <v:imagedata r:id="rId12" r:href="rId14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CC92B" id="Text Box 389" o:spid="_x0000_s1093" type="#_x0000_t202" style="position:absolute;left:0;text-align:left;margin-left:0;margin-top:3.9pt;width:48.1pt;height:38.8pt;z-index:-25124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GZJAIAACY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vlyt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T6VYTS+qV1CfUC8HQ+PioOGhBfebkg6btqT+14E5QYn6bFDz&#10;1Xg6jV2ejOlsMUHD3XqqWw8zHKFKGigZjtuQJiPqYeAea9PIpFss4sDkzBmbMcl5HpzY7bd2ivoz&#10;3psXAA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0awRmS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315BB96E" w14:textId="04C72B42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AD891BD">
                                <v:shape id="_x0000_i9939" type="#_x0000_t75" style="width:28.7pt;height:28.7pt">
                                  <v:imagedata r:id="rId12" r:href="rId14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05A3121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EF7110D" w14:textId="310FAFC5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35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«35»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EA7E917" w14:textId="07FD32B6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10848" behindDoc="1" locked="0" layoutInCell="1" allowOverlap="1" wp14:anchorId="178F2744" wp14:editId="69E2298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9" name="Text Box 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BD65F6" w14:textId="5686CEAB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80D77E6">
                                      <v:shape id="_x0000_i9940" type="#_x0000_t75" style="width:28.7pt;height:28.7pt">
                                        <v:imagedata r:id="rId12" r:href="rId14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F2744" id="Text Box 409" o:spid="_x0000_s1094" type="#_x0000_t202" style="position:absolute;left:0;text-align:left;margin-left:.3pt;margin-top:3.85pt;width:48.1pt;height:38.8pt;z-index:-25120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" stroked="f">
                      <v:textbox>
                        <w:txbxContent>
                          <w:p w14:paraId="07BD65F6" w14:textId="5686CEAB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80D77E6">
                                <v:shape id="_x0000_i9940" type="#_x0000_t75" style="width:28.7pt;height:28.7pt">
                                  <v:imagedata r:id="rId12" r:href="rId15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AA5FE02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05A94C9" w14:textId="5F4038D7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55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«55»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48099440" w14:textId="743153BD" w:rsidR="00147077" w:rsidRPr="00E9610B" w:rsidRDefault="003B3ECD" w:rsidP="006F589A">
            <w:pPr>
              <w:tabs>
                <w:tab w:val="right" w:pos="2429"/>
              </w:tabs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51808" behindDoc="1" locked="0" layoutInCell="1" allowOverlap="1" wp14:anchorId="23667B23" wp14:editId="2D8EC2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9" name="Text Box 4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0AAB3" w14:textId="21402BFF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89DB25F">
                                      <v:shape id="_x0000_i9941" type="#_x0000_t75" style="width:28.7pt;height:28.7pt">
                                        <v:imagedata r:id="rId12" r:href="rId15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67B23" id="Text Box 429" o:spid="_x0000_s1095" type="#_x0000_t202" style="position:absolute;left:0;text-align:left;margin-left:0;margin-top:3.85pt;width:48.1pt;height:38.8pt;z-index:-25116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C53If1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24D0AAB3" w14:textId="21402BFF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89DB25F">
                                <v:shape id="_x0000_i9941" type="#_x0000_t75" style="width:28.7pt;height:28.7pt">
                                  <v:imagedata r:id="rId12" r:href="rId15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289329E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955AAAD" w14:textId="45F94C49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75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«75»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6D73E65B" w14:textId="7EFB632A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92768" behindDoc="1" locked="0" layoutInCell="1" allowOverlap="1" wp14:anchorId="0D184EAD" wp14:editId="788F059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9" name="Text Box 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3AEF4E" w14:textId="52AB506E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A063562">
                                      <v:shape id="_x0000_i10010" type="#_x0000_t75" style="width:28.7pt;height:28.7pt">
                                        <v:imagedata r:id="rId12" r:href="rId15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84EAD" id="Text Box 449" o:spid="_x0000_s1096" type="#_x0000_t202" style="position:absolute;left:0;text-align:left;margin-left:.3pt;margin-top:3.9pt;width:48.1pt;height:38.8pt;z-index:-25112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P7dp88jAgAAJg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5B3AEF4E" w14:textId="52AB506E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A063562">
                                <v:shape id="_x0000_i10010" type="#_x0000_t75" style="width:28.7pt;height:28.7pt">
                                  <v:imagedata r:id="rId12" r:href="rId15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2D913FEF" w14:textId="77777777" w:rsidTr="00783407">
        <w:trPr>
          <w:trHeight w:hRule="exact" w:val="720"/>
        </w:trPr>
        <w:tc>
          <w:tcPr>
            <w:tcW w:w="2520" w:type="dxa"/>
          </w:tcPr>
          <w:p w14:paraId="4B2ECD77" w14:textId="1DBB021B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16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«16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409B2A9D" w14:textId="64EB4018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71936" behindDoc="1" locked="0" layoutInCell="1" allowOverlap="1" wp14:anchorId="3006B63B" wp14:editId="0C89C3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90" name="Text Box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21ACB3" w14:textId="7A9A1FCA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A825C74">
                                      <v:shape id="_x0000_i9943" type="#_x0000_t75" style="width:28.7pt;height:28.7pt">
                                        <v:imagedata r:id="rId12" r:href="rId15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6B63B" id="Text Box 390" o:spid="_x0000_s1097" type="#_x0000_t202" style="position:absolute;left:0;text-align:left;margin-left:0;margin-top:3.9pt;width:48.1pt;height:38.8pt;z-index:-25124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" stroked="f">
                      <v:textbox>
                        <w:txbxContent>
                          <w:p w14:paraId="5621ACB3" w14:textId="7A9A1FCA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A825C74">
                                <v:shape id="_x0000_i9943" type="#_x0000_t75" style="width:28.7pt;height:28.7pt">
                                  <v:imagedata r:id="rId12" r:href="rId15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BBE9C78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36C7492" w14:textId="0B48D612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36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«36»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DA56BC4" w14:textId="76BE22ED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12896" behindDoc="1" locked="0" layoutInCell="1" allowOverlap="1" wp14:anchorId="774ECCEA" wp14:editId="25181FB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0" name="Text Box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AA1A41" w14:textId="7797806B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2A9C9A8">
                                      <v:shape id="_x0000_i9944" type="#_x0000_t75" style="width:28.7pt;height:28.7pt">
                                        <v:imagedata r:id="rId12" r:href="rId15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ECCEA" id="Text Box 410" o:spid="_x0000_s1098" type="#_x0000_t202" style="position:absolute;left:0;text-align:left;margin-left:.3pt;margin-top:3.85pt;width:48.1pt;height:38.8pt;z-index:-25120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i+NJA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5+ovjSQCAAAn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76AA1A41" w14:textId="7797806B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2A9C9A8">
                                <v:shape id="_x0000_i9944" type="#_x0000_t75" style="width:28.7pt;height:28.7pt">
                                  <v:imagedata r:id="rId12" r:href="rId15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E24315E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0010FEC" w14:textId="7E367C58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56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«56»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DC39A3E" w14:textId="307DDB3B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53856" behindDoc="1" locked="0" layoutInCell="1" allowOverlap="1" wp14:anchorId="6750230C" wp14:editId="085D81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30" name="Text Box 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0A4173" w14:textId="27206BDE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4B98404">
                                      <v:shape id="_x0000_i9945" type="#_x0000_t75" style="width:28.7pt;height:28.7pt">
                                        <v:imagedata r:id="rId12" r:href="rId15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0230C" id="Text Box 430" o:spid="_x0000_s1099" type="#_x0000_t202" style="position:absolute;left:0;text-align:left;margin-left:0;margin-top:3.85pt;width:48.1pt;height:38.8pt;z-index:-25116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" stroked="f">
                      <v:textbox>
                        <w:txbxContent>
                          <w:p w14:paraId="7C0A4173" w14:textId="27206BDE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4B98404">
                                <v:shape id="_x0000_i9945" type="#_x0000_t75" style="width:28.7pt;height:28.7pt">
                                  <v:imagedata r:id="rId12" r:href="rId16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401079A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90F0B5B" w14:textId="642EC7E2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76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«76»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44989B79" w14:textId="1D29563C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94816" behindDoc="1" locked="0" layoutInCell="1" allowOverlap="1" wp14:anchorId="1FC19B1B" wp14:editId="3FE44B05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31115</wp:posOffset>
                      </wp:positionV>
                      <wp:extent cx="610870" cy="492760"/>
                      <wp:effectExtent l="0" t="0" r="0" b="2540"/>
                      <wp:wrapNone/>
                      <wp:docPr id="450" name="Text Box 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1AE53E" w14:textId="37AF05E1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2BF4083">
                                      <v:shape id="_x0000_i10015" type="#_x0000_t75" style="width:28.7pt;height:28.7pt">
                                        <v:imagedata r:id="rId12" r:href="rId16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19B1B" id="Text Box 450" o:spid="_x0000_s1100" type="#_x0000_t202" style="position:absolute;left:0;text-align:left;margin-left:.55pt;margin-top:2.45pt;width:48.1pt;height:38.8pt;z-index:-25112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1tJA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" stroked="f">
                      <v:textbox>
                        <w:txbxContent>
                          <w:p w14:paraId="2E1AE53E" w14:textId="37AF05E1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2BF4083">
                                <v:shape id="_x0000_i10015" type="#_x0000_t75" style="width:28.7pt;height:28.7pt">
                                  <v:imagedata r:id="rId12" r:href="rId16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65DE16C3" w14:textId="77777777" w:rsidTr="00783407">
        <w:trPr>
          <w:trHeight w:hRule="exact" w:val="720"/>
        </w:trPr>
        <w:tc>
          <w:tcPr>
            <w:tcW w:w="2520" w:type="dxa"/>
          </w:tcPr>
          <w:p w14:paraId="0AD13184" w14:textId="43CED730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17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«17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45DA430" w14:textId="15D9B0E3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73984" behindDoc="1" locked="0" layoutInCell="1" allowOverlap="1" wp14:anchorId="5B63BE1E" wp14:editId="1C8173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91" name="Text Box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985AA" w14:textId="39F3C320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4D286C9">
                                      <v:shape id="_x0000_i9946" type="#_x0000_t75" style="width:28.7pt;height:28.7pt">
                                        <v:imagedata r:id="rId12" r:href="rId16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3BE1E" id="Text Box 391" o:spid="_x0000_s1101" type="#_x0000_t202" style="position:absolute;left:0;text-align:left;margin-left:0;margin-top:3.9pt;width:48.1pt;height:38.8pt;z-index:-25124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" stroked="f">
                      <v:textbox>
                        <w:txbxContent>
                          <w:p w14:paraId="6B8985AA" w14:textId="39F3C320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4D286C9">
                                <v:shape id="_x0000_i9946" type="#_x0000_t75" style="width:28.7pt;height:28.7pt">
                                  <v:imagedata r:id="rId12" r:href="rId16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77076B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06824DE" w14:textId="461955FE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37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«37»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B0F5249" w14:textId="4FEEB6D5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14944" behindDoc="1" locked="0" layoutInCell="1" allowOverlap="1" wp14:anchorId="13E8DCB4" wp14:editId="6767984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1" name="Text Box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879A0" w14:textId="2810BF0D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55F4436">
                                      <v:shape id="_x0000_i9947" type="#_x0000_t75" style="width:28.7pt;height:28.7pt">
                                        <v:imagedata r:id="rId12" r:href="rId16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8DCB4" id="Text Box 411" o:spid="_x0000_s1102" type="#_x0000_t202" style="position:absolute;left:0;text-align:left;margin-left:.3pt;margin-top:3.85pt;width:48.1pt;height:38.8pt;z-index:-25120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" stroked="f">
                      <v:textbox>
                        <w:txbxContent>
                          <w:p w14:paraId="32C879A0" w14:textId="2810BF0D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55F4436">
                                <v:shape id="_x0000_i9947" type="#_x0000_t75" style="width:28.7pt;height:28.7pt">
                                  <v:imagedata r:id="rId12" r:href="rId16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5D4C60A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87A4C32" w14:textId="4C405BE7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57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«57»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6408B9D" w14:textId="16799D24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55904" behindDoc="1" locked="0" layoutInCell="1" allowOverlap="1" wp14:anchorId="528E2B4B" wp14:editId="331FC5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31" name="Text Box 4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A372D8" w14:textId="048204A3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BA4F04D">
                                      <v:shape id="_x0000_i9948" type="#_x0000_t75" style="width:28.7pt;height:28.7pt">
                                        <v:imagedata r:id="rId12" r:href="rId16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E2B4B" id="Text Box 431" o:spid="_x0000_s1103" type="#_x0000_t202" style="position:absolute;left:0;text-align:left;margin-left:0;margin-top:3.85pt;width:48.1pt;height:38.8pt;z-index:-25116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" stroked="f">
                      <v:textbox>
                        <w:txbxContent>
                          <w:p w14:paraId="21A372D8" w14:textId="048204A3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BA4F04D">
                                <v:shape id="_x0000_i9948" type="#_x0000_t75" style="width:28.7pt;height:28.7pt">
                                  <v:imagedata r:id="rId12" r:href="rId16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538D7D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816F0A9" w14:textId="47F5A57A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77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«77»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8BA8070" w14:textId="3A2ABB8E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7077" w:rsidRPr="00E9610B" w14:paraId="48D7D2E0" w14:textId="77777777" w:rsidTr="00783407">
        <w:trPr>
          <w:trHeight w:hRule="exact" w:val="720"/>
        </w:trPr>
        <w:tc>
          <w:tcPr>
            <w:tcW w:w="2520" w:type="dxa"/>
          </w:tcPr>
          <w:p w14:paraId="48DA3BA3" w14:textId="2CEA116D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>18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«18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1F53068" w14:textId="3DDCA665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04032" behindDoc="1" locked="0" layoutInCell="1" allowOverlap="1" wp14:anchorId="790E6B94" wp14:editId="6CECA21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46355</wp:posOffset>
                      </wp:positionV>
                      <wp:extent cx="610870" cy="492760"/>
                      <wp:effectExtent l="0" t="0" r="0" b="2540"/>
                      <wp:wrapNone/>
                      <wp:docPr id="392" name="Text Box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358381" w14:textId="17DE06E4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4FEC76D">
                                      <v:shape id="_x0000_i9950" type="#_x0000_t75" style="width:28.7pt;height:28.7pt">
                                        <v:imagedata r:id="rId12" r:href="rId16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E6B94" id="Text Box 392" o:spid="_x0000_s1104" type="#_x0000_t202" style="position:absolute;left:0;text-align:left;margin-left:-.15pt;margin-top:3.65pt;width:48.1pt;height:38.8pt;z-index:-25111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" stroked="f">
                      <v:textbox>
                        <w:txbxContent>
                          <w:p w14:paraId="2D358381" w14:textId="17DE06E4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4FEC76D">
                                <v:shape id="_x0000_i9950" type="#_x0000_t75" style="width:28.7pt;height:28.7pt">
                                  <v:imagedata r:id="rId12" r:href="rId17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64EBAFB" w14:textId="386ACDD0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6ABA3E1" w14:textId="0B2DB990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38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«38»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BB39E8E" w14:textId="44321E0E" w:rsidR="00147077" w:rsidRPr="00E9610B" w:rsidRDefault="00444BAC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5446">
              <w:rPr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9120" behindDoc="1" locked="0" layoutInCell="1" allowOverlap="1" wp14:anchorId="68464E47" wp14:editId="61ED7C9C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252095</wp:posOffset>
                      </wp:positionV>
                      <wp:extent cx="1476375" cy="347345"/>
                      <wp:effectExtent l="0" t="0" r="9525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347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E7D5AE" w14:textId="2F815FDA" w:rsidR="00635446" w:rsidRPr="00AE2E8D" w:rsidRDefault="00635446" w:rsidP="00635446">
                                  <w:pPr>
                                    <w:ind w:right="63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</w:pPr>
                                  <w:r w:rsidRPr="00AE2E8D"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fldChar w:fldCharType="begin"/>
                                  </w:r>
                                  <w:r w:rsidRPr="00AE2E8D"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instrText xml:space="preserve"> MERGEFIELD  </w:instrText>
                                  </w:r>
                                  <w:r w:rsidRPr="00AE2E8D"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instrText>6</w:instrText>
                                  </w:r>
                                  <w:r w:rsidRPr="00AE2E8D"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instrText xml:space="preserve">9  \* MERGEFORMAT </w:instrText>
                                  </w:r>
                                  <w:r w:rsidRPr="00AE2E8D"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fldChar w:fldCharType="separate"/>
                                  </w:r>
                                  <w:r w:rsidR="00FC5D6B">
                                    <w:rPr>
                                      <w:rFonts w:ascii="Arial" w:hAnsi="Arial" w:cs="Arial"/>
                                      <w:noProof/>
                                      <w:sz w:val="13"/>
                                      <w:szCs w:val="13"/>
                                    </w:rPr>
                                    <w:t>«69</w:t>
                                  </w:r>
                                  <w:r w:rsidR="00FC5D6B" w:rsidRPr="00FC5D6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»</w:t>
                                  </w:r>
                                  <w:r w:rsidRPr="00AE2E8D"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fldChar w:fldCharType="end"/>
                                  </w:r>
                                </w:p>
                                <w:p w14:paraId="18FD43DD" w14:textId="77777777" w:rsidR="00635446" w:rsidRDefault="00635446" w:rsidP="0063544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64E47" id="_x0000_s1105" type="#_x0000_t202" style="position:absolute;left:0;text-align:left;margin-left:16.35pt;margin-top:19.85pt;width:116.25pt;height:27.35pt;z-index:-25140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" stroked="f">
                      <v:textbox>
                        <w:txbxContent>
                          <w:p w14:paraId="40E7D5AE" w14:textId="2F815FDA" w:rsidR="00635446" w:rsidRPr="00AE2E8D" w:rsidRDefault="00635446" w:rsidP="00635446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fldChar w:fldCharType="begin"/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instrText xml:space="preserve"> MERGEFIELD  </w:instrText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instrText>6</w:instrText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instrText xml:space="preserve">9  \* MERGEFORMAT </w:instrText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fldChar w:fldCharType="separate"/>
                            </w:r>
                            <w:r w:rsidR="00FC5D6B">
                              <w:rPr>
                                <w:rFonts w:ascii="Arial" w:hAnsi="Arial" w:cs="Arial"/>
                                <w:noProof/>
                                <w:sz w:val="13"/>
                                <w:szCs w:val="13"/>
                              </w:rPr>
                              <w:t>«69</w:t>
                            </w:r>
                            <w:r w:rsidR="00FC5D6B" w:rsidRPr="00FC5D6B">
                              <w:rPr>
                                <w:rFonts w:ascii="Arial" w:hAnsi="Arial" w:cs="Arial"/>
                                <w:bCs/>
                                <w:noProof/>
                                <w:sz w:val="13"/>
                                <w:szCs w:val="13"/>
                              </w:rPr>
                              <w:t>»</w:t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fldChar w:fldCharType="end"/>
                            </w:r>
                          </w:p>
                          <w:p w14:paraId="18FD43DD" w14:textId="77777777" w:rsidR="00635446" w:rsidRDefault="00635446" w:rsidP="00635446"/>
                        </w:txbxContent>
                      </v:textbox>
                    </v:shape>
                  </w:pict>
                </mc:Fallback>
              </mc:AlternateContent>
            </w:r>
            <w:r w:rsidR="003B3ECD"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05056" behindDoc="1" locked="0" layoutInCell="1" allowOverlap="1" wp14:anchorId="721ED23B" wp14:editId="579AB5A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46355</wp:posOffset>
                      </wp:positionV>
                      <wp:extent cx="610870" cy="492760"/>
                      <wp:effectExtent l="0" t="0" r="0" b="2540"/>
                      <wp:wrapNone/>
                      <wp:docPr id="412" name="Text Box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396B47" w14:textId="3151E517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022B2FD">
                                      <v:shape id="_x0000_i9951" type="#_x0000_t75" style="width:28.7pt;height:28.7pt">
                                        <v:imagedata r:id="rId12" r:href="rId17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ED23B" id="Text Box 412" o:spid="_x0000_s1106" type="#_x0000_t202" style="position:absolute;left:0;text-align:left;margin-left:.1pt;margin-top:3.65pt;width:48.1pt;height:38.8pt;z-index:-25111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" stroked="f">
                      <v:textbox>
                        <w:txbxContent>
                          <w:p w14:paraId="2E396B47" w14:textId="3151E517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022B2FD">
                                <v:shape id="_x0000_i9951" type="#_x0000_t75" style="width:28.7pt;height:28.7pt">
                                  <v:imagedata r:id="rId12" r:href="rId17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6B10B8F" w14:textId="77777777" w:rsidR="00AE2E8D" w:rsidRDefault="00AE2E8D" w:rsidP="00AE2E8D">
            <w:pPr>
              <w:ind w:right="63"/>
              <w:rPr>
                <w:rFonts w:ascii="Arial" w:hAnsi="Arial" w:cs="Arial"/>
                <w:sz w:val="14"/>
                <w:szCs w:val="14"/>
              </w:rPr>
            </w:pPr>
          </w:p>
          <w:p w14:paraId="54D67511" w14:textId="5342D057" w:rsidR="00147077" w:rsidRPr="00E9610B" w:rsidRDefault="00147077" w:rsidP="00AE2E8D">
            <w:pPr>
              <w:ind w:right="6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ECAEB7F" w14:textId="5A0DE040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58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«58»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AF9470E" w14:textId="1894B264" w:rsidR="00147077" w:rsidRPr="00E9610B" w:rsidRDefault="00444BAC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5446">
              <w:rPr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1168" behindDoc="1" locked="0" layoutInCell="1" allowOverlap="1" wp14:anchorId="6F59AD0E" wp14:editId="1D8FD18D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257175</wp:posOffset>
                      </wp:positionV>
                      <wp:extent cx="1441450" cy="347345"/>
                      <wp:effectExtent l="0" t="0" r="6350" b="0"/>
                      <wp:wrapNone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0" cy="347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687ED3" w14:textId="529B3561" w:rsidR="00635446" w:rsidRPr="00AE2E8D" w:rsidRDefault="00635446" w:rsidP="00635446">
                                  <w:pPr>
                                    <w:ind w:right="63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</w:pPr>
                                  <w:r w:rsidRPr="00AE2E8D"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fldChar w:fldCharType="begin"/>
                                  </w:r>
                                  <w:r w:rsidRPr="00AE2E8D"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instrText xml:space="preserve"> MERGEFIELD  </w:instrText>
                                  </w:r>
                                  <w:r w:rsidRPr="00AE2E8D"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instrText>5</w:instrText>
                                  </w:r>
                                  <w:r w:rsidRPr="00AE2E8D"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instrText xml:space="preserve">9  \* MERGEFORMAT </w:instrText>
                                  </w:r>
                                  <w:r w:rsidRPr="00AE2E8D"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fldChar w:fldCharType="separate"/>
                                  </w:r>
                                  <w:r w:rsidR="00FC5D6B">
                                    <w:rPr>
                                      <w:rFonts w:ascii="Arial" w:hAnsi="Arial" w:cs="Arial"/>
                                      <w:noProof/>
                                      <w:sz w:val="13"/>
                                      <w:szCs w:val="13"/>
                                    </w:rPr>
                                    <w:t>«59</w:t>
                                  </w:r>
                                  <w:r w:rsidR="00FC5D6B" w:rsidRPr="00FC5D6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»</w:t>
                                  </w:r>
                                  <w:r w:rsidRPr="00AE2E8D"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fldChar w:fldCharType="end"/>
                                  </w:r>
                                </w:p>
                                <w:p w14:paraId="3BD65977" w14:textId="77777777" w:rsidR="00635446" w:rsidRDefault="00635446" w:rsidP="0063544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9AD0E" id="_x0000_s1107" type="#_x0000_t202" style="position:absolute;left:0;text-align:left;margin-left:21.9pt;margin-top:20.25pt;width:113.5pt;height:27.35pt;z-index:-25140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" stroked="f">
                      <v:textbox>
                        <w:txbxContent>
                          <w:p w14:paraId="58687ED3" w14:textId="529B3561" w:rsidR="00635446" w:rsidRPr="00AE2E8D" w:rsidRDefault="00635446" w:rsidP="00635446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fldChar w:fldCharType="begin"/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instrText xml:space="preserve"> MERGEFIELD  </w:instrText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instrText>5</w:instrText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instrText xml:space="preserve">9  \* MERGEFORMAT </w:instrText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fldChar w:fldCharType="separate"/>
                            </w:r>
                            <w:r w:rsidR="00FC5D6B">
                              <w:rPr>
                                <w:rFonts w:ascii="Arial" w:hAnsi="Arial" w:cs="Arial"/>
                                <w:noProof/>
                                <w:sz w:val="13"/>
                                <w:szCs w:val="13"/>
                              </w:rPr>
                              <w:t>«59</w:t>
                            </w:r>
                            <w:r w:rsidR="00FC5D6B" w:rsidRPr="00FC5D6B">
                              <w:rPr>
                                <w:rFonts w:ascii="Arial" w:hAnsi="Arial" w:cs="Arial"/>
                                <w:bCs/>
                                <w:noProof/>
                                <w:sz w:val="13"/>
                                <w:szCs w:val="13"/>
                              </w:rPr>
                              <w:t>»</w:t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fldChar w:fldCharType="end"/>
                            </w:r>
                          </w:p>
                          <w:p w14:paraId="3BD65977" w14:textId="77777777" w:rsidR="00635446" w:rsidRDefault="00635446" w:rsidP="00635446"/>
                        </w:txbxContent>
                      </v:textbox>
                    </v:shape>
                  </w:pict>
                </mc:Fallback>
              </mc:AlternateContent>
            </w:r>
            <w:r w:rsidR="003B3ECD"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57952" behindDoc="1" locked="0" layoutInCell="1" allowOverlap="1" wp14:anchorId="15578C32" wp14:editId="16C5FA3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38100</wp:posOffset>
                      </wp:positionV>
                      <wp:extent cx="610870" cy="492760"/>
                      <wp:effectExtent l="0" t="0" r="0" b="2540"/>
                      <wp:wrapNone/>
                      <wp:docPr id="432" name="Text Box 4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748B91" w14:textId="6DFD6C78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98459C4">
                                      <v:shape id="_x0000_i9952" type="#_x0000_t75" style="width:28.7pt;height:28.7pt">
                                        <v:imagedata r:id="rId12" r:href="rId17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78C32" id="Text Box 432" o:spid="_x0000_s1108" type="#_x0000_t202" style="position:absolute;left:0;text-align:left;margin-left:-1.1pt;margin-top:3pt;width:48.1pt;height:38.8pt;z-index:-25115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" stroked="f">
                      <v:textbox>
                        <w:txbxContent>
                          <w:p w14:paraId="75748B91" w14:textId="6DFD6C78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98459C4">
                                <v:shape id="_x0000_i9952" type="#_x0000_t75" style="width:28.7pt;height:28.7pt">
                                  <v:imagedata r:id="rId12" r:href="rId17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8279C5C" w14:textId="74C08765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295992A" w14:textId="7302E73C" w:rsidR="006F589A" w:rsidRDefault="003B3ECD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98912" behindDoc="1" locked="0" layoutInCell="1" allowOverlap="1" wp14:anchorId="5300CDCC" wp14:editId="5D31ADB0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-306705</wp:posOffset>
                      </wp:positionV>
                      <wp:extent cx="610870" cy="492760"/>
                      <wp:effectExtent l="0" t="0" r="0" b="2540"/>
                      <wp:wrapNone/>
                      <wp:docPr id="451" name="Text Box 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B8D9F" w14:textId="154B1929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41CB795">
                                      <v:shape id="_x0000_i10056" type="#_x0000_t75" style="width:28.7pt;height:28.7pt">
                                        <v:imagedata r:id="rId12" r:href="rId17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0CDCC" id="Text Box 451" o:spid="_x0000_s1109" type="#_x0000_t202" style="position:absolute;left:0;text-align:left;margin-left:.2pt;margin-top:-24.15pt;width:48.1pt;height:38.8pt;z-index:-25111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" stroked="f">
                      <v:textbox>
                        <w:txbxContent>
                          <w:p w14:paraId="4CBB8D9F" w14:textId="154B1929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41CB795">
                                <v:shape id="_x0000_i10056" type="#_x0000_t75" style="width:28.7pt;height:28.7pt">
                                  <v:imagedata r:id="rId12" r:href="rId17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instrText xml:space="preserve"> MERGEFIELD  78  \* MERGEFORMAT </w:instrTex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«78»</w:t>
            </w:r>
            <w:r w:rsidR="006F589A"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6B71729" w14:textId="0EE7C13F" w:rsidR="00AE2E8D" w:rsidRDefault="00DF2AFE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00960" behindDoc="0" locked="0" layoutInCell="1" allowOverlap="1" wp14:anchorId="14C832EF" wp14:editId="4FF255C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52" name="Text Box 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3803E9" w14:textId="30051129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D608E18">
                                      <v:shape id="_x0000_i10060" type="#_x0000_t75" style="width:28.7pt;height:28.7pt">
                                        <v:imagedata r:id="rId12" r:href="rId17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832EF" id="Text Box 452" o:spid="_x0000_s1110" type="#_x0000_t202" style="position:absolute;left:0;text-align:left;margin-left:-.35pt;margin-top:3.8pt;width:48.1pt;height:38.8pt;z-index:25220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lx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" stroked="f">
                      <v:textbox>
                        <w:txbxContent>
                          <w:p w14:paraId="5C3803E9" w14:textId="30051129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D608E18">
                                <v:shape id="_x0000_i10060" type="#_x0000_t75" style="width:28.7pt;height:28.7pt">
                                  <v:imagedata r:id="rId12" r:href="rId17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AD50E7" w14:textId="27DF34E7" w:rsidR="00AE2E8D" w:rsidRDefault="00AE2E8D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  <w:p w14:paraId="0402DF85" w14:textId="797419C0" w:rsidR="00AE2E8D" w:rsidRDefault="00AE2E8D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  <w:p w14:paraId="74C1468D" w14:textId="77777777" w:rsidR="00AE2E8D" w:rsidRPr="00E9610B" w:rsidRDefault="00AE2E8D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  <w:p w14:paraId="5C1FBE63" w14:textId="42751D3E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4250FFE3" w14:textId="068D24BF" w:rsidR="00635446" w:rsidRDefault="0051692C">
      <w:r w:rsidRPr="00635446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2203008" behindDoc="1" locked="0" layoutInCell="1" allowOverlap="1" wp14:anchorId="0681739C" wp14:editId="30873E11">
                <wp:simplePos x="0" y="0"/>
                <wp:positionH relativeFrom="column">
                  <wp:posOffset>5861050</wp:posOffset>
                </wp:positionH>
                <wp:positionV relativeFrom="paragraph">
                  <wp:posOffset>-152400</wp:posOffset>
                </wp:positionV>
                <wp:extent cx="1441450" cy="347345"/>
                <wp:effectExtent l="0" t="0" r="6350" b="0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30E00" w14:textId="2F4EADCF" w:rsidR="00AE2E8D" w:rsidRPr="00AE2E8D" w:rsidRDefault="00AE2E8D" w:rsidP="00AE2E8D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fldChar w:fldCharType="begin"/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instrText xml:space="preserve"> MERGEFIELD  </w:instrText>
                            </w: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instrText>7</w:instrText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instrText xml:space="preserve">9  \* MERGEFORMAT </w:instrText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fldChar w:fldCharType="separate"/>
                            </w:r>
                            <w:r w:rsidR="00FC5D6B">
                              <w:rPr>
                                <w:rFonts w:ascii="Arial" w:hAnsi="Arial" w:cs="Arial"/>
                                <w:noProof/>
                                <w:sz w:val="13"/>
                                <w:szCs w:val="13"/>
                              </w:rPr>
                              <w:t>«79</w:t>
                            </w:r>
                            <w:r w:rsidR="00FC5D6B" w:rsidRPr="00FC5D6B">
                              <w:rPr>
                                <w:rFonts w:ascii="Arial" w:hAnsi="Arial" w:cs="Arial"/>
                                <w:bCs/>
                                <w:noProof/>
                                <w:sz w:val="13"/>
                                <w:szCs w:val="13"/>
                              </w:rPr>
                              <w:t>»</w:t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fldChar w:fldCharType="end"/>
                            </w:r>
                          </w:p>
                          <w:p w14:paraId="3F5CF143" w14:textId="77777777" w:rsidR="00AE2E8D" w:rsidRDefault="00AE2E8D" w:rsidP="00AE2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739C" id="_x0000_s1111" type="#_x0000_t202" style="position:absolute;margin-left:461.5pt;margin-top:-12pt;width:113.5pt;height:27.35pt;z-index:-25111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" stroked="f">
                <v:textbox>
                  <w:txbxContent>
                    <w:p w14:paraId="39A30E00" w14:textId="2F4EADCF" w:rsidR="00AE2E8D" w:rsidRPr="00AE2E8D" w:rsidRDefault="00AE2E8D" w:rsidP="00AE2E8D">
                      <w:pPr>
                        <w:ind w:right="63"/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AE2E8D">
                        <w:rPr>
                          <w:rFonts w:ascii="Arial" w:hAnsi="Arial" w:cs="Arial"/>
                          <w:sz w:val="13"/>
                          <w:szCs w:val="13"/>
                        </w:rPr>
                        <w:fldChar w:fldCharType="begin"/>
                      </w:r>
                      <w:r w:rsidRPr="00AE2E8D">
                        <w:rPr>
                          <w:rFonts w:ascii="Arial" w:hAnsi="Arial" w:cs="Arial"/>
                          <w:sz w:val="13"/>
                          <w:szCs w:val="13"/>
                        </w:rPr>
                        <w:instrText xml:space="preserve"> MERGEFIELD  </w:instrText>
                      </w:r>
                      <w:r>
                        <w:rPr>
                          <w:rFonts w:ascii="Arial" w:hAnsi="Arial" w:cs="Arial"/>
                          <w:sz w:val="13"/>
                          <w:szCs w:val="13"/>
                        </w:rPr>
                        <w:instrText>7</w:instrText>
                      </w:r>
                      <w:r w:rsidRPr="00AE2E8D">
                        <w:rPr>
                          <w:rFonts w:ascii="Arial" w:hAnsi="Arial" w:cs="Arial"/>
                          <w:sz w:val="13"/>
                          <w:szCs w:val="13"/>
                        </w:rPr>
                        <w:instrText xml:space="preserve">9  \* MERGEFORMAT </w:instrText>
                      </w:r>
                      <w:r w:rsidRPr="00AE2E8D">
                        <w:rPr>
                          <w:rFonts w:ascii="Arial" w:hAnsi="Arial" w:cs="Arial"/>
                          <w:sz w:val="13"/>
                          <w:szCs w:val="13"/>
                        </w:rPr>
                        <w:fldChar w:fldCharType="separate"/>
                      </w:r>
                      <w:r w:rsidR="00FC5D6B">
                        <w:rPr>
                          <w:rFonts w:ascii="Arial" w:hAnsi="Arial" w:cs="Arial"/>
                          <w:noProof/>
                          <w:sz w:val="13"/>
                          <w:szCs w:val="13"/>
                        </w:rPr>
                        <w:t>«79</w:t>
                      </w:r>
                      <w:r w:rsidR="00FC5D6B" w:rsidRPr="00FC5D6B">
                        <w:rPr>
                          <w:rFonts w:ascii="Arial" w:hAnsi="Arial" w:cs="Arial"/>
                          <w:bCs/>
                          <w:noProof/>
                          <w:sz w:val="13"/>
                          <w:szCs w:val="13"/>
                        </w:rPr>
                        <w:t>»</w:t>
                      </w:r>
                      <w:r w:rsidRPr="00AE2E8D">
                        <w:rPr>
                          <w:rFonts w:ascii="Arial" w:hAnsi="Arial" w:cs="Arial"/>
                          <w:sz w:val="13"/>
                          <w:szCs w:val="13"/>
                        </w:rPr>
                        <w:fldChar w:fldCharType="end"/>
                      </w:r>
                    </w:p>
                    <w:p w14:paraId="3F5CF143" w14:textId="77777777" w:rsidR="00AE2E8D" w:rsidRDefault="00AE2E8D" w:rsidP="00AE2E8D"/>
                  </w:txbxContent>
                </v:textbox>
              </v:shape>
            </w:pict>
          </mc:Fallback>
        </mc:AlternateContent>
      </w:r>
      <w:r w:rsidR="00DF2AFE" w:rsidRPr="00635446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907072" behindDoc="1" locked="0" layoutInCell="1" allowOverlap="1" wp14:anchorId="5E2EA8FF" wp14:editId="1C3599A3">
                <wp:simplePos x="0" y="0"/>
                <wp:positionH relativeFrom="column">
                  <wp:posOffset>203200</wp:posOffset>
                </wp:positionH>
                <wp:positionV relativeFrom="paragraph">
                  <wp:posOffset>-93980</wp:posOffset>
                </wp:positionV>
                <wp:extent cx="1546860" cy="34734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B8ED0" w14:textId="0222D029" w:rsidR="00635446" w:rsidRPr="00AE2E8D" w:rsidRDefault="00635446" w:rsidP="00635446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fldChar w:fldCharType="begin"/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instrText xml:space="preserve"> MERGEFIELD  19  \* MERGEFORMAT </w:instrText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fldChar w:fldCharType="separate"/>
                            </w:r>
                            <w:r w:rsidR="00FC5D6B">
                              <w:rPr>
                                <w:rFonts w:ascii="Arial" w:hAnsi="Arial" w:cs="Arial"/>
                                <w:noProof/>
                                <w:sz w:val="13"/>
                                <w:szCs w:val="13"/>
                              </w:rPr>
                              <w:t>«19</w:t>
                            </w:r>
                            <w:r w:rsidR="00FC5D6B" w:rsidRPr="00FC5D6B">
                              <w:rPr>
                                <w:rFonts w:ascii="Arial" w:hAnsi="Arial" w:cs="Arial"/>
                                <w:bCs/>
                                <w:noProof/>
                                <w:sz w:val="13"/>
                                <w:szCs w:val="13"/>
                              </w:rPr>
                              <w:t>»</w:t>
                            </w:r>
                            <w:r w:rsidRPr="00AE2E8D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fldChar w:fldCharType="end"/>
                            </w:r>
                          </w:p>
                          <w:p w14:paraId="35D84B71" w14:textId="0CB0AB90" w:rsidR="00635446" w:rsidRDefault="00635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A8FF" id="_x0000_s1112" type="#_x0000_t202" style="position:absolute;margin-left:16pt;margin-top:-7.4pt;width:121.8pt;height:27.35pt;z-index:-25140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" stroked="f">
                <v:textbox>
                  <w:txbxContent>
                    <w:p w14:paraId="179B8ED0" w14:textId="0222D029" w:rsidR="00635446" w:rsidRPr="00AE2E8D" w:rsidRDefault="00635446" w:rsidP="00635446">
                      <w:pPr>
                        <w:ind w:right="63"/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AE2E8D">
                        <w:rPr>
                          <w:rFonts w:ascii="Arial" w:hAnsi="Arial" w:cs="Arial"/>
                          <w:sz w:val="13"/>
                          <w:szCs w:val="13"/>
                        </w:rPr>
                        <w:fldChar w:fldCharType="begin"/>
                      </w:r>
                      <w:r w:rsidRPr="00AE2E8D">
                        <w:rPr>
                          <w:rFonts w:ascii="Arial" w:hAnsi="Arial" w:cs="Arial"/>
                          <w:sz w:val="13"/>
                          <w:szCs w:val="13"/>
                        </w:rPr>
                        <w:instrText xml:space="preserve"> MERGEFIELD  19  \* MERGEFORMAT </w:instrText>
                      </w:r>
                      <w:r w:rsidRPr="00AE2E8D">
                        <w:rPr>
                          <w:rFonts w:ascii="Arial" w:hAnsi="Arial" w:cs="Arial"/>
                          <w:sz w:val="13"/>
                          <w:szCs w:val="13"/>
                        </w:rPr>
                        <w:fldChar w:fldCharType="separate"/>
                      </w:r>
                      <w:r w:rsidR="00FC5D6B">
                        <w:rPr>
                          <w:rFonts w:ascii="Arial" w:hAnsi="Arial" w:cs="Arial"/>
                          <w:noProof/>
                          <w:sz w:val="13"/>
                          <w:szCs w:val="13"/>
                        </w:rPr>
                        <w:t>«19</w:t>
                      </w:r>
                      <w:r w:rsidR="00FC5D6B" w:rsidRPr="00FC5D6B">
                        <w:rPr>
                          <w:rFonts w:ascii="Arial" w:hAnsi="Arial" w:cs="Arial"/>
                          <w:bCs/>
                          <w:noProof/>
                          <w:sz w:val="13"/>
                          <w:szCs w:val="13"/>
                        </w:rPr>
                        <w:t>»</w:t>
                      </w:r>
                      <w:r w:rsidRPr="00AE2E8D">
                        <w:rPr>
                          <w:rFonts w:ascii="Arial" w:hAnsi="Arial" w:cs="Arial"/>
                          <w:sz w:val="13"/>
                          <w:szCs w:val="13"/>
                        </w:rPr>
                        <w:fldChar w:fldCharType="end"/>
                      </w:r>
                    </w:p>
                    <w:p w14:paraId="35D84B71" w14:textId="0CB0AB90" w:rsidR="00635446" w:rsidRDefault="00635446"/>
                  </w:txbxContent>
                </v:textbox>
              </v:shape>
            </w:pict>
          </mc:Fallback>
        </mc:AlternateContent>
      </w:r>
      <w:r w:rsidR="003B3ECD" w:rsidRPr="008A2C57"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2160000" behindDoc="1" locked="0" layoutInCell="1" allowOverlap="1" wp14:anchorId="4609BE1D" wp14:editId="79C4902E">
                <wp:simplePos x="0" y="0"/>
                <wp:positionH relativeFrom="column">
                  <wp:posOffset>5621655</wp:posOffset>
                </wp:positionH>
                <wp:positionV relativeFrom="paragraph">
                  <wp:posOffset>-8968105</wp:posOffset>
                </wp:positionV>
                <wp:extent cx="610870" cy="492760"/>
                <wp:effectExtent l="0" t="0" r="0" b="2540"/>
                <wp:wrapNone/>
                <wp:docPr id="433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1286B" w14:textId="350EF3C5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67A043A">
                                <v:shape id="_x0000_i9147" type="#_x0000_t75" style="width:28.7pt;height:28.7pt">
                                  <v:imagedata r:id="rId12" r:href="rId179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BE1D" id="Text Box 433" o:spid="_x0000_s1113" type="#_x0000_t202" style="position:absolute;margin-left:442.65pt;margin-top:-706.15pt;width:48.1pt;height:38.8pt;z-index:-25115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" stroked="f">
                <v:textbox>
                  <w:txbxContent>
                    <w:p w14:paraId="4201286B" w14:textId="350EF3C5" w:rsidR="003B3ECD" w:rsidRDefault="003B3ECD" w:rsidP="003B3ECD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INCLUDEPICTURE "</w:instrText>
                      </w:r>
                      <w:r>
                        <w:fldChar w:fldCharType="begin"/>
                      </w:r>
                      <w:r>
                        <w:instrText xml:space="preserve"> MERGEFIELD path </w:instrText>
                      </w:r>
                      <w:r>
                        <w:fldChar w:fldCharType="separate"/>
                      </w:r>
                      <w:r w:rsidR="00FC5D6B">
                        <w:rPr>
                          <w:noProof/>
                        </w:rPr>
                        <w:instrText>C:\\Users\\jackg\\PycharmProjects\\flatplates\\QRs\\pcloud.jpg</w:instrText>
                      </w:r>
                      <w:r>
                        <w:fldChar w:fldCharType="end"/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>
                        <w:pict w14:anchorId="767A043A">
                          <v:shape id="_x0000_i9147" type="#_x0000_t75" style="width:28.7pt;height:28.7pt">
                            <v:imagedata r:id="rId12" r:href="rId180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B3ECD" w:rsidRPr="008A2C57"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2119040" behindDoc="1" locked="0" layoutInCell="1" allowOverlap="1" wp14:anchorId="3F41B6A2" wp14:editId="49C7ABBF">
                <wp:simplePos x="0" y="0"/>
                <wp:positionH relativeFrom="column">
                  <wp:posOffset>3764915</wp:posOffset>
                </wp:positionH>
                <wp:positionV relativeFrom="paragraph">
                  <wp:posOffset>-8968105</wp:posOffset>
                </wp:positionV>
                <wp:extent cx="610870" cy="492760"/>
                <wp:effectExtent l="0" t="0" r="0" b="2540"/>
                <wp:wrapNone/>
                <wp:docPr id="41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65B1" w14:textId="0F9F6671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73B3718">
                                <v:shape id="_x0000_i8861" type="#_x0000_t75" style="width:28.7pt;height:28.7pt">
                                  <v:imagedata r:id="rId12" r:href="rId181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B6A2" id="Text Box 413" o:spid="_x0000_s1114" type="#_x0000_t202" style="position:absolute;margin-left:296.45pt;margin-top:-706.15pt;width:48.1pt;height:38.8pt;z-index:-25119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ClIwIAACU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T8Xt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" stroked="f">
                <v:textbox>
                  <w:txbxContent>
                    <w:p w14:paraId="45BD65B1" w14:textId="0F9F6671" w:rsidR="003B3ECD" w:rsidRDefault="003B3ECD" w:rsidP="003B3ECD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INCLUDEPICTURE "</w:instrText>
                      </w:r>
                      <w:r>
                        <w:fldChar w:fldCharType="begin"/>
                      </w:r>
                      <w:r>
                        <w:instrText xml:space="preserve"> MERGEFIELD path </w:instrText>
                      </w:r>
                      <w:r>
                        <w:fldChar w:fldCharType="separate"/>
                      </w:r>
                      <w:r w:rsidR="00FC5D6B">
                        <w:rPr>
                          <w:noProof/>
                        </w:rPr>
                        <w:instrText>C:\\Users\\jackg\\PycharmProjects\\flatplates\\QRs\\pcloud.jpg</w:instrText>
                      </w:r>
                      <w:r>
                        <w:fldChar w:fldCharType="end"/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>
                        <w:pict w14:anchorId="473B3718">
                          <v:shape id="_x0000_i8861" type="#_x0000_t75" style="width:28.7pt;height:28.7pt">
                            <v:imagedata r:id="rId12" r:href="rId182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B3ECD" w:rsidRPr="008A2C57"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2078080" behindDoc="1" locked="0" layoutInCell="1" allowOverlap="1" wp14:anchorId="45A5D7FE" wp14:editId="780904E7">
                <wp:simplePos x="0" y="0"/>
                <wp:positionH relativeFrom="column">
                  <wp:posOffset>1871345</wp:posOffset>
                </wp:positionH>
                <wp:positionV relativeFrom="paragraph">
                  <wp:posOffset>-8961120</wp:posOffset>
                </wp:positionV>
                <wp:extent cx="610870" cy="492760"/>
                <wp:effectExtent l="0" t="0" r="0" b="2540"/>
                <wp:wrapNone/>
                <wp:docPr id="393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AF707" w14:textId="35F90E18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0BE8902">
                                <v:shape id="_x0000_i8517" type="#_x0000_t75" style="width:28.7pt;height:28.7pt">
                                  <v:imagedata r:id="rId12" r:href="rId183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D7FE" id="Text Box 393" o:spid="_x0000_s1115" type="#_x0000_t202" style="position:absolute;margin-left:147.35pt;margin-top:-705.6pt;width:48.1pt;height:38.8pt;z-index:-25123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" stroked="f">
                <v:textbox>
                  <w:txbxContent>
                    <w:p w14:paraId="589AF707" w14:textId="35F90E18" w:rsidR="003B3ECD" w:rsidRDefault="003B3ECD" w:rsidP="003B3ECD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INCLUDEPICTURE "</w:instrText>
                      </w:r>
                      <w:r>
                        <w:fldChar w:fldCharType="begin"/>
                      </w:r>
                      <w:r>
                        <w:instrText xml:space="preserve"> MERGEFIELD path </w:instrText>
                      </w:r>
                      <w:r>
                        <w:fldChar w:fldCharType="separate"/>
                      </w:r>
                      <w:r w:rsidR="00FC5D6B">
                        <w:rPr>
                          <w:noProof/>
                        </w:rPr>
                        <w:instrText>C:\\Users\\jackg\\PycharmProjects\\flatplates\\QRs\\pcloud.jpg</w:instrText>
                      </w:r>
                      <w:r>
                        <w:fldChar w:fldCharType="end"/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>
                        <w:pict w14:anchorId="70BE8902">
                          <v:shape id="_x0000_i8517" type="#_x0000_t75" style="width:28.7pt;height:28.7pt">
                            <v:imagedata r:id="rId12" r:href="rId184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5446">
        <w:rPr>
          <w:bCs/>
        </w:rPr>
        <w:br w:type="page"/>
      </w:r>
    </w:p>
    <w:tbl>
      <w:tblPr>
        <w:tblStyle w:val="PlainTable3"/>
        <w:tblW w:w="0" w:type="auto"/>
        <w:tblLayout w:type="fixed"/>
        <w:tblLook w:val="0620" w:firstRow="1" w:lastRow="0" w:firstColumn="0" w:lastColumn="0" w:noHBand="1" w:noVBand="1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635446" w:rsidRPr="00E9610B" w14:paraId="58E38332" w14:textId="77777777" w:rsidTr="005A0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20"/>
        </w:trPr>
        <w:tc>
          <w:tcPr>
            <w:tcW w:w="2520" w:type="dxa"/>
          </w:tcPr>
          <w:p w14:paraId="37ACBA4E" w14:textId="080EB630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lastRenderedPageBreak/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8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0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«80»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87424B7" w14:textId="3A278072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09152" behindDoc="1" locked="0" layoutInCell="1" allowOverlap="1" wp14:anchorId="187775B3" wp14:editId="39EB17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56" name="Text Box 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71C88C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0CC58A8">
                                      <v:shape id="_x0000_i16987" type="#_x0000_t75" style="width:28.7pt;height:28.7pt">
                                        <v:imagedata r:id="rId12" r:href="rId18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775B3" id="Text Box 456" o:spid="_x0000_s1116" type="#_x0000_t202" style="position:absolute;left:0;text-align:left;margin-left:0;margin-top:3.8pt;width:48.1pt;height:38.8pt;z-index:-25110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" stroked="f">
                      <v:textbox>
                        <w:txbxContent>
                          <w:p w14:paraId="3A71C88C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0CC58A8">
                                <v:shape id="_x0000_i16987" type="#_x0000_t75" style="width:28.7pt;height:28.7pt">
                                  <v:imagedata r:id="rId12" r:href="rId18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AB16D47" w14:textId="69338E82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3BA0CBE" w14:textId="3BF9B1DC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10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0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«100»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387A798" w14:textId="0870F4B9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50112" behindDoc="1" locked="0" layoutInCell="1" allowOverlap="1" wp14:anchorId="706911E1" wp14:editId="09DFD92E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76" name="Text Box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3D9B05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A17B312">
                                      <v:shape id="_x0000_i17489" type="#_x0000_t75" style="width:28.7pt;height:28.7pt">
                                        <v:imagedata r:id="rId12" r:href="rId18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911E1" id="Text Box 476" o:spid="_x0000_s1117" type="#_x0000_t202" style="position:absolute;left:0;text-align:left;margin-left:.15pt;margin-top:3.8pt;width:48.1pt;height:38.8pt;z-index:-25106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" stroked="f">
                      <v:textbox>
                        <w:txbxContent>
                          <w:p w14:paraId="5A3D9B05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A17B312">
                                <v:shape id="_x0000_i17489" type="#_x0000_t75" style="width:28.7pt;height:28.7pt">
                                  <v:imagedata r:id="rId12" r:href="rId18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6355280" w14:textId="5B96B7B4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6AAE1FF" w14:textId="03295E33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12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0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«120»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4ACEA40" w14:textId="76FF5B86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91072" behindDoc="1" locked="0" layoutInCell="1" allowOverlap="1" wp14:anchorId="3D6714F9" wp14:editId="369C608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96" name="Text Box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FC596D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097509C">
                                      <v:shape id="_x0000_i17746" type="#_x0000_t75" style="width:28.7pt;height:28.7pt">
                                        <v:imagedata r:id="rId12" r:href="rId18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714F9" id="Text Box 496" o:spid="_x0000_s1118" type="#_x0000_t202" style="position:absolute;left:0;text-align:left;margin-left:-.1pt;margin-top:3.8pt;width:48.1pt;height:38.8pt;z-index:-25102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" stroked="f">
                      <v:textbox>
                        <w:txbxContent>
                          <w:p w14:paraId="07FC596D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097509C">
                                <v:shape id="_x0000_i17746" type="#_x0000_t75" style="width:28.7pt;height:28.7pt">
                                  <v:imagedata r:id="rId12" r:href="rId19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8A36168" w14:textId="0CBBF2CA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EDCA98C" w14:textId="48317AB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14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0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«140»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26146BD" w14:textId="3D5AE104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32032" behindDoc="1" locked="0" layoutInCell="1" allowOverlap="1" wp14:anchorId="62772580" wp14:editId="0FE691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16" name="Text Box 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AFC665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7FE0918">
                                      <v:shape id="_x0000_i17998" type="#_x0000_t75" style="width:28.7pt;height:28.7pt">
                                        <v:imagedata r:id="rId12" r:href="rId19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72580" id="Text Box 516" o:spid="_x0000_s1119" type="#_x0000_t202" style="position:absolute;left:0;text-align:left;margin-left:0;margin-top:3.8pt;width:48.1pt;height:38.8pt;z-index:-25098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iJsyHS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47AFC665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7FE0918">
                                <v:shape id="_x0000_i17998" type="#_x0000_t75" style="width:28.7pt;height:28.7pt">
                                  <v:imagedata r:id="rId12" r:href="rId19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24F74E34" w14:textId="77777777" w:rsidTr="005A0617">
        <w:trPr>
          <w:trHeight w:hRule="exact" w:val="720"/>
        </w:trPr>
        <w:tc>
          <w:tcPr>
            <w:tcW w:w="2520" w:type="dxa"/>
          </w:tcPr>
          <w:p w14:paraId="2B2CFA65" w14:textId="4A3794A7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8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1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«81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78EB760" w14:textId="0BA222C1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11200" behindDoc="1" locked="0" layoutInCell="1" allowOverlap="1" wp14:anchorId="661BF504" wp14:editId="59938F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57" name="Text Box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2A2A36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241A380">
                                      <v:shape id="_x0000_i16991" type="#_x0000_t75" style="width:28.7pt;height:28.7pt">
                                        <v:imagedata r:id="rId12" r:href="rId19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BF504" id="Text Box 457" o:spid="_x0000_s1120" type="#_x0000_t202" style="position:absolute;left:0;text-align:left;margin-left:0;margin-top:4pt;width:48.1pt;height:38.8pt;z-index:-25110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jiDcJy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2B2A2A3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241A380">
                                <v:shape id="_x0000_i16991" type="#_x0000_t75" style="width:28.7pt;height:28.7pt">
                                  <v:imagedata r:id="rId12" r:href="rId19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91DD10A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7E94D84" w14:textId="28218704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10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1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«101»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C4F9579" w14:textId="3DA95E54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52160" behindDoc="1" locked="0" layoutInCell="1" allowOverlap="1" wp14:anchorId="259481C0" wp14:editId="4D42764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77" name="Text Box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D579AA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7CBA067">
                                      <v:shape id="_x0000_i17493" type="#_x0000_t75" style="width:28.7pt;height:28.7pt">
                                        <v:imagedata r:id="rId12" r:href="rId19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481C0" id="Text Box 477" o:spid="_x0000_s1121" type="#_x0000_t202" style="position:absolute;left:0;text-align:left;margin-left:.15pt;margin-top:4pt;width:48.1pt;height:38.8pt;z-index:-25106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" stroked="f">
                      <v:textbox>
                        <w:txbxContent>
                          <w:p w14:paraId="69D579AA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7CBA067">
                                <v:shape id="_x0000_i17493" type="#_x0000_t75" style="width:28.7pt;height:28.7pt">
                                  <v:imagedata r:id="rId12" r:href="rId19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4261899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48A9705" w14:textId="17D89604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12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1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«121»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3D09B53" w14:textId="0755CA95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93120" behindDoc="1" locked="0" layoutInCell="1" allowOverlap="1" wp14:anchorId="01497167" wp14:editId="7990238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97" name="Text Box 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022D9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7311DC7">
                                      <v:shape id="_x0000_i17750" type="#_x0000_t75" style="width:28.7pt;height:28.7pt">
                                        <v:imagedata r:id="rId12" r:href="rId19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97167" id="Text Box 497" o:spid="_x0000_s1122" type="#_x0000_t202" style="position:absolute;left:0;text-align:left;margin-left:-.1pt;margin-top:4pt;width:48.1pt;height:38.8pt;z-index:-25102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" stroked="f">
                      <v:textbox>
                        <w:txbxContent>
                          <w:p w14:paraId="725022D9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7311DC7">
                                <v:shape id="_x0000_i17750" type="#_x0000_t75" style="width:28.7pt;height:28.7pt">
                                  <v:imagedata r:id="rId12" r:href="rId19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4E3600B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1E87C3B" w14:textId="7603210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14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1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«141»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EF2D58C" w14:textId="3FFE997A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34080" behindDoc="1" locked="0" layoutInCell="1" allowOverlap="1" wp14:anchorId="2552C360" wp14:editId="731DFC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17" name="Text Box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9F1BE9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477C3CA">
                                      <v:shape id="_x0000_i18002" type="#_x0000_t75" style="width:28.7pt;height:28.7pt">
                                        <v:imagedata r:id="rId12" r:href="rId19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2C360" id="Text Box 517" o:spid="_x0000_s1123" type="#_x0000_t202" style="position:absolute;left:0;text-align:left;margin-left:0;margin-top:4pt;width:48.1pt;height:38.8pt;z-index:-25098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fGQpki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319F1BE9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477C3CA">
                                <v:shape id="_x0000_i18002" type="#_x0000_t75" style="width:28.7pt;height:28.7pt">
                                  <v:imagedata r:id="rId12" r:href="rId20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3E28FAC3" w14:textId="77777777" w:rsidTr="005A0617">
        <w:trPr>
          <w:trHeight w:hRule="exact" w:val="720"/>
        </w:trPr>
        <w:tc>
          <w:tcPr>
            <w:tcW w:w="2520" w:type="dxa"/>
          </w:tcPr>
          <w:p w14:paraId="3E7FDB69" w14:textId="46648202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8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2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«82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4A111FAA" w14:textId="0ADA4E9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13248" behindDoc="1" locked="0" layoutInCell="1" allowOverlap="1" wp14:anchorId="74050B7B" wp14:editId="009662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58" name="Text Box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D0F882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0A38277">
                                      <v:shape id="_x0000_i16995" type="#_x0000_t75" style="width:28.7pt;height:28.7pt">
                                        <v:imagedata r:id="rId12" r:href="rId20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50B7B" id="Text Box 458" o:spid="_x0000_s1124" type="#_x0000_t202" style="position:absolute;left:0;text-align:left;margin-left:0;margin-top:3.8pt;width:48.1pt;height:38.8pt;z-index:-25110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RUD3gC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2BD0F882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0A38277">
                                <v:shape id="_x0000_i16995" type="#_x0000_t75" style="width:28.7pt;height:28.7pt">
                                  <v:imagedata r:id="rId12" r:href="rId20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DF89267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4154480" w14:textId="10C396C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10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2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«102»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EF19621" w14:textId="7B7C3CBA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54208" behindDoc="1" locked="0" layoutInCell="1" allowOverlap="1" wp14:anchorId="6832B5E3" wp14:editId="7C78AB4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78" name="Text Box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61BFB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93A5184">
                                      <v:shape id="_x0000_i17497" type="#_x0000_t75" style="width:28.7pt;height:28.7pt">
                                        <v:imagedata r:id="rId12" r:href="rId20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2B5E3" id="Text Box 478" o:spid="_x0000_s1125" type="#_x0000_t202" style="position:absolute;left:0;text-align:left;margin-left:.15pt;margin-top:3.8pt;width:48.1pt;height:38.8pt;z-index:-25106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" stroked="f">
                      <v:textbox>
                        <w:txbxContent>
                          <w:p w14:paraId="4D561BFB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93A5184">
                                <v:shape id="_x0000_i17497" type="#_x0000_t75" style="width:28.7pt;height:28.7pt">
                                  <v:imagedata r:id="rId12" r:href="rId20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519293B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14FB3F3" w14:textId="4EA2E5B7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12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2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«122»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9B719E4" w14:textId="52F5E7F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95168" behindDoc="1" locked="0" layoutInCell="1" allowOverlap="1" wp14:anchorId="3ED03230" wp14:editId="54223E4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98" name="Text Box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67D8D3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2B5ED91">
                                      <v:shape id="_x0000_i17754" type="#_x0000_t75" style="width:28.7pt;height:28.7pt">
                                        <v:imagedata r:id="rId12" r:href="rId20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03230" id="Text Box 498" o:spid="_x0000_s1126" type="#_x0000_t202" style="position:absolute;left:0;text-align:left;margin-left:-.1pt;margin-top:3.8pt;width:48.1pt;height:38.8pt;z-index:-25102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" stroked="f">
                      <v:textbox>
                        <w:txbxContent>
                          <w:p w14:paraId="4867D8D3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2B5ED91">
                                <v:shape id="_x0000_i17754" type="#_x0000_t75" style="width:28.7pt;height:28.7pt">
                                  <v:imagedata r:id="rId12" r:href="rId20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069048A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7DFEB44" w14:textId="35531428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14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2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«142»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4514DF9" w14:textId="383B946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36128" behindDoc="1" locked="0" layoutInCell="1" allowOverlap="1" wp14:anchorId="60B9F53C" wp14:editId="5901DE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18" name="Text Box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6C3BB7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A967751">
                                      <v:shape id="_x0000_i18006" type="#_x0000_t75" style="width:28.7pt;height:28.7pt">
                                        <v:imagedata r:id="rId12" r:href="rId20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9F53C" id="Text Box 518" o:spid="_x0000_s1127" type="#_x0000_t202" style="position:absolute;left:0;text-align:left;margin-left:0;margin-top:3.8pt;width:48.1pt;height:38.8pt;z-index:-25098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vsn2dS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296C3BB7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A967751">
                                <v:shape id="_x0000_i18006" type="#_x0000_t75" style="width:28.7pt;height:28.7pt">
                                  <v:imagedata r:id="rId12" r:href="rId20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17C51DD3" w14:textId="77777777" w:rsidTr="005A0617">
        <w:trPr>
          <w:trHeight w:hRule="exact" w:val="720"/>
        </w:trPr>
        <w:tc>
          <w:tcPr>
            <w:tcW w:w="2520" w:type="dxa"/>
          </w:tcPr>
          <w:p w14:paraId="4528D23F" w14:textId="62A6CEDF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8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3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«83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4A1698B2" w14:textId="3D91A00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15296" behindDoc="1" locked="0" layoutInCell="1" allowOverlap="1" wp14:anchorId="16B5F961" wp14:editId="5E2CAB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59" name="Text Box 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EEDC99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631EA1C">
                                      <v:shape id="_x0000_i16999" type="#_x0000_t75" style="width:28.7pt;height:28.7pt">
                                        <v:imagedata r:id="rId12" r:href="rId20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5F961" id="Text Box 459" o:spid="_x0000_s1128" type="#_x0000_t202" style="position:absolute;left:0;text-align:left;margin-left:0;margin-top:4pt;width:48.1pt;height:38.8pt;z-index:-25110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e2y0YC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43EEDC99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631EA1C">
                                <v:shape id="_x0000_i16999" type="#_x0000_t75" style="width:28.7pt;height:28.7pt">
                                  <v:imagedata r:id="rId12" r:href="rId21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FECCE63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AB6911F" w14:textId="07FAB10A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10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3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«103»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68EA0DFA" w14:textId="0990E966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56256" behindDoc="1" locked="0" layoutInCell="1" allowOverlap="1" wp14:anchorId="17569219" wp14:editId="6F2F8AB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79" name="Text Box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BA2E5A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5FF2850">
                                      <v:shape id="_x0000_i17501" type="#_x0000_t75" style="width:28.7pt;height:28.7pt">
                                        <v:imagedata r:id="rId12" r:href="rId21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69219" id="Text Box 479" o:spid="_x0000_s1129" type="#_x0000_t202" style="position:absolute;left:0;text-align:left;margin-left:.15pt;margin-top:4pt;width:48.1pt;height:38.8pt;z-index:-25106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oAoJQIAACc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" stroked="f">
                      <v:textbox>
                        <w:txbxContent>
                          <w:p w14:paraId="28BA2E5A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5FF2850">
                                <v:shape id="_x0000_i17501" type="#_x0000_t75" style="width:28.7pt;height:28.7pt">
                                  <v:imagedata r:id="rId12" r:href="rId21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627271A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714173D" w14:textId="6563EABD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12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3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«123»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8CC76AC" w14:textId="0D58C896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97216" behindDoc="1" locked="0" layoutInCell="1" allowOverlap="1" wp14:anchorId="2213DE96" wp14:editId="6F4EEDE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99" name="Text Box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7652F2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DC25651">
                                      <v:shape id="_x0000_i17758" type="#_x0000_t75" style="width:28.7pt;height:28.7pt">
                                        <v:imagedata r:id="rId12" r:href="rId21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3DE96" id="Text Box 499" o:spid="_x0000_s1130" type="#_x0000_t202" style="position:absolute;left:0;text-align:left;margin-left:-.1pt;margin-top:4pt;width:48.1pt;height:38.8pt;z-index:-25101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Frc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" stroked="f">
                      <v:textbox>
                        <w:txbxContent>
                          <w:p w14:paraId="237652F2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DC25651">
                                <v:shape id="_x0000_i17758" type="#_x0000_t75" style="width:28.7pt;height:28.7pt">
                                  <v:imagedata r:id="rId12" r:href="rId21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6F17376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7E73A94" w14:textId="14239F9B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14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3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«143»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CBF08E6" w14:textId="76E8D1E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38176" behindDoc="1" locked="0" layoutInCell="1" allowOverlap="1" wp14:anchorId="5CC8EBBF" wp14:editId="2308E9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19" name="Text Box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FED973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E2A4DFE">
                                      <v:shape id="_x0000_i18010" type="#_x0000_t75" style="width:28.7pt;height:28.7pt">
                                        <v:imagedata r:id="rId12" r:href="rId21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8EBBF" id="Text Box 519" o:spid="_x0000_s1131" type="#_x0000_t202" style="position:absolute;left:0;text-align:left;margin-left:0;margin-top:4pt;width:48.1pt;height:38.8pt;z-index:-25097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Seb/tC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27FED973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E2A4DFE">
                                <v:shape id="_x0000_i18010" type="#_x0000_t75" style="width:28.7pt;height:28.7pt">
                                  <v:imagedata r:id="rId12" r:href="rId21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089CF961" w14:textId="77777777" w:rsidTr="005A0617">
        <w:trPr>
          <w:trHeight w:hRule="exact" w:val="720"/>
        </w:trPr>
        <w:tc>
          <w:tcPr>
            <w:tcW w:w="2520" w:type="dxa"/>
          </w:tcPr>
          <w:p w14:paraId="0015D8F6" w14:textId="7A8063BD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8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4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«84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6130F669" w14:textId="7FBEE69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17344" behindDoc="1" locked="0" layoutInCell="1" allowOverlap="1" wp14:anchorId="59A1D745" wp14:editId="30CC61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60" name="Text Box 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B34731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4783C6F">
                                      <v:shape id="_x0000_i17003" type="#_x0000_t75" style="width:28.7pt;height:28.7pt">
                                        <v:imagedata r:id="rId12" r:href="rId21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1D745" id="Text Box 460" o:spid="_x0000_s1132" type="#_x0000_t202" style="position:absolute;left:0;text-align:left;margin-left:0;margin-top:3.8pt;width:48.1pt;height:38.8pt;z-index:-25109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S/oIw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" stroked="f">
                      <v:textbox>
                        <w:txbxContent>
                          <w:p w14:paraId="33B34731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4783C6F">
                                <v:shape id="_x0000_i17003" type="#_x0000_t75" style="width:28.7pt;height:28.7pt">
                                  <v:imagedata r:id="rId12" r:href="rId21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E69F7F5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25A4301" w14:textId="47E3E371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10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4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«104»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4BC93E67" w14:textId="1AC8FEEA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58304" behindDoc="1" locked="0" layoutInCell="1" allowOverlap="1" wp14:anchorId="2BE816C6" wp14:editId="01BE738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80" name="Text Box 4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9BF31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8A17896">
                                      <v:shape id="_x0000_i17505" type="#_x0000_t75" style="width:28.7pt;height:28.7pt">
                                        <v:imagedata r:id="rId12" r:href="rId21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816C6" id="Text Box 480" o:spid="_x0000_s1133" type="#_x0000_t202" style="position:absolute;left:0;text-align:left;margin-left:.15pt;margin-top:3.8pt;width:48.1pt;height:38.8pt;z-index:-25105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h6Iw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" stroked="f">
                      <v:textbox>
                        <w:txbxContent>
                          <w:p w14:paraId="159BF31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8A17896">
                                <v:shape id="_x0000_i17505" type="#_x0000_t75" style="width:28.7pt;height:28.7pt">
                                  <v:imagedata r:id="rId12" r:href="rId22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26BC260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B0C7EE4" w14:textId="6F25E59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12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4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«124»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96CDC81" w14:textId="31CC7EF8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99264" behindDoc="1" locked="0" layoutInCell="1" allowOverlap="1" wp14:anchorId="0D2FC4B1" wp14:editId="7C99708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00" name="Text Box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5B39FD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2DD8599">
                                      <v:shape id="_x0000_i17762" type="#_x0000_t75" style="width:28.7pt;height:28.7pt">
                                        <v:imagedata r:id="rId12" r:href="rId22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FC4B1" id="Text Box 500" o:spid="_x0000_s1134" type="#_x0000_t202" style="position:absolute;left:0;text-align:left;margin-left:-.1pt;margin-top:3.8pt;width:48.1pt;height:38.8pt;z-index:-25101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V9JAIAACc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" stroked="f">
                      <v:textbox>
                        <w:txbxContent>
                          <w:p w14:paraId="675B39FD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2DD8599">
                                <v:shape id="_x0000_i17762" type="#_x0000_t75" style="width:28.7pt;height:28.7pt">
                                  <v:imagedata r:id="rId12" r:href="rId22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0540C04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35DD669" w14:textId="1C76DFC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14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4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«144»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1F755A3" w14:textId="563D45B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40224" behindDoc="1" locked="0" layoutInCell="1" allowOverlap="1" wp14:anchorId="07A96883" wp14:editId="091B1E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20" name="Text Box 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889EB5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0DAF227">
                                      <v:shape id="_x0000_i18014" type="#_x0000_t75" style="width:28.7pt;height:28.7pt">
                                        <v:imagedata r:id="rId12" r:href="rId22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96883" id="Text Box 520" o:spid="_x0000_s1135" type="#_x0000_t202" style="position:absolute;left:0;text-align:left;margin-left:0;margin-top:3.8pt;width:48.1pt;height:38.8pt;z-index:-25097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" stroked="f">
                      <v:textbox>
                        <w:txbxContent>
                          <w:p w14:paraId="2A889EB5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0DAF227">
                                <v:shape id="_x0000_i18014" type="#_x0000_t75" style="width:28.7pt;height:28.7pt">
                                  <v:imagedata r:id="rId12" r:href="rId22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4F461BCB" w14:textId="77777777" w:rsidTr="005A0617">
        <w:trPr>
          <w:trHeight w:hRule="exact" w:val="720"/>
        </w:trPr>
        <w:tc>
          <w:tcPr>
            <w:tcW w:w="2520" w:type="dxa"/>
          </w:tcPr>
          <w:p w14:paraId="0917A355" w14:textId="4ADFFEE8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8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5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«85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6AE1BAF9" w14:textId="2690EB78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19392" behindDoc="1" locked="0" layoutInCell="1" allowOverlap="1" wp14:anchorId="20A61F01" wp14:editId="20003C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61" name="Text Box 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E46D9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8BB7258">
                                      <v:shape id="_x0000_i17007" type="#_x0000_t75" style="width:28.7pt;height:28.7pt">
                                        <v:imagedata r:id="rId12" r:href="rId22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61F01" id="Text Box 461" o:spid="_x0000_s1136" type="#_x0000_t202" style="position:absolute;left:0;text-align:left;margin-left:0;margin-top:4pt;width:48.1pt;height:38.8pt;z-index:-25109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" stroked="f">
                      <v:textbox>
                        <w:txbxContent>
                          <w:p w14:paraId="6A1E46D9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8BB7258">
                                <v:shape id="_x0000_i17007" type="#_x0000_t75" style="width:28.7pt;height:28.7pt">
                                  <v:imagedata r:id="rId12" r:href="rId22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0CEE1DC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BBBB486" w14:textId="7D496F0D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10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5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«105»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B095F67" w14:textId="5144AB79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60352" behindDoc="1" locked="0" layoutInCell="1" allowOverlap="1" wp14:anchorId="52732CEE" wp14:editId="278F767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81" name="Text Box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1DE0C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186D172">
                                      <v:shape id="_x0000_i17509" type="#_x0000_t75" style="width:28.7pt;height:28.7pt">
                                        <v:imagedata r:id="rId12" r:href="rId22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32CEE" id="Text Box 481" o:spid="_x0000_s1137" type="#_x0000_t202" style="position:absolute;left:0;text-align:left;margin-left:.15pt;margin-top:4pt;width:48.1pt;height:38.8pt;z-index:-25105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" stroked="f">
                      <v:textbox>
                        <w:txbxContent>
                          <w:p w14:paraId="6C1DE0C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186D172">
                                <v:shape id="_x0000_i17509" type="#_x0000_t75" style="width:28.7pt;height:28.7pt">
                                  <v:imagedata r:id="rId12" r:href="rId22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19DF3BF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39CADA6" w14:textId="36BD45E9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12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5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«125»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CBE62D0" w14:textId="025AB60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01312" behindDoc="1" locked="0" layoutInCell="1" allowOverlap="1" wp14:anchorId="6D06EDA2" wp14:editId="3DD742A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01" name="Text Box 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A789B5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BFF4FDC">
                                      <v:shape id="_x0000_i17766" type="#_x0000_t75" style="width:28.7pt;height:28.7pt">
                                        <v:imagedata r:id="rId12" r:href="rId22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6EDA2" id="Text Box 501" o:spid="_x0000_s1138" type="#_x0000_t202" style="position:absolute;left:0;text-align:left;margin-left:-.1pt;margin-top:4pt;width:48.1pt;height:38.8pt;z-index:-25101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" stroked="f">
                      <v:textbox>
                        <w:txbxContent>
                          <w:p w14:paraId="3CA789B5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BFF4FDC">
                                <v:shape id="_x0000_i17766" type="#_x0000_t75" style="width:28.7pt;height:28.7pt">
                                  <v:imagedata r:id="rId12" r:href="rId23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EE1B788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44A9A86" w14:textId="0C6A0FAD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14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5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«145»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D16D068" w14:textId="35E5B630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42272" behindDoc="1" locked="0" layoutInCell="1" allowOverlap="1" wp14:anchorId="488B132C" wp14:editId="1A6B60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21" name="Text Box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83A88B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5E0EA27">
                                      <v:shape id="_x0000_i18018" type="#_x0000_t75" style="width:28.7pt;height:28.7pt">
                                        <v:imagedata r:id="rId12" r:href="rId23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B132C" id="Text Box 521" o:spid="_x0000_s1139" type="#_x0000_t202" style="position:absolute;left:0;text-align:left;margin-left:0;margin-top:4pt;width:48.1pt;height:38.8pt;z-index:-25097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" stroked="f">
                      <v:textbox>
                        <w:txbxContent>
                          <w:p w14:paraId="6083A88B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5E0EA27">
                                <v:shape id="_x0000_i18018" type="#_x0000_t75" style="width:28.7pt;height:28.7pt">
                                  <v:imagedata r:id="rId12" r:href="rId23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226447E1" w14:textId="77777777" w:rsidTr="005A0617">
        <w:trPr>
          <w:trHeight w:hRule="exact" w:val="720"/>
        </w:trPr>
        <w:tc>
          <w:tcPr>
            <w:tcW w:w="2520" w:type="dxa"/>
          </w:tcPr>
          <w:p w14:paraId="4FA517CE" w14:textId="7D1A9D2C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8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6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«86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B8F2A9B" w14:textId="1724AAEA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21440" behindDoc="1" locked="0" layoutInCell="1" allowOverlap="1" wp14:anchorId="74BD8B80" wp14:editId="269DAC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62" name="Text Box 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EF4487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CCD2AC9">
                                      <v:shape id="_x0000_i17011" type="#_x0000_t75" style="width:28.7pt;height:28.7pt">
                                        <v:imagedata r:id="rId12" r:href="rId23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D8B80" id="Text Box 462" o:spid="_x0000_s1140" type="#_x0000_t202" style="position:absolute;left:0;text-align:left;margin-left:0;margin-top:3.8pt;width:48.1pt;height:38.8pt;z-index:-25109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fDJQIAACc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" stroked="f">
                      <v:textbox>
                        <w:txbxContent>
                          <w:p w14:paraId="15EF4487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CCD2AC9">
                                <v:shape id="_x0000_i17011" type="#_x0000_t75" style="width:28.7pt;height:28.7pt">
                                  <v:imagedata r:id="rId12" r:href="rId23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E623DF3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9EF4B3F" w14:textId="7578C3DE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10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6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«106»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C26A407" w14:textId="14700B8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62400" behindDoc="1" locked="0" layoutInCell="1" allowOverlap="1" wp14:anchorId="2977CB88" wp14:editId="73C7F9C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82" name="Text Box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ECD339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3A0DA8A">
                                      <v:shape id="_x0000_i17513" type="#_x0000_t75" style="width:28.7pt;height:28.7pt">
                                        <v:imagedata r:id="rId12" r:href="rId23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7CB88" id="Text Box 482" o:spid="_x0000_s1141" type="#_x0000_t202" style="position:absolute;left:0;text-align:left;margin-left:.15pt;margin-top:3.8pt;width:48.1pt;height:38.8pt;z-index:-25105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" stroked="f">
                      <v:textbox>
                        <w:txbxContent>
                          <w:p w14:paraId="2CECD339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3A0DA8A">
                                <v:shape id="_x0000_i17513" type="#_x0000_t75" style="width:28.7pt;height:28.7pt">
                                  <v:imagedata r:id="rId12" r:href="rId23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16F68DA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A163188" w14:textId="282F4333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12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6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«126»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40773367" w14:textId="361CDCC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03360" behindDoc="1" locked="0" layoutInCell="1" allowOverlap="1" wp14:anchorId="0C4F3363" wp14:editId="5573160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02" name="Text Box 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C9C1CE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38D38D2">
                                      <v:shape id="_x0000_i17770" type="#_x0000_t75" style="width:28.7pt;height:28.7pt">
                                        <v:imagedata r:id="rId12" r:href="rId23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F3363" id="Text Box 502" o:spid="_x0000_s1142" type="#_x0000_t202" style="position:absolute;left:0;text-align:left;margin-left:-.1pt;margin-top:3.8pt;width:48.1pt;height:38.8pt;z-index:-25101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" stroked="f">
                      <v:textbox>
                        <w:txbxContent>
                          <w:p w14:paraId="6BC9C1CE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38D38D2">
                                <v:shape id="_x0000_i17770" type="#_x0000_t75" style="width:28.7pt;height:28.7pt">
                                  <v:imagedata r:id="rId12" r:href="rId23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7FBE025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4D2AA3B" w14:textId="54A864C4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14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6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«146»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0D97B84" w14:textId="03ED529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44320" behindDoc="1" locked="0" layoutInCell="1" allowOverlap="1" wp14:anchorId="428734EA" wp14:editId="5805D3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22" name="Text Box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C3655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89464D0">
                                      <v:shape id="_x0000_i18022" type="#_x0000_t75" style="width:28.7pt;height:28.7pt">
                                        <v:imagedata r:id="rId12" r:href="rId23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734EA" id="Text Box 522" o:spid="_x0000_s1143" type="#_x0000_t202" style="position:absolute;left:0;text-align:left;margin-left:0;margin-top:3.8pt;width:48.1pt;height:38.8pt;z-index:-25097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1B5eWS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5FEC3655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89464D0">
                                <v:shape id="_x0000_i18022" type="#_x0000_t75" style="width:28.7pt;height:28.7pt">
                                  <v:imagedata r:id="rId12" r:href="rId24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544A53EA" w14:textId="77777777" w:rsidTr="005A0617">
        <w:trPr>
          <w:trHeight w:hRule="exact" w:val="720"/>
        </w:trPr>
        <w:tc>
          <w:tcPr>
            <w:tcW w:w="2520" w:type="dxa"/>
          </w:tcPr>
          <w:p w14:paraId="7C263CCE" w14:textId="58F373F0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8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7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«87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61F7A245" w14:textId="7B150C12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23488" behindDoc="1" locked="0" layoutInCell="1" allowOverlap="1" wp14:anchorId="717CFE68" wp14:editId="6338BC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63" name="Text Box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EC58BC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809C58D">
                                      <v:shape id="_x0000_i17015" type="#_x0000_t75" style="width:28.7pt;height:28.7pt">
                                        <v:imagedata r:id="rId12" r:href="rId24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7CFE68" id="Text Box 463" o:spid="_x0000_s1144" type="#_x0000_t202" style="position:absolute;left:0;text-align:left;margin-left:0;margin-top:4pt;width:48.1pt;height:38.8pt;z-index:-25109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xMJAIAACc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T+Xt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T6WY5MuL7BXUJxTMwdC5OGl4aMH9pqTDri2p/3VgTlCiPhsU&#10;fTWeTmObJ2M6W0zQcLee6tbDDEeokgZKhuM2pNGIghi4x+I0MgkXqzgwOZPGbkx6nicntvutnaL+&#10;zPfmBQ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EbscTC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79EC58BC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809C58D">
                                <v:shape id="_x0000_i17015" type="#_x0000_t75" style="width:28.7pt;height:28.7pt">
                                  <v:imagedata r:id="rId12" r:href="rId24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4191F95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2DD9443" w14:textId="3F036471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10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7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«107»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98D8F02" w14:textId="4CB153F7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64448" behindDoc="1" locked="0" layoutInCell="1" allowOverlap="1" wp14:anchorId="49EF0757" wp14:editId="71F981E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83" name="Text Box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E1E8EB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6B9759C">
                                      <v:shape id="_x0000_i17517" type="#_x0000_t75" style="width:28.7pt;height:28.7pt">
                                        <v:imagedata r:id="rId12" r:href="rId24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F0757" id="Text Box 483" o:spid="_x0000_s1145" type="#_x0000_t202" style="position:absolute;left:0;text-align:left;margin-left:.15pt;margin-top:4pt;width:48.1pt;height:38.8pt;z-index:-25105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" stroked="f">
                      <v:textbox>
                        <w:txbxContent>
                          <w:p w14:paraId="43E1E8EB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6B9759C">
                                <v:shape id="_x0000_i17517" type="#_x0000_t75" style="width:28.7pt;height:28.7pt">
                                  <v:imagedata r:id="rId12" r:href="rId24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6B3E9D7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F1EAABA" w14:textId="741A6E27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12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7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«127»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6884CB2" w14:textId="0CB8C39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05408" behindDoc="1" locked="0" layoutInCell="1" allowOverlap="1" wp14:anchorId="2734BEF1" wp14:editId="2D8DEEC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03" name="Text Box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A14A9F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6C35504">
                                      <v:shape id="_x0000_i17774" type="#_x0000_t75" style="width:28.7pt;height:28.7pt">
                                        <v:imagedata r:id="rId12" r:href="rId24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4BEF1" id="Text Box 503" o:spid="_x0000_s1146" type="#_x0000_t202" style="position:absolute;left:0;text-align:left;margin-left:-.1pt;margin-top:4pt;width:48.1pt;height:38.8pt;z-index:-25101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6oJAIAACc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" stroked="f">
                      <v:textbox>
                        <w:txbxContent>
                          <w:p w14:paraId="7EA14A9F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6C35504">
                                <v:shape id="_x0000_i17774" type="#_x0000_t75" style="width:28.7pt;height:28.7pt">
                                  <v:imagedata r:id="rId12" r:href="rId24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5F2FD73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5F2107C" w14:textId="50413D9C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14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7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«147»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26F5631" w14:textId="0DA5A09A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46368" behindDoc="1" locked="0" layoutInCell="1" allowOverlap="1" wp14:anchorId="260EF5E2" wp14:editId="26FBB2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23" name="Text Box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C7EB96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71F2B2C">
                                      <v:shape id="_x0000_i18026" type="#_x0000_t75" style="width:28.7pt;height:28.7pt">
                                        <v:imagedata r:id="rId12" r:href="rId24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EF5E2" id="Text Box 523" o:spid="_x0000_s1147" type="#_x0000_t202" style="position:absolute;left:0;text-align:left;margin-left:0;margin-top:4pt;width:48.1pt;height:38.8pt;z-index:-25097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qCCIIS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21C7EB9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71F2B2C">
                                <v:shape id="_x0000_i18026" type="#_x0000_t75" style="width:28.7pt;height:28.7pt">
                                  <v:imagedata r:id="rId12" r:href="rId24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06D2CCEE" w14:textId="77777777" w:rsidTr="005A0617">
        <w:trPr>
          <w:trHeight w:hRule="exact" w:val="720"/>
        </w:trPr>
        <w:tc>
          <w:tcPr>
            <w:tcW w:w="2520" w:type="dxa"/>
          </w:tcPr>
          <w:p w14:paraId="4282281A" w14:textId="41BE5341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8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8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«88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6493D19" w14:textId="6D183159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25536" behindDoc="1" locked="0" layoutInCell="1" allowOverlap="1" wp14:anchorId="542A10A7" wp14:editId="6CCDB1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64" name="Text Box 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F250F2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BB71D77">
                                      <v:shape id="_x0000_i17019" type="#_x0000_t75" style="width:28.7pt;height:28.7pt">
                                        <v:imagedata r:id="rId12" r:href="rId24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A10A7" id="Text Box 464" o:spid="_x0000_s1148" type="#_x0000_t202" style="position:absolute;left:0;text-align:left;margin-left:0;margin-top:3.8pt;width:48.1pt;height:38.8pt;z-index:-25109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" stroked="f">
                      <v:textbox>
                        <w:txbxContent>
                          <w:p w14:paraId="6AF250F2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BB71D77">
                                <v:shape id="_x0000_i17019" type="#_x0000_t75" style="width:28.7pt;height:28.7pt">
                                  <v:imagedata r:id="rId12" r:href="rId25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2B99EC8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60D290F" w14:textId="7A062F70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10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8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«108»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1ED0C72" w14:textId="0E3E8D5E" w:rsidR="00635446" w:rsidRPr="00E9610B" w:rsidRDefault="00FC5D6B" w:rsidP="005A0617">
            <w:pPr>
              <w:ind w:left="63" w:right="6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68544" behindDoc="1" locked="0" layoutInCell="1" allowOverlap="1" wp14:anchorId="10C2113D" wp14:editId="001C0C9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85" name="Text Box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1F9908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25ADEBB">
                                      <v:shape id="_x0000_i17525" type="#_x0000_t75" style="width:28.7pt;height:28.7pt">
                                        <v:imagedata r:id="rId12" r:href="rId25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2113D" id="Text Box 485" o:spid="_x0000_s1149" type="#_x0000_t202" style="position:absolute;left:0;text-align:left;margin-left:.15pt;margin-top:3.8pt;width:48.1pt;height:38.8pt;z-index:-25104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" stroked="f">
                      <v:textbox>
                        <w:txbxContent>
                          <w:p w14:paraId="231F9908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25ADEBB">
                                <v:shape id="_x0000_i17525" type="#_x0000_t75" style="width:28.7pt;height:28.7pt">
                                  <v:imagedata r:id="rId12" r:href="rId25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E03761D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5D70462" w14:textId="4FB1CD23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12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8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«128»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4D0193D" w14:textId="47FAE3B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07456" behindDoc="1" locked="0" layoutInCell="1" allowOverlap="1" wp14:anchorId="7EFE12C7" wp14:editId="74236AC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04" name="Text Box 5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2F5C76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E343704">
                                      <v:shape id="_x0000_i17778" type="#_x0000_t75" style="width:28.7pt;height:28.7pt">
                                        <v:imagedata r:id="rId12" r:href="rId25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E12C7" id="Text Box 504" o:spid="_x0000_s1150" type="#_x0000_t202" style="position:absolute;left:0;text-align:left;margin-left:-.1pt;margin-top:3.8pt;width:48.1pt;height:38.8pt;z-index:-25100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fE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" stroked="f">
                      <v:textbox>
                        <w:txbxContent>
                          <w:p w14:paraId="242F5C7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E343704">
                                <v:shape id="_x0000_i17778" type="#_x0000_t75" style="width:28.7pt;height:28.7pt">
                                  <v:imagedata r:id="rId12" r:href="rId25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E6519BE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7996D08" w14:textId="0C00CE39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14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8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«148»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3F8B208" w14:textId="15103FA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48416" behindDoc="1" locked="0" layoutInCell="1" allowOverlap="1" wp14:anchorId="2B67BB4C" wp14:editId="458918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24" name="Text Box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9BF4EE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45E1015">
                                      <v:shape id="_x0000_i18030" type="#_x0000_t75" style="width:28.7pt;height:28.7pt">
                                        <v:imagedata r:id="rId12" r:href="rId25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7BB4C" id="Text Box 524" o:spid="_x0000_s1151" type="#_x0000_t202" style="position:absolute;left:0;text-align:left;margin-left:0;margin-top:3.8pt;width:48.1pt;height:38.8pt;z-index:-25096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FN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CndxTS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579BF4EE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45E1015">
                                <v:shape id="_x0000_i18030" type="#_x0000_t75" style="width:28.7pt;height:28.7pt">
                                  <v:imagedata r:id="rId12" r:href="rId25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21AF193D" w14:textId="77777777" w:rsidTr="005A0617">
        <w:trPr>
          <w:trHeight w:hRule="exact" w:val="720"/>
        </w:trPr>
        <w:tc>
          <w:tcPr>
            <w:tcW w:w="2520" w:type="dxa"/>
          </w:tcPr>
          <w:p w14:paraId="600C68C7" w14:textId="2FBC83D7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8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9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«89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71C7B79" w14:textId="698E8D0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27584" behindDoc="1" locked="0" layoutInCell="1" allowOverlap="1" wp14:anchorId="1CC494EB" wp14:editId="3C91B3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65" name="Text Box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94590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5A57F80">
                                      <v:shape id="_x0000_i17023" type="#_x0000_t75" style="width:28.7pt;height:28.7pt">
                                        <v:imagedata r:id="rId12" r:href="rId25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494EB" id="Text Box 465" o:spid="_x0000_s1152" type="#_x0000_t202" style="position:absolute;left:0;text-align:left;margin-left:0;margin-top:4pt;width:48.1pt;height:38.8pt;z-index:-25108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09pJQIAACc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" stroked="f">
                      <v:textbox>
                        <w:txbxContent>
                          <w:p w14:paraId="49194590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5A57F80">
                                <v:shape id="_x0000_i17023" type="#_x0000_t75" style="width:28.7pt;height:28.7pt">
                                  <v:imagedata r:id="rId12" r:href="rId25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AB9C159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33B5EDB" w14:textId="2AE7D73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10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9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«109»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7B2C436" w14:textId="205380A0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66496" behindDoc="1" locked="0" layoutInCell="1" allowOverlap="1" wp14:anchorId="3E7A4847" wp14:editId="7433909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84" name="Text Box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8EE77D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7D2A84A">
                                      <v:shape id="_x0000_i17521" type="#_x0000_t75" style="width:28.7pt;height:28.7pt">
                                        <v:imagedata r:id="rId12" r:href="rId25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A4847" id="Text Box 484" o:spid="_x0000_s1153" type="#_x0000_t202" style="position:absolute;left:0;text-align:left;margin-left:.15pt;margin-top:4pt;width:48.1pt;height:38.8pt;z-index:-25104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" stroked="f">
                      <v:textbox>
                        <w:txbxContent>
                          <w:p w14:paraId="578EE77D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7D2A84A">
                                <v:shape id="_x0000_i17521" type="#_x0000_t75" style="width:28.7pt;height:28.7pt">
                                  <v:imagedata r:id="rId12" r:href="rId26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01E1E7E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E847735" w14:textId="3C0D4BD9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12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9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«129»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5ADDDEE8" w14:textId="0C31C4A7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09504" behindDoc="1" locked="0" layoutInCell="1" allowOverlap="1" wp14:anchorId="6C51FB54" wp14:editId="2023BC5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05" name="Text Box 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A9A528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E4DCC76">
                                      <v:shape id="_x0000_i17782" type="#_x0000_t75" style="width:28.7pt;height:28.7pt">
                                        <v:imagedata r:id="rId12" r:href="rId26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1FB54" id="Text Box 505" o:spid="_x0000_s1154" type="#_x0000_t202" style="position:absolute;left:0;text-align:left;margin-left:-.1pt;margin-top:4pt;width:48.1pt;height:38.8pt;z-index:-25100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9U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" stroked="f">
                      <v:textbox>
                        <w:txbxContent>
                          <w:p w14:paraId="49A9A528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E4DCC76">
                                <v:shape id="_x0000_i17782" type="#_x0000_t75" style="width:28.7pt;height:28.7pt">
                                  <v:imagedata r:id="rId12" r:href="rId26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CBD4A6B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4DCA012" w14:textId="1D85266B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14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9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«149»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EF5AB08" w14:textId="074DFEBC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50464" behindDoc="1" locked="0" layoutInCell="1" allowOverlap="1" wp14:anchorId="563225C6" wp14:editId="5CDFEE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25" name="Text Box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0B7F5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8E15B19">
                                      <v:shape id="_x0000_i18034" type="#_x0000_t75" style="width:28.7pt;height:28.7pt">
                                        <v:imagedata r:id="rId12" r:href="rId26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225C6" id="Text Box 525" o:spid="_x0000_s1155" type="#_x0000_t202" style="position:absolute;left:0;text-align:left;margin-left:0;margin-top:4pt;width:48.1pt;height:38.8pt;z-index:-25096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" stroked="f">
                      <v:textbox>
                        <w:txbxContent>
                          <w:p w14:paraId="2870B7F5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8E15B19">
                                <v:shape id="_x0000_i18034" type="#_x0000_t75" style="width:28.7pt;height:28.7pt">
                                  <v:imagedata r:id="rId12" r:href="rId26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4B764C8D" w14:textId="77777777" w:rsidTr="005A0617">
        <w:trPr>
          <w:trHeight w:hRule="exact" w:val="720"/>
        </w:trPr>
        <w:tc>
          <w:tcPr>
            <w:tcW w:w="2520" w:type="dxa"/>
          </w:tcPr>
          <w:p w14:paraId="55681000" w14:textId="3E1D6C35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9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0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«90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43ABDD9" w14:textId="0CB19B62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29632" behindDoc="1" locked="0" layoutInCell="1" allowOverlap="1" wp14:anchorId="14A2B48E" wp14:editId="40F556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66" name="Text Box 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4EFFA1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110A9CD">
                                      <v:shape id="_x0000_i17027" type="#_x0000_t75" style="width:28.7pt;height:28.7pt">
                                        <v:imagedata r:id="rId12" r:href="rId26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2B48E" id="Text Box 466" o:spid="_x0000_s1156" type="#_x0000_t202" style="position:absolute;left:0;text-align:left;margin-left:0;margin-top:3.8pt;width:48.1pt;height:38.8pt;z-index:-25108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0V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" stroked="f">
                      <v:textbox>
                        <w:txbxContent>
                          <w:p w14:paraId="574EFFA1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110A9CD">
                                <v:shape id="_x0000_i17027" type="#_x0000_t75" style="width:28.7pt;height:28.7pt">
                                  <v:imagedata r:id="rId12" r:href="rId26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C91EC40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521127D" w14:textId="01366DF3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11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0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«110»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0CF2AF1" w14:textId="43A512FF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70592" behindDoc="1" locked="0" layoutInCell="1" allowOverlap="1" wp14:anchorId="2ED6A378" wp14:editId="7B49FC7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86" name="Text Box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B2C10D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E4AEEAB">
                                      <v:shape id="_x0000_i17529" type="#_x0000_t75" style="width:28.7pt;height:28.7pt">
                                        <v:imagedata r:id="rId12" r:href="rId26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6A378" id="Text Box 486" o:spid="_x0000_s1157" type="#_x0000_t202" style="position:absolute;left:0;text-align:left;margin-left:.15pt;margin-top:3.8pt;width:48.1pt;height:38.8pt;z-index:-25104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M2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" stroked="f">
                      <v:textbox>
                        <w:txbxContent>
                          <w:p w14:paraId="6BB2C10D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E4AEEAB">
                                <v:shape id="_x0000_i17529" type="#_x0000_t75" style="width:28.7pt;height:28.7pt">
                                  <v:imagedata r:id="rId12" r:href="rId26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6AF17D2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631BCF0" w14:textId="2796D9F3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13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0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«130»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D2A2186" w14:textId="321023C8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11552" behindDoc="1" locked="0" layoutInCell="1" allowOverlap="1" wp14:anchorId="303989B9" wp14:editId="2A653E6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06" name="Text Box 5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253932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04982A1">
                                      <v:shape id="_x0000_i17786" type="#_x0000_t75" style="width:28.7pt;height:28.7pt">
                                        <v:imagedata r:id="rId12" r:href="rId26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989B9" id="Text Box 506" o:spid="_x0000_s1158" type="#_x0000_t202" style="position:absolute;left:0;text-align:left;margin-left:-.1pt;margin-top:3.8pt;width:48.1pt;height:38.8pt;z-index:-25100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" stroked="f">
                      <v:textbox>
                        <w:txbxContent>
                          <w:p w14:paraId="5F253932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04982A1">
                                <v:shape id="_x0000_i17786" type="#_x0000_t75" style="width:28.7pt;height:28.7pt">
                                  <v:imagedata r:id="rId12" r:href="rId27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454DF75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70D53D0" w14:textId="0D61EA4A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15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0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«150»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55510E8" w14:textId="3D479895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52512" behindDoc="1" locked="0" layoutInCell="1" allowOverlap="1" wp14:anchorId="7EB560B8" wp14:editId="0F4C75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26" name="Text Box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1A554F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837CF58">
                                      <v:shape id="_x0000_i18038" type="#_x0000_t75" style="width:28.7pt;height:28.7pt">
                                        <v:imagedata r:id="rId12" r:href="rId27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560B8" id="Text Box 526" o:spid="_x0000_s1159" type="#_x0000_t202" style="position:absolute;left:0;text-align:left;margin-left:0;margin-top:3.8pt;width:48.1pt;height:38.8pt;z-index:-25096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AN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" stroked="f">
                      <v:textbox>
                        <w:txbxContent>
                          <w:p w14:paraId="701A554F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837CF58">
                                <v:shape id="_x0000_i18038" type="#_x0000_t75" style="width:28.7pt;height:28.7pt">
                                  <v:imagedata r:id="rId12" r:href="rId27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10639E9C" w14:textId="77777777" w:rsidTr="005A0617">
        <w:trPr>
          <w:trHeight w:hRule="exact" w:val="720"/>
        </w:trPr>
        <w:tc>
          <w:tcPr>
            <w:tcW w:w="2520" w:type="dxa"/>
          </w:tcPr>
          <w:p w14:paraId="1463A6E0" w14:textId="6512125B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9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1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«91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4E059732" w14:textId="3277715F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31680" behindDoc="1" locked="0" layoutInCell="1" allowOverlap="1" wp14:anchorId="2B451F62" wp14:editId="15D1AC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67" name="Text Box 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88216E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6098033">
                                      <v:shape id="_x0000_i17031" type="#_x0000_t75" style="width:28.7pt;height:28.7pt">
                                        <v:imagedata r:id="rId12" r:href="rId27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51F62" id="Text Box 467" o:spid="_x0000_s1160" type="#_x0000_t202" style="position:absolute;left:0;text-align:left;margin-left:0;margin-top:4pt;width:48.1pt;height:38.8pt;z-index:-25108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aa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" stroked="f">
                      <v:textbox>
                        <w:txbxContent>
                          <w:p w14:paraId="6588216E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6098033">
                                <v:shape id="_x0000_i17031" type="#_x0000_t75" style="width:28.7pt;height:28.7pt">
                                  <v:imagedata r:id="rId12" r:href="rId27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7863F5E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439C9B3" w14:textId="61D895AD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11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1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«111»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7FB959F" w14:textId="4AB3A0E6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72640" behindDoc="1" locked="0" layoutInCell="1" allowOverlap="1" wp14:anchorId="6830658E" wp14:editId="23B4D5C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87" name="Text Box 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9C569D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D575673">
                                      <v:shape id="_x0000_i17533" type="#_x0000_t75" style="width:28.7pt;height:28.7pt">
                                        <v:imagedata r:id="rId12" r:href="rId27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0658E" id="Text Box 487" o:spid="_x0000_s1161" type="#_x0000_t202" style="position:absolute;left:0;text-align:left;margin-left:.15pt;margin-top:4pt;width:48.1pt;height:38.8pt;z-index:-25104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/i5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" stroked="f">
                      <v:textbox>
                        <w:txbxContent>
                          <w:p w14:paraId="2A9C569D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D575673">
                                <v:shape id="_x0000_i17533" type="#_x0000_t75" style="width:28.7pt;height:28.7pt">
                                  <v:imagedata r:id="rId12" r:href="rId27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9A7B413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1B42966" w14:textId="1615FF9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13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1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«131»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7A5087E" w14:textId="3561E61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13600" behindDoc="1" locked="0" layoutInCell="1" allowOverlap="1" wp14:anchorId="07C5AC99" wp14:editId="457B16B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07" name="Text Box 5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1E4C4C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0E22E7E">
                                      <v:shape id="_x0000_i17790" type="#_x0000_t75" style="width:28.7pt;height:28.7pt">
                                        <v:imagedata r:id="rId12" r:href="rId27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5AC99" id="Text Box 507" o:spid="_x0000_s1162" type="#_x0000_t202" style="position:absolute;left:0;text-align:left;margin-left:-.1pt;margin-top:4pt;width:48.1pt;height:38.8pt;z-index:-25100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" stroked="f">
                      <v:textbox>
                        <w:txbxContent>
                          <w:p w14:paraId="501E4C4C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0E22E7E">
                                <v:shape id="_x0000_i17790" type="#_x0000_t75" style="width:28.7pt;height:28.7pt">
                                  <v:imagedata r:id="rId12" r:href="rId27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143ACD4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C4A1FCD" w14:textId="628C87DC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15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1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«151»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2B2CCB2" w14:textId="64016AF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54560" behindDoc="1" locked="0" layoutInCell="1" allowOverlap="1" wp14:anchorId="2570C691" wp14:editId="727E7D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27" name="Text Box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74726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9787257">
                                      <v:shape id="_x0000_i18042" type="#_x0000_t75" style="width:28.7pt;height:28.7pt">
                                        <v:imagedata r:id="rId12" r:href="rId27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0C691" id="Text Box 527" o:spid="_x0000_s1163" type="#_x0000_t202" style="position:absolute;left:0;text-align:left;margin-left:0;margin-top:4pt;width:48.1pt;height:38.8pt;z-index:-25096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ovpBLC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5CC7472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9787257">
                                <v:shape id="_x0000_i18042" type="#_x0000_t75" style="width:28.7pt;height:28.7pt">
                                  <v:imagedata r:id="rId12" r:href="rId28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18521726" w14:textId="77777777" w:rsidTr="005A0617">
        <w:trPr>
          <w:trHeight w:hRule="exact" w:val="720"/>
        </w:trPr>
        <w:tc>
          <w:tcPr>
            <w:tcW w:w="2520" w:type="dxa"/>
          </w:tcPr>
          <w:p w14:paraId="58C88742" w14:textId="3722CD4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9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2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«92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FF9DED9" w14:textId="2CC2D3E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33728" behindDoc="1" locked="0" layoutInCell="1" allowOverlap="1" wp14:anchorId="4948ECBC" wp14:editId="0DAEC6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68" name="Text Box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53ED49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DF2CA9D">
                                      <v:shape id="_x0000_i17035" type="#_x0000_t75" style="width:28.7pt;height:28.7pt">
                                        <v:imagedata r:id="rId12" r:href="rId28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8ECBC" id="Text Box 468" o:spid="_x0000_s1164" type="#_x0000_t202" style="position:absolute;left:0;text-align:left;margin-left:0;margin-top:3.8pt;width:48.1pt;height:38.8pt;z-index:-25108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H5vv/C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1653ED49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DF2CA9D">
                                <v:shape id="_x0000_i17035" type="#_x0000_t75" style="width:28.7pt;height:28.7pt">
                                  <v:imagedata r:id="rId12" r:href="rId28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FE6E593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80221D3" w14:textId="369D5467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11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2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«112»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4D88B4C" w14:textId="7FE766A2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74688" behindDoc="1" locked="0" layoutInCell="1" allowOverlap="1" wp14:anchorId="6B594C0F" wp14:editId="5BC7DB5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88" name="Text Box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99008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D5B9900">
                                      <v:shape id="_x0000_i17537" type="#_x0000_t75" style="width:28.7pt;height:28.7pt">
                                        <v:imagedata r:id="rId12" r:href="rId28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94C0F" id="Text Box 488" o:spid="_x0000_s1165" type="#_x0000_t202" style="position:absolute;left:0;text-align:left;margin-left:.15pt;margin-top:3.8pt;width:48.1pt;height:38.8pt;z-index:-25104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" stroked="f">
                      <v:textbox>
                        <w:txbxContent>
                          <w:p w14:paraId="6E099008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D5B9900">
                                <v:shape id="_x0000_i17537" type="#_x0000_t75" style="width:28.7pt;height:28.7pt">
                                  <v:imagedata r:id="rId12" r:href="rId28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264AECF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B9330FD" w14:textId="6DA5746E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13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2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«132»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8CB2210" w14:textId="1EEAA8FF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15648" behindDoc="1" locked="0" layoutInCell="1" allowOverlap="1" wp14:anchorId="2B620153" wp14:editId="69D999F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08" name="Text Box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08E9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F4EE3A8">
                                      <v:shape id="_x0000_i17794" type="#_x0000_t75" style="width:28.7pt;height:28.7pt">
                                        <v:imagedata r:id="rId12" r:href="rId28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20153" id="Text Box 508" o:spid="_x0000_s1166" type="#_x0000_t202" style="position:absolute;left:0;text-align:left;margin-left:-.1pt;margin-top:3.8pt;width:48.1pt;height:38.8pt;z-index:-25100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" stroked="f">
                      <v:textbox>
                        <w:txbxContent>
                          <w:p w14:paraId="40808E9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F4EE3A8">
                                <v:shape id="_x0000_i17794" type="#_x0000_t75" style="width:28.7pt;height:28.7pt">
                                  <v:imagedata r:id="rId12" r:href="rId28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3E6BCF2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5EB5093" w14:textId="1099A29F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15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2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«152»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F7F0E3E" w14:textId="1E76DC12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56608" behindDoc="1" locked="0" layoutInCell="1" allowOverlap="1" wp14:anchorId="50E54EDE" wp14:editId="080F7A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28" name="Text Box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4420E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BA40B59">
                                      <v:shape id="_x0000_i18046" type="#_x0000_t75" style="width:28.7pt;height:28.7pt">
                                        <v:imagedata r:id="rId12" r:href="rId28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54EDE" id="Text Box 528" o:spid="_x0000_s1167" type="#_x0000_t202" style="position:absolute;left:0;text-align:left;margin-left:0;margin-top:3.8pt;width:48.1pt;height:38.8pt;z-index:-25095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JkdB4y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3F54420E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BA40B59">
                                <v:shape id="_x0000_i18046" type="#_x0000_t75" style="width:28.7pt;height:28.7pt">
                                  <v:imagedata r:id="rId12" r:href="rId28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7D76158D" w14:textId="77777777" w:rsidTr="005A0617">
        <w:trPr>
          <w:trHeight w:hRule="exact" w:val="720"/>
        </w:trPr>
        <w:tc>
          <w:tcPr>
            <w:tcW w:w="2520" w:type="dxa"/>
          </w:tcPr>
          <w:p w14:paraId="204ED03E" w14:textId="08A73F25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9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3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«93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A97A049" w14:textId="2D7911C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35776" behindDoc="1" locked="0" layoutInCell="1" allowOverlap="1" wp14:anchorId="18AC76EF" wp14:editId="2B5B6E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69" name="Text Box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AF5C69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EFE2A74">
                                      <v:shape id="_x0000_i17039" type="#_x0000_t75" style="width:28.7pt;height:28.7pt">
                                        <v:imagedata r:id="rId12" r:href="rId28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C76EF" id="Text Box 469" o:spid="_x0000_s1168" type="#_x0000_t202" style="position:absolute;left:0;text-align:left;margin-left:0;margin-top:4pt;width:48.1pt;height:38.8pt;z-index:-25108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62T0cy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47AF5C69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EFE2A74">
                                <v:shape id="_x0000_i17039" type="#_x0000_t75" style="width:28.7pt;height:28.7pt">
                                  <v:imagedata r:id="rId12" r:href="rId29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5ECC81D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7C5F833" w14:textId="697D99A5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11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3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«113»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0CF7327" w14:textId="323ABE5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76736" behindDoc="1" locked="0" layoutInCell="1" allowOverlap="1" wp14:anchorId="12A56DD9" wp14:editId="6F73C79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89" name="Text Box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07C5C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46926F2">
                                      <v:shape id="_x0000_i17541" type="#_x0000_t75" style="width:28.7pt;height:28.7pt">
                                        <v:imagedata r:id="rId12" r:href="rId29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56DD9" id="Text Box 489" o:spid="_x0000_s1169" type="#_x0000_t202" style="position:absolute;left:0;text-align:left;margin-left:.15pt;margin-top:4pt;width:48.1pt;height:38.8pt;z-index:-25103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Ph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" stroked="f">
                      <v:textbox>
                        <w:txbxContent>
                          <w:p w14:paraId="5107C5C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46926F2">
                                <v:shape id="_x0000_i17541" type="#_x0000_t75" style="width:28.7pt;height:28.7pt">
                                  <v:imagedata r:id="rId12" r:href="rId29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181629A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BB09A11" w14:textId="7DFE4A2F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13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3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«133»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1135C22" w14:textId="7BA09C6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17696" behindDoc="1" locked="0" layoutInCell="1" allowOverlap="1" wp14:anchorId="5B9E1C2C" wp14:editId="5BABB9B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09" name="Text Box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A373DC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F5F6B48">
                                      <v:shape id="_x0000_i17798" type="#_x0000_t75" style="width:28.7pt;height:28.7pt">
                                        <v:imagedata r:id="rId12" r:href="rId29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E1C2C" id="Text Box 509" o:spid="_x0000_s1170" type="#_x0000_t202" style="position:absolute;left:0;text-align:left;margin-left:-.1pt;margin-top:4pt;width:48.1pt;height:38.8pt;z-index:-25099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ca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" stroked="f">
                      <v:textbox>
                        <w:txbxContent>
                          <w:p w14:paraId="4AA373DC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F5F6B48">
                                <v:shape id="_x0000_i17798" type="#_x0000_t75" style="width:28.7pt;height:28.7pt">
                                  <v:imagedata r:id="rId12" r:href="rId29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EC27C2A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6221BD1" w14:textId="45CB38B9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15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3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«153»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592027B" w14:textId="7F87C425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58656" behindDoc="1" locked="0" layoutInCell="1" allowOverlap="1" wp14:anchorId="167CC4F7" wp14:editId="4B9D05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29" name="Text Box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D4D8A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BA88A76">
                                      <v:shape id="_x0000_i18050" type="#_x0000_t75" style="width:28.7pt;height:28.7pt">
                                        <v:imagedata r:id="rId12" r:href="rId29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CC4F7" id="Text Box 529" o:spid="_x0000_s1171" type="#_x0000_t202" style="position:absolute;left:0;text-align:left;margin-left:0;margin-top:4pt;width:48.1pt;height:38.8pt;z-index:-25095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" stroked="f">
                      <v:textbox>
                        <w:txbxContent>
                          <w:p w14:paraId="0BD4D8A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BA88A76">
                                <v:shape id="_x0000_i18050" type="#_x0000_t75" style="width:28.7pt;height:28.7pt">
                                  <v:imagedata r:id="rId12" r:href="rId29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1CDDCED7" w14:textId="77777777" w:rsidTr="005A0617">
        <w:trPr>
          <w:trHeight w:hRule="exact" w:val="720"/>
        </w:trPr>
        <w:tc>
          <w:tcPr>
            <w:tcW w:w="2520" w:type="dxa"/>
          </w:tcPr>
          <w:p w14:paraId="3625BF94" w14:textId="7FA95E11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9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4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«94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61336642" w14:textId="00F275A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37824" behindDoc="1" locked="0" layoutInCell="1" allowOverlap="1" wp14:anchorId="7097ABA7" wp14:editId="05A123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70" name="Text Box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D1A30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56900B6">
                                      <v:shape id="_x0000_i17043" type="#_x0000_t75" style="width:28.7pt;height:28.7pt">
                                        <v:imagedata r:id="rId12" r:href="rId29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7ABA7" id="Text Box 470" o:spid="_x0000_s1172" type="#_x0000_t202" style="position:absolute;left:0;text-align:left;margin-left:0;margin-top:3.8pt;width:48.1pt;height:38.8pt;z-index:-25107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6iIw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" stroked="f">
                      <v:textbox>
                        <w:txbxContent>
                          <w:p w14:paraId="384D1A30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56900B6">
                                <v:shape id="_x0000_i17043" type="#_x0000_t75" style="width:28.7pt;height:28.7pt">
                                  <v:imagedata r:id="rId12" r:href="rId29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BE6D57C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198B1EA" w14:textId="168976A2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11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4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«114»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49EE3CDE" w14:textId="280EC54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78784" behindDoc="1" locked="0" layoutInCell="1" allowOverlap="1" wp14:anchorId="59B414E1" wp14:editId="6C91E9E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90" name="Text Box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B9B3A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A524FC9">
                                      <v:shape id="_x0000_i17545" type="#_x0000_t75" style="width:28.7pt;height:28.7pt">
                                        <v:imagedata r:id="rId12" r:href="rId29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414E1" id="Text Box 490" o:spid="_x0000_s1173" type="#_x0000_t202" style="position:absolute;left:0;text-align:left;margin-left:.15pt;margin-top:3.8pt;width:48.1pt;height:38.8pt;z-index:-25103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fGIw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" stroked="f">
                      <v:textbox>
                        <w:txbxContent>
                          <w:p w14:paraId="12CB9B3A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A524FC9">
                                <v:shape id="_x0000_i17545" type="#_x0000_t75" style="width:28.7pt;height:28.7pt">
                                  <v:imagedata r:id="rId12" r:href="rId30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3A1E8D7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56E51EE" w14:textId="6F96D81E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13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4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«134»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449D86C" w14:textId="50273E9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19744" behindDoc="1" locked="0" layoutInCell="1" allowOverlap="1" wp14:anchorId="0C99FB2F" wp14:editId="0A45EE0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10" name="Text Box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89023B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7A1B426">
                                      <v:shape id="_x0000_i17802" type="#_x0000_t75" style="width:28.7pt;height:28.7pt">
                                        <v:imagedata r:id="rId12" r:href="rId30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9FB2F" id="Text Box 510" o:spid="_x0000_s1174" type="#_x0000_t202" style="position:absolute;left:0;text-align:left;margin-left:-.1pt;margin-top:3.8pt;width:48.1pt;height:38.8pt;z-index:-25099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MlJA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" stroked="f">
                      <v:textbox>
                        <w:txbxContent>
                          <w:p w14:paraId="1189023B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7A1B426">
                                <v:shape id="_x0000_i17802" type="#_x0000_t75" style="width:28.7pt;height:28.7pt">
                                  <v:imagedata r:id="rId12" r:href="rId30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0009394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12A87C8" w14:textId="6E402F64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15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4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«154»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7A7D688" w14:textId="79FEA02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60704" behindDoc="1" locked="0" layoutInCell="1" allowOverlap="1" wp14:anchorId="385246CB" wp14:editId="477298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30" name="Text Box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5AC9DB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99C8302">
                                      <v:shape id="_x0000_i18054" type="#_x0000_t75" style="width:28.7pt;height:28.7pt">
                                        <v:imagedata r:id="rId12" r:href="rId30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246CB" id="Text Box 530" o:spid="_x0000_s1175" type="#_x0000_t202" style="position:absolute;left:0;text-align:left;margin-left:0;margin-top:3.8pt;width:48.1pt;height:38.8pt;z-index:-25095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3yf1rC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145AC9DB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99C8302">
                                <v:shape id="_x0000_i18054" type="#_x0000_t75" style="width:28.7pt;height:28.7pt">
                                  <v:imagedata r:id="rId12" r:href="rId30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671331B5" w14:textId="77777777" w:rsidTr="005A0617">
        <w:trPr>
          <w:trHeight w:hRule="exact" w:val="720"/>
        </w:trPr>
        <w:tc>
          <w:tcPr>
            <w:tcW w:w="2520" w:type="dxa"/>
          </w:tcPr>
          <w:p w14:paraId="0454C0C3" w14:textId="55A0044B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9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5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«95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4273A439" w14:textId="6020DD6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39872" behindDoc="1" locked="0" layoutInCell="1" allowOverlap="1" wp14:anchorId="67DB28F0" wp14:editId="5DBE5B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71" name="Text Box 4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1DF3DA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AFF8854">
                                      <v:shape id="_x0000_i17047" type="#_x0000_t75" style="width:28.7pt;height:28.7pt">
                                        <v:imagedata r:id="rId12" r:href="rId30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B28F0" id="Text Box 471" o:spid="_x0000_s1176" type="#_x0000_t202" style="position:absolute;left:0;text-align:left;margin-left:0;margin-top:4pt;width:48.1pt;height:38.8pt;z-index:-25107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" stroked="f">
                      <v:textbox>
                        <w:txbxContent>
                          <w:p w14:paraId="681DF3DA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AFF8854">
                                <v:shape id="_x0000_i17047" type="#_x0000_t75" style="width:28.7pt;height:28.7pt">
                                  <v:imagedata r:id="rId12" r:href="rId30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96FFF10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898F949" w14:textId="03A6372C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11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5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«115»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6FA00B48" w14:textId="5F5C82D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80832" behindDoc="1" locked="0" layoutInCell="1" allowOverlap="1" wp14:anchorId="7B1564EC" wp14:editId="7ECDAF9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91" name="Text Box 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C9F6A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AA9CE4F">
                                      <v:shape id="_x0000_i17549" type="#_x0000_t75" style="width:28.7pt;height:28.7pt">
                                        <v:imagedata r:id="rId12" r:href="rId30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564EC" id="Text Box 491" o:spid="_x0000_s1177" type="#_x0000_t202" style="position:absolute;left:0;text-align:left;margin-left:.15pt;margin-top:4pt;width:48.1pt;height:38.8pt;z-index:-25103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" stroked="f">
                      <v:textbox>
                        <w:txbxContent>
                          <w:p w14:paraId="3F5C9F6A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AA9CE4F">
                                <v:shape id="_x0000_i17549" type="#_x0000_t75" style="width:28.7pt;height:28.7pt">
                                  <v:imagedata r:id="rId12" r:href="rId30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9DDB7F9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9E7BE2B" w14:textId="0847AF84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13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5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«135»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4A777B58" w14:textId="2FC7FDFB" w:rsidR="00635446" w:rsidRPr="00E9610B" w:rsidRDefault="00FC5D6B" w:rsidP="005A0617">
            <w:pPr>
              <w:tabs>
                <w:tab w:val="right" w:pos="2429"/>
              </w:tabs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21792" behindDoc="1" locked="0" layoutInCell="1" allowOverlap="1" wp14:anchorId="26674BF2" wp14:editId="63D93A8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11" name="Text Box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E40606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621E893">
                                      <v:shape id="_x0000_i17806" type="#_x0000_t75" style="width:28.7pt;height:28.7pt">
                                        <v:imagedata r:id="rId12" r:href="rId30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74BF2" id="Text Box 511" o:spid="_x0000_s1178" type="#_x0000_t202" style="position:absolute;left:0;text-align:left;margin-left:-.1pt;margin-top:4pt;width:48.1pt;height:38.8pt;z-index:-25099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" stroked="f">
                      <v:textbox>
                        <w:txbxContent>
                          <w:p w14:paraId="7DE4060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621E893">
                                <v:shape id="_x0000_i17806" type="#_x0000_t75" style="width:28.7pt;height:28.7pt">
                                  <v:imagedata r:id="rId12" r:href="rId31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4C3C565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5789925" w14:textId="15DCAC21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15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5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«155»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E97F808" w14:textId="2560CE5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62752" behindDoc="1" locked="0" layoutInCell="1" allowOverlap="1" wp14:anchorId="0DD9BA9A" wp14:editId="74D860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31" name="Text Box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0D180F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7A1C4F0">
                                      <v:shape id="_x0000_i18058" type="#_x0000_t75" style="width:28.7pt;height:28.7pt">
                                        <v:imagedata r:id="rId12" r:href="rId31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9BA9A" id="Text Box 531" o:spid="_x0000_s1179" type="#_x0000_t202" style="position:absolute;left:0;text-align:left;margin-left:0;margin-top:4pt;width:48.1pt;height:38.8pt;z-index:-25095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" stroked="f">
                      <v:textbox>
                        <w:txbxContent>
                          <w:p w14:paraId="240D180F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7A1C4F0">
                                <v:shape id="_x0000_i18058" type="#_x0000_t75" style="width:28.7pt;height:28.7pt">
                                  <v:imagedata r:id="rId12" r:href="rId31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53D29D95" w14:textId="77777777" w:rsidTr="005A0617">
        <w:trPr>
          <w:trHeight w:hRule="exact" w:val="720"/>
        </w:trPr>
        <w:tc>
          <w:tcPr>
            <w:tcW w:w="2520" w:type="dxa"/>
          </w:tcPr>
          <w:p w14:paraId="6666CEAF" w14:textId="4317E9A3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9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6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«96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113F8ED" w14:textId="4592D132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41920" behindDoc="1" locked="0" layoutInCell="1" allowOverlap="1" wp14:anchorId="2C703F76" wp14:editId="693F52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72" name="Text Box 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4C48D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55A17B6">
                                      <v:shape id="_x0000_i17051" type="#_x0000_t75" style="width:28.7pt;height:28.7pt">
                                        <v:imagedata r:id="rId12" r:href="rId31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03F76" id="Text Box 472" o:spid="_x0000_s1180" type="#_x0000_t202" style="position:absolute;left:0;text-align:left;margin-left:0;margin-top:3.8pt;width:48.1pt;height:38.8pt;z-index:-25107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0j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" stroked="f">
                      <v:textbox>
                        <w:txbxContent>
                          <w:p w14:paraId="6C4C48D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55A17B6">
                                <v:shape id="_x0000_i17051" type="#_x0000_t75" style="width:28.7pt;height:28.7pt">
                                  <v:imagedata r:id="rId12" r:href="rId31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6415E69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4CFB277" w14:textId="774F193E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11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6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«116»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3EFE74A5" w14:textId="7080264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82880" behindDoc="1" locked="0" layoutInCell="1" allowOverlap="1" wp14:anchorId="7F49FB43" wp14:editId="5439287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92" name="Text Box 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A67916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5CA5EE0">
                                      <v:shape id="_x0000_i17553" type="#_x0000_t75" style="width:28.7pt;height:28.7pt">
                                        <v:imagedata r:id="rId12" r:href="rId31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9FB43" id="Text Box 492" o:spid="_x0000_s1181" type="#_x0000_t202" style="position:absolute;left:0;text-align:left;margin-left:.15pt;margin-top:3.8pt;width:48.1pt;height:38.8pt;z-index:-25103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" stroked="f">
                      <v:textbox>
                        <w:txbxContent>
                          <w:p w14:paraId="3FA6791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5CA5EE0">
                                <v:shape id="_x0000_i17553" type="#_x0000_t75" style="width:28.7pt;height:28.7pt">
                                  <v:imagedata r:id="rId12" r:href="rId31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2CDA99E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6F0FDC5" w14:textId="3CEE7FBF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13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6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«136»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46445392" w14:textId="3B551F70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23840" behindDoc="1" locked="0" layoutInCell="1" allowOverlap="1" wp14:anchorId="4BA3E082" wp14:editId="68E8A66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12" name="Text Box 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9A37A2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5BAA6B5">
                                      <v:shape id="_x0000_i17810" type="#_x0000_t75" style="width:28.7pt;height:28.7pt">
                                        <v:imagedata r:id="rId12" r:href="rId31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3E082" id="Text Box 512" o:spid="_x0000_s1182" type="#_x0000_t202" style="position:absolute;left:0;text-align:left;margin-left:-.1pt;margin-top:3.8pt;width:48.1pt;height:38.8pt;z-index:-25099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" stroked="f">
                      <v:textbox>
                        <w:txbxContent>
                          <w:p w14:paraId="549A37A2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5BAA6B5">
                                <v:shape id="_x0000_i17810" type="#_x0000_t75" style="width:28.7pt;height:28.7pt">
                                  <v:imagedata r:id="rId12" r:href="rId31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646DC2F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779D03E" w14:textId="66084E47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15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6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«156»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73693D9" w14:textId="5E6026A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64800" behindDoc="1" locked="0" layoutInCell="1" allowOverlap="1" wp14:anchorId="29B8A938" wp14:editId="2C4092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32" name="Text Box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E2BC56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46ABD09">
                                      <v:shape id="_x0000_i18062" type="#_x0000_t75" style="width:28.7pt;height:28.7pt">
                                        <v:imagedata r:id="rId12" r:href="rId31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8A938" id="Text Box 532" o:spid="_x0000_s1183" type="#_x0000_t202" style="position:absolute;left:0;text-align:left;margin-left:0;margin-top:3.8pt;width:48.1pt;height:38.8pt;z-index:-25095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5gBJQIAACcEAAAOAAAAZHJzL2Uyb0RvYy54bWysU9uO2yAQfa/Uf0C8N3bcJJtYcVbbbFNV&#10;2l6k3X4AxjhGBYYCiZ1+fQeczU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" stroked="f">
                      <v:textbox>
                        <w:txbxContent>
                          <w:p w14:paraId="5DE2BC5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46ABD09">
                                <v:shape id="_x0000_i18062" type="#_x0000_t75" style="width:28.7pt;height:28.7pt">
                                  <v:imagedata r:id="rId12" r:href="rId32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7BB14DFE" w14:textId="77777777" w:rsidTr="005A0617">
        <w:trPr>
          <w:trHeight w:hRule="exact" w:val="720"/>
        </w:trPr>
        <w:tc>
          <w:tcPr>
            <w:tcW w:w="2520" w:type="dxa"/>
          </w:tcPr>
          <w:p w14:paraId="51F44E58" w14:textId="3CC9E96A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9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7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«97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246E716B" w14:textId="4C6009EA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43968" behindDoc="1" locked="0" layoutInCell="1" allowOverlap="1" wp14:anchorId="1B69292E" wp14:editId="2C5D95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73" name="Text Box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173BDB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1E1CA35">
                                      <v:shape id="_x0000_i17055" type="#_x0000_t75" style="width:28.7pt;height:28.7pt">
                                        <v:imagedata r:id="rId12" r:href="rId32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9292E" id="Text Box 473" o:spid="_x0000_s1184" type="#_x0000_t202" style="position:absolute;left:0;text-align:left;margin-left:0;margin-top:4pt;width:48.1pt;height:38.8pt;z-index:-25107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asJQIAACc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TxXt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" stroked="f">
                      <v:textbox>
                        <w:txbxContent>
                          <w:p w14:paraId="2E173BDB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1E1CA35">
                                <v:shape id="_x0000_i17055" type="#_x0000_t75" style="width:28.7pt;height:28.7pt">
                                  <v:imagedata r:id="rId12" r:href="rId32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C01DB7B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E4DCDB5" w14:textId="34DB6D5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11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7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«117»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9D9724A" w14:textId="4F9F8F6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84928" behindDoc="1" locked="0" layoutInCell="1" allowOverlap="1" wp14:anchorId="374CB683" wp14:editId="1502887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93" name="Text Box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1FB641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01FEEFA">
                                      <v:shape id="_x0000_i17557" type="#_x0000_t75" style="width:28.7pt;height:28.7pt">
                                        <v:imagedata r:id="rId12" r:href="rId32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CB683" id="Text Box 493" o:spid="_x0000_s1185" type="#_x0000_t202" style="position:absolute;left:0;text-align:left;margin-left:.15pt;margin-top:4pt;width:48.1pt;height:38.8pt;z-index:-25103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" stroked="f">
                      <v:textbox>
                        <w:txbxContent>
                          <w:p w14:paraId="041FB641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01FEEFA">
                                <v:shape id="_x0000_i17557" type="#_x0000_t75" style="width:28.7pt;height:28.7pt">
                                  <v:imagedata r:id="rId12" r:href="rId32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6028369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97816CE" w14:textId="71C38E47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13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7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«137»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F0FB780" w14:textId="5606E395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25888" behindDoc="1" locked="0" layoutInCell="1" allowOverlap="1" wp14:anchorId="6155A4C7" wp14:editId="2D9F602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13" name="Text Box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A51442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2C3A531">
                                      <v:shape id="_x0000_i17814" type="#_x0000_t75" style="width:28.7pt;height:28.7pt">
                                        <v:imagedata r:id="rId12" r:href="rId32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5A4C7" id="Text Box 513" o:spid="_x0000_s1186" type="#_x0000_t202" style="position:absolute;left:0;text-align:left;margin-left:-.1pt;margin-top:4pt;width:48.1pt;height:38.8pt;z-index:-25099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" stroked="f">
                      <v:textbox>
                        <w:txbxContent>
                          <w:p w14:paraId="16A51442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2C3A531">
                                <v:shape id="_x0000_i17814" type="#_x0000_t75" style="width:28.7pt;height:28.7pt">
                                  <v:imagedata r:id="rId12" r:href="rId32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8FF7B19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C224081" w14:textId="73C7759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15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7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«157»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9116737" w14:textId="734E37C0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66848" behindDoc="1" locked="0" layoutInCell="1" allowOverlap="1" wp14:anchorId="1ABDC4C7" wp14:editId="7D32BB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33" name="Text Box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82784F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9FF057D">
                                      <v:shape id="_x0000_i18066" type="#_x0000_t75" style="width:28.7pt;height:28.7pt">
                                        <v:imagedata r:id="rId12" r:href="rId32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DC4C7" id="Text Box 533" o:spid="_x0000_s1187" type="#_x0000_t202" style="position:absolute;left:0;text-align:left;margin-left:0;margin-top:4pt;width:48.1pt;height:38.8pt;z-index:-25094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" stroked="f">
                      <v:textbox>
                        <w:txbxContent>
                          <w:p w14:paraId="4782784F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9FF057D">
                                <v:shape id="_x0000_i18066" type="#_x0000_t75" style="width:28.7pt;height:28.7pt">
                                  <v:imagedata r:id="rId12" r:href="rId32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35A1BA34" w14:textId="77777777" w:rsidTr="005A0617">
        <w:trPr>
          <w:trHeight w:hRule="exact" w:val="720"/>
        </w:trPr>
        <w:tc>
          <w:tcPr>
            <w:tcW w:w="2520" w:type="dxa"/>
          </w:tcPr>
          <w:p w14:paraId="5C09FF22" w14:textId="2952AEFC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9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8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«98</w:t>
            </w:r>
            <w:r w:rsidR="00FC5D6B" w:rsidRPr="00FC5D6B">
              <w:rPr>
                <w:rFonts w:ascii="Arial" w:hAnsi="Arial" w:cs="Arial"/>
                <w:bCs/>
                <w:noProof/>
                <w:sz w:val="14"/>
                <w:szCs w:val="14"/>
              </w:rPr>
              <w:t>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068DB0EB" w14:textId="27D46B6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46016" behindDoc="1" locked="0" layoutInCell="1" allowOverlap="1" wp14:anchorId="1B29EC32" wp14:editId="32570B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74" name="Text Box 4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7F4DB1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FD15A3A">
                                      <v:shape id="_x0000_i17060" type="#_x0000_t75" style="width:28.7pt;height:28.7pt">
                                        <v:imagedata r:id="rId12" r:href="rId32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9EC32" id="Text Box 474" o:spid="_x0000_s1188" type="#_x0000_t202" style="position:absolute;left:0;text-align:left;margin-left:0;margin-top:3.8pt;width:48.1pt;height:38.8pt;z-index:-25107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" stroked="f">
                      <v:textbox>
                        <w:txbxContent>
                          <w:p w14:paraId="4D7F4DB1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FD15A3A">
                                <v:shape id="_x0000_i17060" type="#_x0000_t75" style="width:28.7pt;height:28.7pt">
                                  <v:imagedata r:id="rId12" r:href="rId33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4C8DAA0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877E8E5" w14:textId="00E8BFA0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11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8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«118»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1B2E5895" w14:textId="0B94A0F4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86976" behindDoc="1" locked="0" layoutInCell="1" allowOverlap="1" wp14:anchorId="5FEF76B2" wp14:editId="00A9848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94" name="Text Box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EDB710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DF0B21C">
                                      <v:shape id="_x0000_i17562" type="#_x0000_t75" style="width:28.7pt;height:28.7pt">
                                        <v:imagedata r:id="rId12" r:href="rId33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F76B2" id="Text Box 494" o:spid="_x0000_s1189" type="#_x0000_t202" style="position:absolute;left:0;text-align:left;margin-left:.15pt;margin-top:3.8pt;width:48.1pt;height:38.8pt;z-index:-25102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" stroked="f">
                      <v:textbox>
                        <w:txbxContent>
                          <w:p w14:paraId="05EDB710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DF0B21C">
                                <v:shape id="_x0000_i17562" type="#_x0000_t75" style="width:28.7pt;height:28.7pt">
                                  <v:imagedata r:id="rId12" r:href="rId33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C09193B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419C2C0" w14:textId="53C50580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13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8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«138»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4B51232E" w14:textId="0890E589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27936" behindDoc="1" locked="0" layoutInCell="1" allowOverlap="1" wp14:anchorId="39C26D85" wp14:editId="72F05C5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14" name="Text Box 5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AC930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8B3D2D9">
                                      <v:shape id="_x0000_i17818" type="#_x0000_t75" style="width:28.7pt;height:28.7pt">
                                        <v:imagedata r:id="rId12" r:href="rId33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26D85" id="Text Box 514" o:spid="_x0000_s1190" type="#_x0000_t202" style="position:absolute;left:0;text-align:left;margin-left:-.1pt;margin-top:3.8pt;width:48.1pt;height:38.8pt;z-index:-25098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NB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" stroked="f">
                      <v:textbox>
                        <w:txbxContent>
                          <w:p w14:paraId="45AC930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8B3D2D9">
                                <v:shape id="_x0000_i17818" type="#_x0000_t75" style="width:28.7pt;height:28.7pt">
                                  <v:imagedata r:id="rId12" r:href="rId33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2BF76FA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6441171" w14:textId="323639F1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61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sz w:val="14"/>
                <w:szCs w:val="14"/>
              </w:rPr>
              <w:instrText>15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instrText xml:space="preserve">8  \* MERGEFORMAT </w:instrTex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FC5D6B">
              <w:rPr>
                <w:rFonts w:ascii="Arial" w:hAnsi="Arial" w:cs="Arial"/>
                <w:noProof/>
                <w:sz w:val="14"/>
                <w:szCs w:val="14"/>
              </w:rPr>
              <w:t>«158»</w:t>
            </w:r>
            <w:r w:rsidRPr="00E9610B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14:paraId="7C5DCD81" w14:textId="406C8E2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68896" behindDoc="1" locked="0" layoutInCell="1" allowOverlap="1" wp14:anchorId="1F96EF8D" wp14:editId="7C70A5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34" name="Text Box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C09DA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</w:instrTex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path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instrText>C:\\Users\\jackg\\PycharmProjects\\flatplates\\QRs\\pcloud.jpg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F0A49DE">
                                      <v:shape id="_x0000_i18070" type="#_x0000_t75" style="width:28.7pt;height:28.7pt">
                                        <v:imagedata r:id="rId12" r:href="rId33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6EF8D" id="Text Box 534" o:spid="_x0000_s1191" type="#_x0000_t202" style="position:absolute;left:0;text-align:left;margin-left:0;margin-top:3.8pt;width:48.1pt;height:38.8pt;z-index:-25094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29vuuC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68C09DA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F0A49DE">
                                <v:shape id="_x0000_i18070" type="#_x0000_t75" style="width:28.7pt;height:28.7pt">
                                  <v:imagedata r:id="rId12" r:href="rId33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8711A42" w14:textId="4F0A44CB" w:rsidR="00635446" w:rsidRDefault="00FC5D6B" w:rsidP="00635446">
      <w:r w:rsidRPr="008A2C57"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2329984" behindDoc="1" locked="0" layoutInCell="1" allowOverlap="1" wp14:anchorId="41F740DE" wp14:editId="6174333F">
                <wp:simplePos x="0" y="0"/>
                <wp:positionH relativeFrom="column">
                  <wp:posOffset>5643245</wp:posOffset>
                </wp:positionH>
                <wp:positionV relativeFrom="paragraph">
                  <wp:posOffset>-8956040</wp:posOffset>
                </wp:positionV>
                <wp:extent cx="610870" cy="492760"/>
                <wp:effectExtent l="0" t="0" r="0" b="2540"/>
                <wp:wrapNone/>
                <wp:docPr id="515" name="Text Box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72D6E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B01B485">
                                <v:shape id="_x0000_i17823" type="#_x0000_t75" style="width:28.7pt;height:28.7pt">
                                  <v:imagedata r:id="rId12" r:href="rId337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40DE" id="Text Box 515" o:spid="_x0000_s1192" type="#_x0000_t202" style="position:absolute;margin-left:444.35pt;margin-top:-705.2pt;width:48.1pt;height:38.8pt;z-index:-25098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1I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" stroked="f">
                <v:textbox>
                  <w:txbxContent>
                    <w:p w14:paraId="6B772D6E" w14:textId="77777777" w:rsidR="00FC5D6B" w:rsidRDefault="00FC5D6B" w:rsidP="00FC5D6B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INCLUDEPICTURE "</w:instrText>
                      </w:r>
                      <w:r>
                        <w:fldChar w:fldCharType="begin"/>
                      </w:r>
                      <w:r>
                        <w:instrText xml:space="preserve"> MERGEFIELD path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C:\\Users\\jackg\\PycharmProjects\\flatplates\\QRs\\pcloud.jpg</w:instrText>
                      </w:r>
                      <w:r>
                        <w:fldChar w:fldCharType="end"/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>
                        <w:pict w14:anchorId="5B01B485">
                          <v:shape id="_x0000_i17823" type="#_x0000_t75" style="width:28.7pt;height:28.7pt">
                            <v:imagedata r:id="rId12" r:href="rId338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8A2C57"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2289024" behindDoc="1" locked="0" layoutInCell="1" allowOverlap="1" wp14:anchorId="1111C626" wp14:editId="1EF9F951">
                <wp:simplePos x="0" y="0"/>
                <wp:positionH relativeFrom="column">
                  <wp:posOffset>3766820</wp:posOffset>
                </wp:positionH>
                <wp:positionV relativeFrom="paragraph">
                  <wp:posOffset>-8956040</wp:posOffset>
                </wp:positionV>
                <wp:extent cx="610870" cy="492760"/>
                <wp:effectExtent l="0" t="0" r="0" b="2540"/>
                <wp:wrapNone/>
                <wp:docPr id="495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3CB5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AAFA2C2">
                                <v:shape id="_x0000_i17567" type="#_x0000_t75" style="width:28.7pt;height:28.7pt">
                                  <v:imagedata r:id="rId12" r:href="rId339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C626" id="Text Box 495" o:spid="_x0000_s1193" type="#_x0000_t202" style="position:absolute;margin-left:296.6pt;margin-top:-705.2pt;width:48.1pt;height:38.8pt;z-index:-25102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NQ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" stroked="f">
                <v:textbox>
                  <w:txbxContent>
                    <w:p w14:paraId="4F03CB56" w14:textId="77777777" w:rsidR="00FC5D6B" w:rsidRDefault="00FC5D6B" w:rsidP="00FC5D6B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INCLUDEPICTURE "</w:instrText>
                      </w:r>
                      <w:r>
                        <w:fldChar w:fldCharType="begin"/>
                      </w:r>
                      <w:r>
                        <w:instrText xml:space="preserve"> MERGEFIELD path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C:\\Users\\jackg\\PycharmProjects\\flatplates\\QRs\\pcloud.jpg</w:instrText>
                      </w:r>
                      <w:r>
                        <w:fldChar w:fldCharType="end"/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>
                        <w:pict w14:anchorId="4AAFA2C2">
                          <v:shape id="_x0000_i17567" type="#_x0000_t75" style="width:28.7pt;height:28.7pt">
                            <v:imagedata r:id="rId12" r:href="rId340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8A2C57"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2248064" behindDoc="1" locked="0" layoutInCell="1" allowOverlap="1" wp14:anchorId="1D5EBFA9" wp14:editId="0E701343">
                <wp:simplePos x="0" y="0"/>
                <wp:positionH relativeFrom="column">
                  <wp:posOffset>1895475</wp:posOffset>
                </wp:positionH>
                <wp:positionV relativeFrom="paragraph">
                  <wp:posOffset>-8956040</wp:posOffset>
                </wp:positionV>
                <wp:extent cx="610870" cy="492760"/>
                <wp:effectExtent l="0" t="0" r="0" b="2540"/>
                <wp:wrapNone/>
                <wp:docPr id="475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42A57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7782299">
                                <v:shape id="_x0000_i17065" type="#_x0000_t75" style="width:28.7pt;height:28.7pt">
                                  <v:imagedata r:id="rId12" r:href="rId341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BFA9" id="Text Box 475" o:spid="_x0000_s1194" type="#_x0000_t202" style="position:absolute;margin-left:149.25pt;margin-top:-705.2pt;width:48.1pt;height:38.8pt;z-index:-25106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" stroked="f">
                <v:textbox>
                  <w:txbxContent>
                    <w:p w14:paraId="06D42A57" w14:textId="77777777" w:rsidR="00FC5D6B" w:rsidRDefault="00FC5D6B" w:rsidP="00FC5D6B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INCLUDEPICTURE "</w:instrText>
                      </w:r>
                      <w:r>
                        <w:fldChar w:fldCharType="begin"/>
                      </w:r>
                      <w:r>
                        <w:instrText xml:space="preserve"> MERGEFIELD path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C:\\Users\\jackg\\PycharmProjects\\flatplates\\QRs\\pcloud.jpg</w:instrText>
                      </w:r>
                      <w:r>
                        <w:fldChar w:fldCharType="end"/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>
                        <w:pict w14:anchorId="67782299">
                          <v:shape id="_x0000_i17065" type="#_x0000_t75" style="width:28.7pt;height:28.7pt">
                            <v:imagedata r:id="rId12" r:href="rId342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8A2C57"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2207104" behindDoc="1" locked="0" layoutInCell="1" allowOverlap="1" wp14:anchorId="16F8135A" wp14:editId="7F8B65E0">
                <wp:simplePos x="0" y="0"/>
                <wp:positionH relativeFrom="column">
                  <wp:posOffset>8890</wp:posOffset>
                </wp:positionH>
                <wp:positionV relativeFrom="paragraph">
                  <wp:posOffset>-8954135</wp:posOffset>
                </wp:positionV>
                <wp:extent cx="610870" cy="492760"/>
                <wp:effectExtent l="0" t="0" r="0" b="2540"/>
                <wp:wrapNone/>
                <wp:docPr id="454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7C747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path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C:\\Users\\jackg\\PycharmProjects\\flatplates\\QRs\\pcloud.jpg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CA7A312">
                                <v:shape id="_x0000_i16686" type="#_x0000_t75" style="width:28.7pt;height:28.7pt">
                                  <v:imagedata r:id="rId12" r:href="rId343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135A" id="Text Box 454" o:spid="_x0000_s1195" type="#_x0000_t202" style="position:absolute;margin-left:.7pt;margin-top:-705.05pt;width:48.1pt;height:38.8pt;z-index:-25110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lL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" stroked="f">
                <v:textbox>
                  <w:txbxContent>
                    <w:p w14:paraId="0627C747" w14:textId="77777777" w:rsidR="00FC5D6B" w:rsidRDefault="00FC5D6B" w:rsidP="00FC5D6B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INCLUDEPICTURE "</w:instrText>
                      </w:r>
                      <w:r>
                        <w:fldChar w:fldCharType="begin"/>
                      </w:r>
                      <w:r>
                        <w:instrText xml:space="preserve"> MERGEFIELD path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C:\\Users\\jackg\\PycharmProjects\\flatplates\\QRs\\pcloud.jpg</w:instrText>
                      </w:r>
                      <w:r>
                        <w:fldChar w:fldCharType="end"/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>
                        <w:pict w14:anchorId="3CA7A312">
                          <v:shape id="_x0000_i16686" type="#_x0000_t75" style="width:28.7pt;height:28.7pt">
                            <v:imagedata r:id="rId12" r:href="rId344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629CB" w:rsidRPr="00635446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2034048" behindDoc="1" locked="0" layoutInCell="1" allowOverlap="1" wp14:anchorId="2552D972" wp14:editId="7BA75E77">
                <wp:simplePos x="0" y="0"/>
                <wp:positionH relativeFrom="column">
                  <wp:posOffset>513080</wp:posOffset>
                </wp:positionH>
                <wp:positionV relativeFrom="paragraph">
                  <wp:posOffset>-38735</wp:posOffset>
                </wp:positionV>
                <wp:extent cx="1265555" cy="347345"/>
                <wp:effectExtent l="0" t="0" r="0" b="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617C3" w14:textId="03B5B43E" w:rsidR="00635446" w:rsidRPr="00E9610B" w:rsidRDefault="00635446" w:rsidP="00635446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instrText xml:space="preserve"> MERGEFIELD  </w:instrTex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instrText>9</w:instrText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instrText xml:space="preserve">9  \* MERGEFORMAT </w:instrText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FC5D6B">
                              <w:rPr>
                                <w:rFonts w:ascii="Arial" w:hAnsi="Arial" w:cs="Arial"/>
                                <w:noProof/>
                                <w:sz w:val="14"/>
                                <w:szCs w:val="14"/>
                              </w:rPr>
                              <w:t>«99</w:t>
                            </w:r>
                            <w:r w:rsidR="00FC5D6B" w:rsidRPr="00FC5D6B">
                              <w:rPr>
                                <w:rFonts w:ascii="Arial" w:hAnsi="Arial" w:cs="Arial"/>
                                <w:bCs/>
                                <w:noProof/>
                                <w:sz w:val="14"/>
                                <w:szCs w:val="14"/>
                              </w:rPr>
                              <w:t>»</w:t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  <w:p w14:paraId="2A3A37BB" w14:textId="77777777" w:rsidR="00635446" w:rsidRDefault="00635446" w:rsidP="00635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D972" id="_x0000_s1196" type="#_x0000_t202" style="position:absolute;margin-left:40.4pt;margin-top:-3.05pt;width:99.65pt;height:27.35pt;z-index:-25128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" stroked="f">
                <v:textbox>
                  <w:txbxContent>
                    <w:p w14:paraId="043617C3" w14:textId="03B5B43E" w:rsidR="00635446" w:rsidRPr="00E9610B" w:rsidRDefault="00635446" w:rsidP="00635446">
                      <w:pPr>
                        <w:ind w:right="63"/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fldChar w:fldCharType="begin"/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instrText xml:space="preserve"> MERGEFIELD  </w:instrTex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instrText>9</w:instrText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instrText xml:space="preserve">9  \* MERGEFORMAT </w:instrText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fldChar w:fldCharType="separate"/>
                      </w:r>
                      <w:r w:rsidR="00FC5D6B">
                        <w:rPr>
                          <w:rFonts w:ascii="Arial" w:hAnsi="Arial" w:cs="Arial"/>
                          <w:noProof/>
                          <w:sz w:val="14"/>
                          <w:szCs w:val="14"/>
                        </w:rPr>
                        <w:t>«99</w:t>
                      </w:r>
                      <w:r w:rsidR="00FC5D6B" w:rsidRPr="00FC5D6B">
                        <w:rPr>
                          <w:rFonts w:ascii="Arial" w:hAnsi="Arial" w:cs="Arial"/>
                          <w:bCs/>
                          <w:noProof/>
                          <w:sz w:val="14"/>
                          <w:szCs w:val="14"/>
                        </w:rPr>
                        <w:t>»</w:t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fldChar w:fldCharType="end"/>
                      </w:r>
                    </w:p>
                    <w:p w14:paraId="2A3A37BB" w14:textId="77777777" w:rsidR="00635446" w:rsidRDefault="00635446" w:rsidP="00635446"/>
                  </w:txbxContent>
                </v:textbox>
              </v:shape>
            </w:pict>
          </mc:Fallback>
        </mc:AlternateContent>
      </w:r>
      <w:r w:rsidR="00E629CB" w:rsidRPr="00635446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2035072" behindDoc="1" locked="0" layoutInCell="1" allowOverlap="1" wp14:anchorId="44AC2F0E" wp14:editId="1D8B3CFA">
                <wp:simplePos x="0" y="0"/>
                <wp:positionH relativeFrom="column">
                  <wp:posOffset>2377440</wp:posOffset>
                </wp:positionH>
                <wp:positionV relativeFrom="paragraph">
                  <wp:posOffset>-45720</wp:posOffset>
                </wp:positionV>
                <wp:extent cx="1280160" cy="347345"/>
                <wp:effectExtent l="0" t="0" r="0" b="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4F37" w14:textId="0641653B" w:rsidR="00635446" w:rsidRPr="00E9610B" w:rsidRDefault="00635446" w:rsidP="00635446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instrText xml:space="preserve"> MERGEFIELD  </w:instrTex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instrText>11</w:instrText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instrText xml:space="preserve">9  \* MERGEFORMAT </w:instrText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FC5D6B">
                              <w:rPr>
                                <w:rFonts w:ascii="Arial" w:hAnsi="Arial" w:cs="Arial"/>
                                <w:noProof/>
                                <w:sz w:val="14"/>
                                <w:szCs w:val="14"/>
                              </w:rPr>
                              <w:t>«119</w:t>
                            </w:r>
                            <w:r w:rsidR="00FC5D6B" w:rsidRPr="00FC5D6B">
                              <w:rPr>
                                <w:rFonts w:ascii="Arial" w:hAnsi="Arial" w:cs="Arial"/>
                                <w:bCs/>
                                <w:noProof/>
                                <w:sz w:val="14"/>
                                <w:szCs w:val="14"/>
                              </w:rPr>
                              <w:t>»</w:t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  <w:p w14:paraId="16C9BE02" w14:textId="77777777" w:rsidR="00635446" w:rsidRDefault="00635446" w:rsidP="00635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2F0E" id="_x0000_s1197" type="#_x0000_t202" style="position:absolute;margin-left:187.2pt;margin-top:-3.6pt;width:100.8pt;height:27.35pt;z-index:-25128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" stroked="f">
                <v:textbox>
                  <w:txbxContent>
                    <w:p w14:paraId="35764F37" w14:textId="0641653B" w:rsidR="00635446" w:rsidRPr="00E9610B" w:rsidRDefault="00635446" w:rsidP="00635446">
                      <w:pPr>
                        <w:ind w:right="63"/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fldChar w:fldCharType="begin"/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instrText xml:space="preserve"> MERGEFIELD  </w:instrTex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instrText>11</w:instrText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instrText xml:space="preserve">9  \* MERGEFORMAT </w:instrText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fldChar w:fldCharType="separate"/>
                      </w:r>
                      <w:r w:rsidR="00FC5D6B">
                        <w:rPr>
                          <w:rFonts w:ascii="Arial" w:hAnsi="Arial" w:cs="Arial"/>
                          <w:noProof/>
                          <w:sz w:val="14"/>
                          <w:szCs w:val="14"/>
                        </w:rPr>
                        <w:t>«119</w:t>
                      </w:r>
                      <w:r w:rsidR="00FC5D6B" w:rsidRPr="00FC5D6B">
                        <w:rPr>
                          <w:rFonts w:ascii="Arial" w:hAnsi="Arial" w:cs="Arial"/>
                          <w:bCs/>
                          <w:noProof/>
                          <w:sz w:val="14"/>
                          <w:szCs w:val="14"/>
                        </w:rPr>
                        <w:t>»</w:t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fldChar w:fldCharType="end"/>
                      </w:r>
                    </w:p>
                    <w:p w14:paraId="16C9BE02" w14:textId="77777777" w:rsidR="00635446" w:rsidRDefault="00635446" w:rsidP="00635446"/>
                  </w:txbxContent>
                </v:textbox>
              </v:shape>
            </w:pict>
          </mc:Fallback>
        </mc:AlternateContent>
      </w:r>
      <w:r w:rsidR="00E629CB" w:rsidRPr="00635446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2037120" behindDoc="1" locked="0" layoutInCell="1" allowOverlap="1" wp14:anchorId="0C4DE8E7" wp14:editId="5B72000A">
                <wp:simplePos x="0" y="0"/>
                <wp:positionH relativeFrom="column">
                  <wp:posOffset>6126480</wp:posOffset>
                </wp:positionH>
                <wp:positionV relativeFrom="paragraph">
                  <wp:posOffset>-80645</wp:posOffset>
                </wp:positionV>
                <wp:extent cx="1265555" cy="347345"/>
                <wp:effectExtent l="0" t="0" r="0" b="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F2049" w14:textId="19A22266" w:rsidR="00635446" w:rsidRPr="00E9610B" w:rsidRDefault="00635446" w:rsidP="00635446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instrText xml:space="preserve"> MERGEFIELD  </w:instrTex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instrText>15</w:instrText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instrText xml:space="preserve">9  \* MERGEFORMAT </w:instrText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FC5D6B">
                              <w:rPr>
                                <w:rFonts w:ascii="Arial" w:hAnsi="Arial" w:cs="Arial"/>
                                <w:noProof/>
                                <w:sz w:val="14"/>
                                <w:szCs w:val="14"/>
                              </w:rPr>
                              <w:t>«159</w:t>
                            </w:r>
                            <w:r w:rsidR="00FC5D6B" w:rsidRPr="00FC5D6B">
                              <w:rPr>
                                <w:rFonts w:ascii="Arial" w:hAnsi="Arial" w:cs="Arial"/>
                                <w:bCs/>
                                <w:noProof/>
                                <w:sz w:val="14"/>
                                <w:szCs w:val="14"/>
                              </w:rPr>
                              <w:t>»</w:t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  <w:p w14:paraId="48D6863B" w14:textId="77777777" w:rsidR="00635446" w:rsidRDefault="00635446" w:rsidP="00635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E8E7" id="_x0000_s1198" type="#_x0000_t202" style="position:absolute;margin-left:482.4pt;margin-top:-6.35pt;width:99.65pt;height:27.35pt;z-index:-25127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" stroked="f">
                <v:textbox>
                  <w:txbxContent>
                    <w:p w14:paraId="778F2049" w14:textId="19A22266" w:rsidR="00635446" w:rsidRPr="00E9610B" w:rsidRDefault="00635446" w:rsidP="00635446">
                      <w:pPr>
                        <w:ind w:right="63"/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fldChar w:fldCharType="begin"/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instrText xml:space="preserve"> MERGEFIELD  </w:instrTex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instrText>15</w:instrText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instrText xml:space="preserve">9  \* MERGEFORMAT </w:instrText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fldChar w:fldCharType="separate"/>
                      </w:r>
                      <w:r w:rsidR="00FC5D6B">
                        <w:rPr>
                          <w:rFonts w:ascii="Arial" w:hAnsi="Arial" w:cs="Arial"/>
                          <w:noProof/>
                          <w:sz w:val="14"/>
                          <w:szCs w:val="14"/>
                        </w:rPr>
                        <w:t>«159</w:t>
                      </w:r>
                      <w:r w:rsidR="00FC5D6B" w:rsidRPr="00FC5D6B">
                        <w:rPr>
                          <w:rFonts w:ascii="Arial" w:hAnsi="Arial" w:cs="Arial"/>
                          <w:bCs/>
                          <w:noProof/>
                          <w:sz w:val="14"/>
                          <w:szCs w:val="14"/>
                        </w:rPr>
                        <w:t>»</w:t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fldChar w:fldCharType="end"/>
                      </w:r>
                    </w:p>
                    <w:p w14:paraId="48D6863B" w14:textId="77777777" w:rsidR="00635446" w:rsidRDefault="00635446" w:rsidP="00635446"/>
                  </w:txbxContent>
                </v:textbox>
              </v:shape>
            </w:pict>
          </mc:Fallback>
        </mc:AlternateContent>
      </w:r>
      <w:r w:rsidR="00E629CB" w:rsidRPr="00635446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2036096" behindDoc="1" locked="0" layoutInCell="1" allowOverlap="1" wp14:anchorId="4115364A" wp14:editId="2A444D95">
                <wp:simplePos x="0" y="0"/>
                <wp:positionH relativeFrom="column">
                  <wp:posOffset>4248150</wp:posOffset>
                </wp:positionH>
                <wp:positionV relativeFrom="paragraph">
                  <wp:posOffset>-38735</wp:posOffset>
                </wp:positionV>
                <wp:extent cx="1315085" cy="347345"/>
                <wp:effectExtent l="0" t="0" r="0" b="0"/>
                <wp:wrapNone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1A73" w14:textId="3D566E7B" w:rsidR="00635446" w:rsidRPr="00E9610B" w:rsidRDefault="00635446" w:rsidP="00635446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instrText xml:space="preserve"> MERGEFIELD  </w:instrTex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instrText>13</w:instrText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instrText xml:space="preserve">9  \* MERGEFORMAT </w:instrText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FC5D6B">
                              <w:rPr>
                                <w:rFonts w:ascii="Arial" w:hAnsi="Arial" w:cs="Arial"/>
                                <w:noProof/>
                                <w:sz w:val="14"/>
                                <w:szCs w:val="14"/>
                              </w:rPr>
                              <w:t>«139</w:t>
                            </w:r>
                            <w:r w:rsidR="00FC5D6B" w:rsidRPr="00FC5D6B">
                              <w:rPr>
                                <w:rFonts w:ascii="Arial" w:hAnsi="Arial" w:cs="Arial"/>
                                <w:bCs/>
                                <w:noProof/>
                                <w:sz w:val="14"/>
                                <w:szCs w:val="14"/>
                              </w:rPr>
                              <w:t>»</w:t>
                            </w:r>
                            <w:r w:rsidRPr="00E9610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  <w:p w14:paraId="3DAEAF07" w14:textId="77777777" w:rsidR="00635446" w:rsidRDefault="00635446" w:rsidP="00635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364A" id="_x0000_s1199" type="#_x0000_t202" style="position:absolute;margin-left:334.5pt;margin-top:-3.05pt;width:103.55pt;height:27.35pt;z-index:-25128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" stroked="f">
                <v:textbox>
                  <w:txbxContent>
                    <w:p w14:paraId="78A71A73" w14:textId="3D566E7B" w:rsidR="00635446" w:rsidRPr="00E9610B" w:rsidRDefault="00635446" w:rsidP="00635446">
                      <w:pPr>
                        <w:ind w:right="63"/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fldChar w:fldCharType="begin"/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instrText xml:space="preserve"> MERGEFIELD  </w:instrTex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instrText>13</w:instrText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instrText xml:space="preserve">9  \* MERGEFORMAT </w:instrText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fldChar w:fldCharType="separate"/>
                      </w:r>
                      <w:r w:rsidR="00FC5D6B">
                        <w:rPr>
                          <w:rFonts w:ascii="Arial" w:hAnsi="Arial" w:cs="Arial"/>
                          <w:noProof/>
                          <w:sz w:val="14"/>
                          <w:szCs w:val="14"/>
                        </w:rPr>
                        <w:t>«139</w:t>
                      </w:r>
                      <w:r w:rsidR="00FC5D6B" w:rsidRPr="00FC5D6B">
                        <w:rPr>
                          <w:rFonts w:ascii="Arial" w:hAnsi="Arial" w:cs="Arial"/>
                          <w:bCs/>
                          <w:noProof/>
                          <w:sz w:val="14"/>
                          <w:szCs w:val="14"/>
                        </w:rPr>
                        <w:t>»</w:t>
                      </w:r>
                      <w:r w:rsidRPr="00E9610B">
                        <w:rPr>
                          <w:rFonts w:ascii="Arial" w:hAnsi="Arial" w:cs="Arial"/>
                          <w:sz w:val="14"/>
                          <w:szCs w:val="14"/>
                        </w:rPr>
                        <w:fldChar w:fldCharType="end"/>
                      </w:r>
                    </w:p>
                    <w:p w14:paraId="3DAEAF07" w14:textId="77777777" w:rsidR="00635446" w:rsidRDefault="00635446" w:rsidP="00635446"/>
                  </w:txbxContent>
                </v:textbox>
              </v:shape>
            </w:pict>
          </mc:Fallback>
        </mc:AlternateContent>
      </w:r>
      <w:r w:rsidR="00635446">
        <w:rPr>
          <w:bCs/>
        </w:rPr>
        <w:br w:type="page"/>
      </w:r>
    </w:p>
    <w:p w14:paraId="460926C0" w14:textId="63E28EAA" w:rsidR="00635446" w:rsidRPr="00E9610B" w:rsidRDefault="00635446" w:rsidP="00635446">
      <w:pPr>
        <w:ind w:left="63" w:right="63"/>
        <w:jc w:val="right"/>
        <w:rPr>
          <w:rFonts w:ascii="Arial" w:hAnsi="Arial" w:cs="Arial"/>
          <w:vanish/>
          <w:sz w:val="14"/>
          <w:szCs w:val="14"/>
        </w:rPr>
      </w:pPr>
    </w:p>
    <w:p w14:paraId="51A66080" w14:textId="478E8A00" w:rsidR="00635446" w:rsidRDefault="00635446"/>
    <w:p w14:paraId="288F4228" w14:textId="2CC30B69" w:rsidR="00147077" w:rsidRPr="00E9610B" w:rsidRDefault="00147077" w:rsidP="006F589A">
      <w:pPr>
        <w:ind w:left="63" w:right="63"/>
        <w:jc w:val="right"/>
        <w:rPr>
          <w:rFonts w:ascii="Arial" w:hAnsi="Arial" w:cs="Arial"/>
          <w:vanish/>
          <w:sz w:val="14"/>
          <w:szCs w:val="14"/>
        </w:rPr>
      </w:pPr>
    </w:p>
    <w:sectPr w:rsidR="00147077" w:rsidRPr="00E9610B" w:rsidSect="00611D5A">
      <w:type w:val="continuous"/>
      <w:pgSz w:w="12240" w:h="15840" w:code="1"/>
      <w:pgMar w:top="720" w:right="432" w:bottom="0" w:left="432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32E0A" w14:textId="77777777" w:rsidR="00635446" w:rsidRDefault="00635446" w:rsidP="00635446">
      <w:r>
        <w:separator/>
      </w:r>
    </w:p>
  </w:endnote>
  <w:endnote w:type="continuationSeparator" w:id="0">
    <w:p w14:paraId="1253DD22" w14:textId="77777777" w:rsidR="00635446" w:rsidRDefault="00635446" w:rsidP="0063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786A6" w14:textId="77777777" w:rsidR="00635446" w:rsidRDefault="00635446" w:rsidP="00635446">
      <w:r>
        <w:separator/>
      </w:r>
    </w:p>
  </w:footnote>
  <w:footnote w:type="continuationSeparator" w:id="0">
    <w:p w14:paraId="25079994" w14:textId="77777777" w:rsidR="00635446" w:rsidRDefault="00635446" w:rsidP="00635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56BB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44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FE6C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CA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0690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A466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5E32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9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624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AA0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mailMerge>
    <w:mainDocumentType w:val="formLetters"/>
    <w:linkToQuery/>
    <w:dataType w:val="native"/>
    <w:connectString w:val="Provider=Microsoft.ACE.OLEDB.12.0;User ID=Admin;Data Source=C:\Users\jackg\PycharmProjects\flatplates\UR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2"/>
    <w:odso>
      <w:udl w:val="Provider=Microsoft.ACE.OLEDB.12.0;User ID=Admin;Data Source=C:\Users\jackg\PycharmProjects\flatplates\UR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48"/>
    <w:rsid w:val="0006112B"/>
    <w:rsid w:val="00092755"/>
    <w:rsid w:val="00093244"/>
    <w:rsid w:val="000B6C56"/>
    <w:rsid w:val="00121BBC"/>
    <w:rsid w:val="00147077"/>
    <w:rsid w:val="00155615"/>
    <w:rsid w:val="0016050D"/>
    <w:rsid w:val="001C1B38"/>
    <w:rsid w:val="001D45ED"/>
    <w:rsid w:val="002322DD"/>
    <w:rsid w:val="00240FDC"/>
    <w:rsid w:val="002C6863"/>
    <w:rsid w:val="002E161F"/>
    <w:rsid w:val="00316508"/>
    <w:rsid w:val="0035494B"/>
    <w:rsid w:val="003831CA"/>
    <w:rsid w:val="003920F9"/>
    <w:rsid w:val="003B3ECD"/>
    <w:rsid w:val="00400E6F"/>
    <w:rsid w:val="004079A2"/>
    <w:rsid w:val="00415162"/>
    <w:rsid w:val="00420CB6"/>
    <w:rsid w:val="00444BAC"/>
    <w:rsid w:val="004578A2"/>
    <w:rsid w:val="00481115"/>
    <w:rsid w:val="004A0037"/>
    <w:rsid w:val="004B5021"/>
    <w:rsid w:val="004E204A"/>
    <w:rsid w:val="0051692C"/>
    <w:rsid w:val="005A5F48"/>
    <w:rsid w:val="005A77CC"/>
    <w:rsid w:val="00611D5A"/>
    <w:rsid w:val="00635446"/>
    <w:rsid w:val="006628F6"/>
    <w:rsid w:val="00681560"/>
    <w:rsid w:val="006E1FDC"/>
    <w:rsid w:val="006F589A"/>
    <w:rsid w:val="00760103"/>
    <w:rsid w:val="007708EB"/>
    <w:rsid w:val="007728B0"/>
    <w:rsid w:val="00776946"/>
    <w:rsid w:val="00783407"/>
    <w:rsid w:val="00790E22"/>
    <w:rsid w:val="007A49E5"/>
    <w:rsid w:val="007E0510"/>
    <w:rsid w:val="008206A3"/>
    <w:rsid w:val="00834917"/>
    <w:rsid w:val="00853844"/>
    <w:rsid w:val="008A2C57"/>
    <w:rsid w:val="008A43F4"/>
    <w:rsid w:val="008D5760"/>
    <w:rsid w:val="0094270B"/>
    <w:rsid w:val="009A4E0F"/>
    <w:rsid w:val="009A52DF"/>
    <w:rsid w:val="009F0061"/>
    <w:rsid w:val="00A001E2"/>
    <w:rsid w:val="00A05EEB"/>
    <w:rsid w:val="00A13A93"/>
    <w:rsid w:val="00A50208"/>
    <w:rsid w:val="00A57E03"/>
    <w:rsid w:val="00A818C5"/>
    <w:rsid w:val="00A84BFD"/>
    <w:rsid w:val="00AA6E66"/>
    <w:rsid w:val="00AE2E8D"/>
    <w:rsid w:val="00AF7537"/>
    <w:rsid w:val="00B43C57"/>
    <w:rsid w:val="00B46BFC"/>
    <w:rsid w:val="00B4717F"/>
    <w:rsid w:val="00B568E1"/>
    <w:rsid w:val="00B83115"/>
    <w:rsid w:val="00B968A3"/>
    <w:rsid w:val="00BC0795"/>
    <w:rsid w:val="00BC5758"/>
    <w:rsid w:val="00BD0DDD"/>
    <w:rsid w:val="00C02C3A"/>
    <w:rsid w:val="00C27BAF"/>
    <w:rsid w:val="00C91AAD"/>
    <w:rsid w:val="00CA2DA1"/>
    <w:rsid w:val="00CE7386"/>
    <w:rsid w:val="00D023F4"/>
    <w:rsid w:val="00D109DE"/>
    <w:rsid w:val="00D5082D"/>
    <w:rsid w:val="00D67501"/>
    <w:rsid w:val="00D82273"/>
    <w:rsid w:val="00DB52ED"/>
    <w:rsid w:val="00DF2AFE"/>
    <w:rsid w:val="00E629CB"/>
    <w:rsid w:val="00E6517F"/>
    <w:rsid w:val="00E70A4F"/>
    <w:rsid w:val="00E9610B"/>
    <w:rsid w:val="00EE11DD"/>
    <w:rsid w:val="00EE41A2"/>
    <w:rsid w:val="00F16CBA"/>
    <w:rsid w:val="00F20A7A"/>
    <w:rsid w:val="00F34791"/>
    <w:rsid w:val="00F9192C"/>
    <w:rsid w:val="00FC5D6B"/>
    <w:rsid w:val="00FE3CCF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2B30E134"/>
  <w15:chartTrackingRefBased/>
  <w15:docId w15:val="{DC005721-5F7F-4EF0-8F57-E7D9BDA7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auto"/>
    </w:rPr>
  </w:style>
  <w:style w:type="table" w:styleId="PlainTable3">
    <w:name w:val="Plain Table 3"/>
    <w:basedOn w:val="TableNormal"/>
    <w:uiPriority w:val="43"/>
    <w:rsid w:val="00783407"/>
    <w:pPr>
      <w:spacing w:after="0" w:line="240" w:lineRule="auto"/>
    </w:pPr>
    <w:tblPr>
      <w:tblStyleRowBandSize w:val="1"/>
      <w:tblStyleColBandSize w:val="1"/>
      <w:tblCellMar>
        <w:left w:w="14" w:type="dxa"/>
        <w:right w:w="14" w:type="dxa"/>
      </w:tblCellMar>
    </w:tbl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54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446"/>
    <w:rPr>
      <w:sz w:val="19"/>
    </w:rPr>
  </w:style>
  <w:style w:type="paragraph" w:styleId="Footer">
    <w:name w:val="footer"/>
    <w:basedOn w:val="Normal"/>
    <w:link w:val="FooterChar"/>
    <w:uiPriority w:val="99"/>
    <w:unhideWhenUsed/>
    <w:rsid w:val="006354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446"/>
    <w:rPr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QRs/pcloud.jpg" TargetMode="External"/><Relationship Id="rId299" Type="http://schemas.openxmlformats.org/officeDocument/2006/relationships/image" Target="QRs/pcloud.jpg" TargetMode="External"/><Relationship Id="rId21" Type="http://schemas.openxmlformats.org/officeDocument/2006/relationships/image" Target="QRs/pcloud.jpg" TargetMode="External"/><Relationship Id="rId63" Type="http://schemas.openxmlformats.org/officeDocument/2006/relationships/image" Target="QRs/pcloud.jpg" TargetMode="External"/><Relationship Id="rId159" Type="http://schemas.openxmlformats.org/officeDocument/2006/relationships/image" Target="QRs/pcloud.jpg" TargetMode="External"/><Relationship Id="rId324" Type="http://schemas.openxmlformats.org/officeDocument/2006/relationships/image" Target="QRs/pcloud.jpg" TargetMode="External"/><Relationship Id="rId170" Type="http://schemas.openxmlformats.org/officeDocument/2006/relationships/image" Target="QRs/pcloud.jpg" TargetMode="External"/><Relationship Id="rId226" Type="http://schemas.openxmlformats.org/officeDocument/2006/relationships/image" Target="QRs/pcloud.jpg" TargetMode="External"/><Relationship Id="rId268" Type="http://schemas.openxmlformats.org/officeDocument/2006/relationships/image" Target="QRs/pcloud.jpg" TargetMode="External"/><Relationship Id="rId32" Type="http://schemas.openxmlformats.org/officeDocument/2006/relationships/image" Target="QRs/pcloud.jpg" TargetMode="External"/><Relationship Id="rId74" Type="http://schemas.openxmlformats.org/officeDocument/2006/relationships/image" Target="QRs/pcloud.jpg" TargetMode="External"/><Relationship Id="rId128" Type="http://schemas.openxmlformats.org/officeDocument/2006/relationships/image" Target="QRs/pcloud.jpg" TargetMode="External"/><Relationship Id="rId335" Type="http://schemas.openxmlformats.org/officeDocument/2006/relationships/image" Target="QRs/pcloud.jpg" TargetMode="External"/><Relationship Id="rId5" Type="http://schemas.openxmlformats.org/officeDocument/2006/relationships/customXml" Target="../customXml/item5.xml"/><Relationship Id="rId181" Type="http://schemas.openxmlformats.org/officeDocument/2006/relationships/image" Target="QRs/pcloud.jpg" TargetMode="External"/><Relationship Id="rId237" Type="http://schemas.openxmlformats.org/officeDocument/2006/relationships/image" Target="QRs/pcloud.jpg" TargetMode="External"/><Relationship Id="rId279" Type="http://schemas.openxmlformats.org/officeDocument/2006/relationships/image" Target="QRs/pcloud.jpg" TargetMode="External"/><Relationship Id="rId43" Type="http://schemas.openxmlformats.org/officeDocument/2006/relationships/image" Target="QRs/pcloud.jpg" TargetMode="External"/><Relationship Id="rId139" Type="http://schemas.openxmlformats.org/officeDocument/2006/relationships/image" Target="QRs/pcloud.jpg" TargetMode="External"/><Relationship Id="rId290" Type="http://schemas.openxmlformats.org/officeDocument/2006/relationships/image" Target="QRs/pcloud.jpg" TargetMode="External"/><Relationship Id="rId304" Type="http://schemas.openxmlformats.org/officeDocument/2006/relationships/image" Target="QRs/pcloud.jpg" TargetMode="External"/><Relationship Id="rId346" Type="http://schemas.openxmlformats.org/officeDocument/2006/relationships/theme" Target="theme/theme1.xml"/><Relationship Id="rId85" Type="http://schemas.openxmlformats.org/officeDocument/2006/relationships/image" Target="QRs/pcloud.jpg" TargetMode="External"/><Relationship Id="rId150" Type="http://schemas.openxmlformats.org/officeDocument/2006/relationships/image" Target="QRs/pcloud.jpg" TargetMode="External"/><Relationship Id="rId192" Type="http://schemas.openxmlformats.org/officeDocument/2006/relationships/image" Target="QRs/pcloud.jpg" TargetMode="External"/><Relationship Id="rId206" Type="http://schemas.openxmlformats.org/officeDocument/2006/relationships/image" Target="QRs/pcloud.jpg" TargetMode="External"/><Relationship Id="rId248" Type="http://schemas.openxmlformats.org/officeDocument/2006/relationships/image" Target="QRs/pcloud.jpg" TargetMode="External"/><Relationship Id="rId12" Type="http://schemas.openxmlformats.org/officeDocument/2006/relationships/image" Target="media/image1.png"/><Relationship Id="rId108" Type="http://schemas.openxmlformats.org/officeDocument/2006/relationships/image" Target="QRs/pcloud.jpg" TargetMode="External"/><Relationship Id="rId315" Type="http://schemas.openxmlformats.org/officeDocument/2006/relationships/image" Target="QRs/pcloud.jpg" TargetMode="External"/><Relationship Id="rId54" Type="http://schemas.openxmlformats.org/officeDocument/2006/relationships/image" Target="QRs/pcloud.jpg" TargetMode="External"/><Relationship Id="rId96" Type="http://schemas.openxmlformats.org/officeDocument/2006/relationships/image" Target="QRs/pcloud.jpg" TargetMode="External"/><Relationship Id="rId161" Type="http://schemas.openxmlformats.org/officeDocument/2006/relationships/image" Target="QRs/pcloud.jpg" TargetMode="External"/><Relationship Id="rId217" Type="http://schemas.openxmlformats.org/officeDocument/2006/relationships/image" Target="QRs/pcloud.jpg" TargetMode="External"/><Relationship Id="rId259" Type="http://schemas.openxmlformats.org/officeDocument/2006/relationships/image" Target="QRs/pcloud.jpg" TargetMode="External"/><Relationship Id="rId23" Type="http://schemas.openxmlformats.org/officeDocument/2006/relationships/image" Target="QRs/pcloud.jpg" TargetMode="External"/><Relationship Id="rId119" Type="http://schemas.openxmlformats.org/officeDocument/2006/relationships/image" Target="QRs/pcloud.jpg" TargetMode="External"/><Relationship Id="rId270" Type="http://schemas.openxmlformats.org/officeDocument/2006/relationships/image" Target="QRs/pcloud.jpg" TargetMode="External"/><Relationship Id="rId326" Type="http://schemas.openxmlformats.org/officeDocument/2006/relationships/image" Target="QRs/pcloud.jpg" TargetMode="External"/><Relationship Id="rId65" Type="http://schemas.openxmlformats.org/officeDocument/2006/relationships/image" Target="QRs/pcloud.jpg" TargetMode="External"/><Relationship Id="rId130" Type="http://schemas.openxmlformats.org/officeDocument/2006/relationships/image" Target="QRs/pcloud.jpg" TargetMode="External"/><Relationship Id="rId172" Type="http://schemas.openxmlformats.org/officeDocument/2006/relationships/image" Target="QRs/pcloud.jpg" TargetMode="External"/><Relationship Id="rId228" Type="http://schemas.openxmlformats.org/officeDocument/2006/relationships/image" Target="QRs/pcloud.jpg" TargetMode="External"/><Relationship Id="rId281" Type="http://schemas.openxmlformats.org/officeDocument/2006/relationships/image" Target="QRs/pcloud.jpg" TargetMode="External"/><Relationship Id="rId337" Type="http://schemas.openxmlformats.org/officeDocument/2006/relationships/image" Target="QRs/pcloud.jpg" TargetMode="External"/><Relationship Id="rId34" Type="http://schemas.openxmlformats.org/officeDocument/2006/relationships/image" Target="QRs/pcloud.jpg" TargetMode="External"/><Relationship Id="rId76" Type="http://schemas.openxmlformats.org/officeDocument/2006/relationships/image" Target="QRs/pcloud.jpg" TargetMode="External"/><Relationship Id="rId141" Type="http://schemas.openxmlformats.org/officeDocument/2006/relationships/image" Target="QRs/pcloud.jpg" TargetMode="External"/><Relationship Id="rId7" Type="http://schemas.openxmlformats.org/officeDocument/2006/relationships/styles" Target="styles.xml"/><Relationship Id="rId183" Type="http://schemas.openxmlformats.org/officeDocument/2006/relationships/image" Target="QRs/pcloud.jpg" TargetMode="External"/><Relationship Id="rId239" Type="http://schemas.openxmlformats.org/officeDocument/2006/relationships/image" Target="QRs/pcloud.jpg" TargetMode="External"/><Relationship Id="rId250" Type="http://schemas.openxmlformats.org/officeDocument/2006/relationships/image" Target="QRs/pcloud.jpg" TargetMode="External"/><Relationship Id="rId292" Type="http://schemas.openxmlformats.org/officeDocument/2006/relationships/image" Target="QRs/pcloud.jpg" TargetMode="External"/><Relationship Id="rId306" Type="http://schemas.openxmlformats.org/officeDocument/2006/relationships/image" Target="QRs/pcloud.jpg" TargetMode="External"/><Relationship Id="rId45" Type="http://schemas.openxmlformats.org/officeDocument/2006/relationships/image" Target="QRs/pcloud.jpg" TargetMode="External"/><Relationship Id="rId87" Type="http://schemas.openxmlformats.org/officeDocument/2006/relationships/image" Target="QRs/pcloud.jpg" TargetMode="External"/><Relationship Id="rId110" Type="http://schemas.openxmlformats.org/officeDocument/2006/relationships/image" Target="QRs/pcloud.jpg" TargetMode="External"/><Relationship Id="rId152" Type="http://schemas.openxmlformats.org/officeDocument/2006/relationships/image" Target="QRs/pcloud.jpg" TargetMode="External"/><Relationship Id="rId194" Type="http://schemas.openxmlformats.org/officeDocument/2006/relationships/image" Target="QRs/pcloud.jpg" TargetMode="External"/><Relationship Id="rId208" Type="http://schemas.openxmlformats.org/officeDocument/2006/relationships/image" Target="QRs/pcloud.jpg" TargetMode="External"/><Relationship Id="rId261" Type="http://schemas.openxmlformats.org/officeDocument/2006/relationships/image" Target="QRs/pcloud.jpg" TargetMode="External"/><Relationship Id="rId14" Type="http://schemas.openxmlformats.org/officeDocument/2006/relationships/image" Target="QRs/pcloud.jpg" TargetMode="External"/><Relationship Id="rId35" Type="http://schemas.openxmlformats.org/officeDocument/2006/relationships/image" Target="QRs/pcloud.jpg" TargetMode="External"/><Relationship Id="rId56" Type="http://schemas.openxmlformats.org/officeDocument/2006/relationships/image" Target="QRs/pcloud.jpg" TargetMode="External"/><Relationship Id="rId77" Type="http://schemas.openxmlformats.org/officeDocument/2006/relationships/image" Target="QRs/pcloud.jpg" TargetMode="External"/><Relationship Id="rId100" Type="http://schemas.openxmlformats.org/officeDocument/2006/relationships/image" Target="QRs/pcloud.jpg" TargetMode="External"/><Relationship Id="rId282" Type="http://schemas.openxmlformats.org/officeDocument/2006/relationships/image" Target="QRs/pcloud.jpg" TargetMode="External"/><Relationship Id="rId317" Type="http://schemas.openxmlformats.org/officeDocument/2006/relationships/image" Target="QRs/pcloud.jpg" TargetMode="External"/><Relationship Id="rId338" Type="http://schemas.openxmlformats.org/officeDocument/2006/relationships/image" Target="QRs/pcloud.jpg" TargetMode="External"/><Relationship Id="rId8" Type="http://schemas.openxmlformats.org/officeDocument/2006/relationships/settings" Target="settings.xml"/><Relationship Id="rId98" Type="http://schemas.openxmlformats.org/officeDocument/2006/relationships/image" Target="QRs/pcloud.jpg" TargetMode="External"/><Relationship Id="rId121" Type="http://schemas.openxmlformats.org/officeDocument/2006/relationships/image" Target="QRs/pcloud.jpg" TargetMode="External"/><Relationship Id="rId142" Type="http://schemas.openxmlformats.org/officeDocument/2006/relationships/image" Target="QRs/pcloud.jpg" TargetMode="External"/><Relationship Id="rId163" Type="http://schemas.openxmlformats.org/officeDocument/2006/relationships/image" Target="QRs/pcloud.jpg" TargetMode="External"/><Relationship Id="rId184" Type="http://schemas.openxmlformats.org/officeDocument/2006/relationships/image" Target="QRs/pcloud.jpg" TargetMode="External"/><Relationship Id="rId219" Type="http://schemas.openxmlformats.org/officeDocument/2006/relationships/image" Target="QRs/pcloud.jpg" TargetMode="External"/><Relationship Id="rId230" Type="http://schemas.openxmlformats.org/officeDocument/2006/relationships/image" Target="QRs/pcloud.jpg" TargetMode="External"/><Relationship Id="rId251" Type="http://schemas.openxmlformats.org/officeDocument/2006/relationships/image" Target="QRs/pcloud.jpg" TargetMode="External"/><Relationship Id="rId25" Type="http://schemas.openxmlformats.org/officeDocument/2006/relationships/image" Target="QRs/pcloud.jpg" TargetMode="External"/><Relationship Id="rId46" Type="http://schemas.openxmlformats.org/officeDocument/2006/relationships/image" Target="QRs/pcloud.jpg" TargetMode="External"/><Relationship Id="rId67" Type="http://schemas.openxmlformats.org/officeDocument/2006/relationships/image" Target="QRs/pcloud.jpg%20" TargetMode="External"/><Relationship Id="rId272" Type="http://schemas.openxmlformats.org/officeDocument/2006/relationships/image" Target="QRs/pcloud.jpg" TargetMode="External"/><Relationship Id="rId293" Type="http://schemas.openxmlformats.org/officeDocument/2006/relationships/image" Target="QRs/pcloud.jpg" TargetMode="External"/><Relationship Id="rId307" Type="http://schemas.openxmlformats.org/officeDocument/2006/relationships/image" Target="QRs/pcloud.jpg" TargetMode="External"/><Relationship Id="rId328" Type="http://schemas.openxmlformats.org/officeDocument/2006/relationships/image" Target="QRs/pcloud.jpg" TargetMode="External"/><Relationship Id="rId88" Type="http://schemas.openxmlformats.org/officeDocument/2006/relationships/image" Target="QRs/pcloud.jpg" TargetMode="External"/><Relationship Id="rId111" Type="http://schemas.openxmlformats.org/officeDocument/2006/relationships/image" Target="QRs/pcloud.jpg" TargetMode="External"/><Relationship Id="rId132" Type="http://schemas.openxmlformats.org/officeDocument/2006/relationships/image" Target="QRs/pcloud.jpg" TargetMode="External"/><Relationship Id="rId153" Type="http://schemas.openxmlformats.org/officeDocument/2006/relationships/image" Target="QRs/pcloud.jpg" TargetMode="External"/><Relationship Id="rId174" Type="http://schemas.openxmlformats.org/officeDocument/2006/relationships/image" Target="QRs/pcloud.jpg" TargetMode="External"/><Relationship Id="rId195" Type="http://schemas.openxmlformats.org/officeDocument/2006/relationships/image" Target="QRs/pcloud.jpg" TargetMode="External"/><Relationship Id="rId209" Type="http://schemas.openxmlformats.org/officeDocument/2006/relationships/image" Target="QRs/pcloud.jpg" TargetMode="External"/><Relationship Id="rId220" Type="http://schemas.openxmlformats.org/officeDocument/2006/relationships/image" Target="QRs/pcloud.jpg" TargetMode="External"/><Relationship Id="rId241" Type="http://schemas.openxmlformats.org/officeDocument/2006/relationships/image" Target="QRs/pcloud.jpg" TargetMode="External"/><Relationship Id="rId15" Type="http://schemas.openxmlformats.org/officeDocument/2006/relationships/image" Target="QRs/pcloud.jpg" TargetMode="External"/><Relationship Id="rId36" Type="http://schemas.openxmlformats.org/officeDocument/2006/relationships/image" Target="QRs/pcloud.jpg" TargetMode="External"/><Relationship Id="rId57" Type="http://schemas.openxmlformats.org/officeDocument/2006/relationships/image" Target="QRs/pcloud.jpg" TargetMode="External"/><Relationship Id="rId262" Type="http://schemas.openxmlformats.org/officeDocument/2006/relationships/image" Target="QRs/pcloud.jpg" TargetMode="External"/><Relationship Id="rId283" Type="http://schemas.openxmlformats.org/officeDocument/2006/relationships/image" Target="QRs/pcloud.jpg" TargetMode="External"/><Relationship Id="rId318" Type="http://schemas.openxmlformats.org/officeDocument/2006/relationships/image" Target="QRs/pcloud.jpg" TargetMode="External"/><Relationship Id="rId339" Type="http://schemas.openxmlformats.org/officeDocument/2006/relationships/image" Target="QRs/pcloud.jpg" TargetMode="External"/><Relationship Id="rId78" Type="http://schemas.openxmlformats.org/officeDocument/2006/relationships/image" Target="QRs/pcloud.jpg" TargetMode="External"/><Relationship Id="rId99" Type="http://schemas.openxmlformats.org/officeDocument/2006/relationships/image" Target="QRs/pcloud.jpg" TargetMode="External"/><Relationship Id="rId101" Type="http://schemas.openxmlformats.org/officeDocument/2006/relationships/image" Target="QRs/pcloud.jpg" TargetMode="External"/><Relationship Id="rId122" Type="http://schemas.openxmlformats.org/officeDocument/2006/relationships/image" Target="QRs/pcloud.jpg" TargetMode="External"/><Relationship Id="rId143" Type="http://schemas.openxmlformats.org/officeDocument/2006/relationships/image" Target="QRs/pcloud.jpg" TargetMode="External"/><Relationship Id="rId164" Type="http://schemas.openxmlformats.org/officeDocument/2006/relationships/image" Target="QRs/pcloud.jpg" TargetMode="External"/><Relationship Id="rId185" Type="http://schemas.openxmlformats.org/officeDocument/2006/relationships/image" Target="QRs/pcloud.jpg" TargetMode="External"/><Relationship Id="rId9" Type="http://schemas.openxmlformats.org/officeDocument/2006/relationships/webSettings" Target="webSettings.xml"/><Relationship Id="rId210" Type="http://schemas.openxmlformats.org/officeDocument/2006/relationships/image" Target="QRs/pcloud.jpg" TargetMode="External"/><Relationship Id="rId26" Type="http://schemas.openxmlformats.org/officeDocument/2006/relationships/image" Target="QRs/pcloud.jpg" TargetMode="External"/><Relationship Id="rId231" Type="http://schemas.openxmlformats.org/officeDocument/2006/relationships/image" Target="QRs/pcloud.jpg" TargetMode="External"/><Relationship Id="rId252" Type="http://schemas.openxmlformats.org/officeDocument/2006/relationships/image" Target="QRs/pcloud.jpg" TargetMode="External"/><Relationship Id="rId273" Type="http://schemas.openxmlformats.org/officeDocument/2006/relationships/image" Target="QRs/pcloud.jpg" TargetMode="External"/><Relationship Id="rId294" Type="http://schemas.openxmlformats.org/officeDocument/2006/relationships/image" Target="QRs/pcloud.jpg" TargetMode="External"/><Relationship Id="rId308" Type="http://schemas.openxmlformats.org/officeDocument/2006/relationships/image" Target="QRs/pcloud.jpg" TargetMode="External"/><Relationship Id="rId329" Type="http://schemas.openxmlformats.org/officeDocument/2006/relationships/image" Target="QRs/pcloud.jpg" TargetMode="External"/><Relationship Id="rId47" Type="http://schemas.openxmlformats.org/officeDocument/2006/relationships/image" Target="QRs/pcloud.jpg" TargetMode="External"/><Relationship Id="rId68" Type="http://schemas.openxmlformats.org/officeDocument/2006/relationships/image" Target="QRs/pcloud.jpg%20" TargetMode="External"/><Relationship Id="rId89" Type="http://schemas.openxmlformats.org/officeDocument/2006/relationships/image" Target="QRs/pcloud.jpg" TargetMode="External"/><Relationship Id="rId112" Type="http://schemas.openxmlformats.org/officeDocument/2006/relationships/image" Target="QRs/pcloud.jpg" TargetMode="External"/><Relationship Id="rId133" Type="http://schemas.openxmlformats.org/officeDocument/2006/relationships/image" Target="QRs/pcloud.jpg" TargetMode="External"/><Relationship Id="rId154" Type="http://schemas.openxmlformats.org/officeDocument/2006/relationships/image" Target="QRs/pcloud.jpg" TargetMode="External"/><Relationship Id="rId175" Type="http://schemas.openxmlformats.org/officeDocument/2006/relationships/image" Target="QRs/pcloud.jpg" TargetMode="External"/><Relationship Id="rId340" Type="http://schemas.openxmlformats.org/officeDocument/2006/relationships/image" Target="QRs/pcloud.jpg" TargetMode="External"/><Relationship Id="rId196" Type="http://schemas.openxmlformats.org/officeDocument/2006/relationships/image" Target="QRs/pcloud.jpg" TargetMode="External"/><Relationship Id="rId200" Type="http://schemas.openxmlformats.org/officeDocument/2006/relationships/image" Target="QRs/pcloud.jpg" TargetMode="External"/><Relationship Id="rId16" Type="http://schemas.openxmlformats.org/officeDocument/2006/relationships/image" Target="QRs/pcloud.jpg" TargetMode="External"/><Relationship Id="rId221" Type="http://schemas.openxmlformats.org/officeDocument/2006/relationships/image" Target="QRs/pcloud.jpg" TargetMode="External"/><Relationship Id="rId242" Type="http://schemas.openxmlformats.org/officeDocument/2006/relationships/image" Target="QRs/pcloud.jpg" TargetMode="External"/><Relationship Id="rId263" Type="http://schemas.openxmlformats.org/officeDocument/2006/relationships/image" Target="QRs/pcloud.jpg" TargetMode="External"/><Relationship Id="rId284" Type="http://schemas.openxmlformats.org/officeDocument/2006/relationships/image" Target="QRs/pcloud.jpg" TargetMode="External"/><Relationship Id="rId319" Type="http://schemas.openxmlformats.org/officeDocument/2006/relationships/image" Target="QRs/pcloud.jpg" TargetMode="External"/><Relationship Id="rId37" Type="http://schemas.openxmlformats.org/officeDocument/2006/relationships/image" Target="QRs/pcloud.jpg" TargetMode="External"/><Relationship Id="rId58" Type="http://schemas.openxmlformats.org/officeDocument/2006/relationships/image" Target="QRs/pcloud.jpg" TargetMode="External"/><Relationship Id="rId79" Type="http://schemas.openxmlformats.org/officeDocument/2006/relationships/image" Target="QRs/pcloud.jpg" TargetMode="External"/><Relationship Id="rId102" Type="http://schemas.openxmlformats.org/officeDocument/2006/relationships/image" Target="QRs/pcloud.jpg" TargetMode="External"/><Relationship Id="rId123" Type="http://schemas.openxmlformats.org/officeDocument/2006/relationships/image" Target="QRs/pcloud.jpg" TargetMode="External"/><Relationship Id="rId144" Type="http://schemas.openxmlformats.org/officeDocument/2006/relationships/image" Target="QRs/pcloud.jpg" TargetMode="External"/><Relationship Id="rId330" Type="http://schemas.openxmlformats.org/officeDocument/2006/relationships/image" Target="QRs/pcloud.jpg" TargetMode="External"/><Relationship Id="rId90" Type="http://schemas.openxmlformats.org/officeDocument/2006/relationships/image" Target="QRs/pcloud.jpg" TargetMode="External"/><Relationship Id="rId165" Type="http://schemas.openxmlformats.org/officeDocument/2006/relationships/image" Target="QRs/pcloud.jpg" TargetMode="External"/><Relationship Id="rId186" Type="http://schemas.openxmlformats.org/officeDocument/2006/relationships/image" Target="QRs/pcloud.jpg" TargetMode="External"/><Relationship Id="rId211" Type="http://schemas.openxmlformats.org/officeDocument/2006/relationships/image" Target="QRs/pcloud.jpg" TargetMode="External"/><Relationship Id="rId232" Type="http://schemas.openxmlformats.org/officeDocument/2006/relationships/image" Target="QRs/pcloud.jpg" TargetMode="External"/><Relationship Id="rId253" Type="http://schemas.openxmlformats.org/officeDocument/2006/relationships/image" Target="QRs/pcloud.jpg" TargetMode="External"/><Relationship Id="rId274" Type="http://schemas.openxmlformats.org/officeDocument/2006/relationships/image" Target="QRs/pcloud.jpg" TargetMode="External"/><Relationship Id="rId295" Type="http://schemas.openxmlformats.org/officeDocument/2006/relationships/image" Target="QRs/pcloud.jpg" TargetMode="External"/><Relationship Id="rId309" Type="http://schemas.openxmlformats.org/officeDocument/2006/relationships/image" Target="QRs/pcloud.jpg" TargetMode="External"/><Relationship Id="rId27" Type="http://schemas.openxmlformats.org/officeDocument/2006/relationships/image" Target="QRs/pcloud.jpg" TargetMode="External"/><Relationship Id="rId48" Type="http://schemas.openxmlformats.org/officeDocument/2006/relationships/image" Target="QRs/pcloud.jpg" TargetMode="External"/><Relationship Id="rId69" Type="http://schemas.openxmlformats.org/officeDocument/2006/relationships/image" Target="QRs/pcloud.jpg" TargetMode="External"/><Relationship Id="rId113" Type="http://schemas.openxmlformats.org/officeDocument/2006/relationships/image" Target="QRs/pcloud.jpg" TargetMode="External"/><Relationship Id="rId134" Type="http://schemas.openxmlformats.org/officeDocument/2006/relationships/image" Target="QRs/pcloud.jpg" TargetMode="External"/><Relationship Id="rId320" Type="http://schemas.openxmlformats.org/officeDocument/2006/relationships/image" Target="QRs/pcloud.jpg" TargetMode="External"/><Relationship Id="rId80" Type="http://schemas.openxmlformats.org/officeDocument/2006/relationships/image" Target="QRs/pcloud.jpg" TargetMode="External"/><Relationship Id="rId155" Type="http://schemas.openxmlformats.org/officeDocument/2006/relationships/image" Target="QRs/pcloud.jpg" TargetMode="External"/><Relationship Id="rId176" Type="http://schemas.openxmlformats.org/officeDocument/2006/relationships/image" Target="QRs/pcloud.jpg" TargetMode="External"/><Relationship Id="rId197" Type="http://schemas.openxmlformats.org/officeDocument/2006/relationships/image" Target="QRs/pcloud.jpg" TargetMode="External"/><Relationship Id="rId341" Type="http://schemas.openxmlformats.org/officeDocument/2006/relationships/image" Target="QRs/pcloud.jpg" TargetMode="External"/><Relationship Id="rId201" Type="http://schemas.openxmlformats.org/officeDocument/2006/relationships/image" Target="QRs/pcloud.jpg" TargetMode="External"/><Relationship Id="rId222" Type="http://schemas.openxmlformats.org/officeDocument/2006/relationships/image" Target="QRs/pcloud.jpg" TargetMode="External"/><Relationship Id="rId243" Type="http://schemas.openxmlformats.org/officeDocument/2006/relationships/image" Target="QRs/pcloud.jpg" TargetMode="External"/><Relationship Id="rId264" Type="http://schemas.openxmlformats.org/officeDocument/2006/relationships/image" Target="QRs/pcloud.jpg" TargetMode="External"/><Relationship Id="rId285" Type="http://schemas.openxmlformats.org/officeDocument/2006/relationships/image" Target="QRs/pcloud.jpg" TargetMode="External"/><Relationship Id="rId17" Type="http://schemas.openxmlformats.org/officeDocument/2006/relationships/image" Target="QRs/pcloud.jpg" TargetMode="External"/><Relationship Id="rId38" Type="http://schemas.openxmlformats.org/officeDocument/2006/relationships/image" Target="QRs/pcloud.jpg" TargetMode="External"/><Relationship Id="rId59" Type="http://schemas.openxmlformats.org/officeDocument/2006/relationships/image" Target="QRs/pcloud.jpg" TargetMode="External"/><Relationship Id="rId103" Type="http://schemas.openxmlformats.org/officeDocument/2006/relationships/image" Target="QRs/pcloud.jpg" TargetMode="External"/><Relationship Id="rId124" Type="http://schemas.openxmlformats.org/officeDocument/2006/relationships/image" Target="QRs/pcloud.jpg" TargetMode="External"/><Relationship Id="rId310" Type="http://schemas.openxmlformats.org/officeDocument/2006/relationships/image" Target="QRs/pcloud.jpg" TargetMode="External"/><Relationship Id="rId70" Type="http://schemas.openxmlformats.org/officeDocument/2006/relationships/image" Target="QRs/pcloud.jpg" TargetMode="External"/><Relationship Id="rId91" Type="http://schemas.openxmlformats.org/officeDocument/2006/relationships/image" Target="QRs/pcloud.jpg" TargetMode="External"/><Relationship Id="rId145" Type="http://schemas.openxmlformats.org/officeDocument/2006/relationships/image" Target="QRs/pcloud.jpg" TargetMode="External"/><Relationship Id="rId166" Type="http://schemas.openxmlformats.org/officeDocument/2006/relationships/image" Target="QRs/pcloud.jpg" TargetMode="External"/><Relationship Id="rId187" Type="http://schemas.openxmlformats.org/officeDocument/2006/relationships/image" Target="QRs/pcloud.jpg" TargetMode="External"/><Relationship Id="rId331" Type="http://schemas.openxmlformats.org/officeDocument/2006/relationships/image" Target="QRs/pcloud.jpg" TargetMode="External"/><Relationship Id="rId1" Type="http://schemas.openxmlformats.org/officeDocument/2006/relationships/customXml" Target="../customXml/item1.xml"/><Relationship Id="rId212" Type="http://schemas.openxmlformats.org/officeDocument/2006/relationships/image" Target="QRs/pcloud.jpg" TargetMode="External"/><Relationship Id="rId233" Type="http://schemas.openxmlformats.org/officeDocument/2006/relationships/image" Target="QRs/pcloud.jpg" TargetMode="External"/><Relationship Id="rId254" Type="http://schemas.openxmlformats.org/officeDocument/2006/relationships/image" Target="QRs/pcloud.jpg" TargetMode="External"/><Relationship Id="rId28" Type="http://schemas.openxmlformats.org/officeDocument/2006/relationships/image" Target="QRs/pcloud.jpg" TargetMode="External"/><Relationship Id="rId49" Type="http://schemas.openxmlformats.org/officeDocument/2006/relationships/image" Target="QRs/pcloud.jpg" TargetMode="External"/><Relationship Id="rId114" Type="http://schemas.openxmlformats.org/officeDocument/2006/relationships/image" Target="QRs/pcloud.jpg" TargetMode="External"/><Relationship Id="rId275" Type="http://schemas.openxmlformats.org/officeDocument/2006/relationships/image" Target="QRs/pcloud.jpg" TargetMode="External"/><Relationship Id="rId296" Type="http://schemas.openxmlformats.org/officeDocument/2006/relationships/image" Target="QRs/pcloud.jpg" TargetMode="External"/><Relationship Id="rId300" Type="http://schemas.openxmlformats.org/officeDocument/2006/relationships/image" Target="QRs/pcloud.jpg" TargetMode="External"/><Relationship Id="rId60" Type="http://schemas.openxmlformats.org/officeDocument/2006/relationships/image" Target="QRs/pcloud.jpg" TargetMode="External"/><Relationship Id="rId81" Type="http://schemas.openxmlformats.org/officeDocument/2006/relationships/image" Target="QRs/pcloud.jpg" TargetMode="External"/><Relationship Id="rId135" Type="http://schemas.openxmlformats.org/officeDocument/2006/relationships/image" Target="QRs/pcloud.jpg" TargetMode="External"/><Relationship Id="rId156" Type="http://schemas.openxmlformats.org/officeDocument/2006/relationships/image" Target="QRs/pcloud.jpg" TargetMode="External"/><Relationship Id="rId177" Type="http://schemas.openxmlformats.org/officeDocument/2006/relationships/image" Target="QRs/pcloud.jpg" TargetMode="External"/><Relationship Id="rId198" Type="http://schemas.openxmlformats.org/officeDocument/2006/relationships/image" Target="QRs/pcloud.jpg" TargetMode="External"/><Relationship Id="rId321" Type="http://schemas.openxmlformats.org/officeDocument/2006/relationships/image" Target="QRs/pcloud.jpg" TargetMode="External"/><Relationship Id="rId342" Type="http://schemas.openxmlformats.org/officeDocument/2006/relationships/image" Target="QRs/pcloud.jpg" TargetMode="External"/><Relationship Id="rId202" Type="http://schemas.openxmlformats.org/officeDocument/2006/relationships/image" Target="QRs/pcloud.jpg" TargetMode="External"/><Relationship Id="rId223" Type="http://schemas.openxmlformats.org/officeDocument/2006/relationships/image" Target="QRs/pcloud.jpg" TargetMode="External"/><Relationship Id="rId244" Type="http://schemas.openxmlformats.org/officeDocument/2006/relationships/image" Target="QRs/pcloud.jpg" TargetMode="External"/><Relationship Id="rId18" Type="http://schemas.openxmlformats.org/officeDocument/2006/relationships/image" Target="QRs/pcloud.jpg" TargetMode="External"/><Relationship Id="rId39" Type="http://schemas.openxmlformats.org/officeDocument/2006/relationships/image" Target="QRs/pcloud.jpg" TargetMode="External"/><Relationship Id="rId265" Type="http://schemas.openxmlformats.org/officeDocument/2006/relationships/image" Target="QRs/pcloud.jpg" TargetMode="External"/><Relationship Id="rId286" Type="http://schemas.openxmlformats.org/officeDocument/2006/relationships/image" Target="QRs/pcloud.jpg" TargetMode="External"/><Relationship Id="rId50" Type="http://schemas.openxmlformats.org/officeDocument/2006/relationships/image" Target="QRs/pcloud.jpg" TargetMode="External"/><Relationship Id="rId104" Type="http://schemas.openxmlformats.org/officeDocument/2006/relationships/image" Target="QRs/pcloud.jpg" TargetMode="External"/><Relationship Id="rId125" Type="http://schemas.openxmlformats.org/officeDocument/2006/relationships/image" Target="QRs/pcloud.jpg" TargetMode="External"/><Relationship Id="rId146" Type="http://schemas.openxmlformats.org/officeDocument/2006/relationships/image" Target="QRs/pcloud.jpg" TargetMode="External"/><Relationship Id="rId167" Type="http://schemas.openxmlformats.org/officeDocument/2006/relationships/image" Target="QRs/pcloud.jpg" TargetMode="External"/><Relationship Id="rId188" Type="http://schemas.openxmlformats.org/officeDocument/2006/relationships/image" Target="QRs/pcloud.jpg" TargetMode="External"/><Relationship Id="rId311" Type="http://schemas.openxmlformats.org/officeDocument/2006/relationships/image" Target="QRs/pcloud.jpg" TargetMode="External"/><Relationship Id="rId332" Type="http://schemas.openxmlformats.org/officeDocument/2006/relationships/image" Target="QRs/pcloud.jpg" TargetMode="External"/><Relationship Id="rId71" Type="http://schemas.openxmlformats.org/officeDocument/2006/relationships/image" Target="QRs/pcloud.jpg" TargetMode="External"/><Relationship Id="rId92" Type="http://schemas.openxmlformats.org/officeDocument/2006/relationships/image" Target="QRs/pcloud.jpg" TargetMode="External"/><Relationship Id="rId213" Type="http://schemas.openxmlformats.org/officeDocument/2006/relationships/image" Target="QRs/pcloud.jpg" TargetMode="External"/><Relationship Id="rId234" Type="http://schemas.openxmlformats.org/officeDocument/2006/relationships/image" Target="QRs/pcloud.jpg" TargetMode="External"/><Relationship Id="rId2" Type="http://schemas.openxmlformats.org/officeDocument/2006/relationships/customXml" Target="../customXml/item2.xml"/><Relationship Id="rId29" Type="http://schemas.openxmlformats.org/officeDocument/2006/relationships/image" Target="QRs/pcloud.jpg" TargetMode="External"/><Relationship Id="rId255" Type="http://schemas.openxmlformats.org/officeDocument/2006/relationships/image" Target="QRs/pcloud.jpg" TargetMode="External"/><Relationship Id="rId276" Type="http://schemas.openxmlformats.org/officeDocument/2006/relationships/image" Target="QRs/pcloud.jpg" TargetMode="External"/><Relationship Id="rId297" Type="http://schemas.openxmlformats.org/officeDocument/2006/relationships/image" Target="QRs/pcloud.jpg" TargetMode="External"/><Relationship Id="rId40" Type="http://schemas.openxmlformats.org/officeDocument/2006/relationships/image" Target="QRs/pcloud.jpg" TargetMode="External"/><Relationship Id="rId115" Type="http://schemas.openxmlformats.org/officeDocument/2006/relationships/image" Target="QRs/pcloud.jpg" TargetMode="External"/><Relationship Id="rId136" Type="http://schemas.openxmlformats.org/officeDocument/2006/relationships/image" Target="QRs/pcloud.jpg" TargetMode="External"/><Relationship Id="rId157" Type="http://schemas.openxmlformats.org/officeDocument/2006/relationships/image" Target="QRs/pcloud.jpg" TargetMode="External"/><Relationship Id="rId178" Type="http://schemas.openxmlformats.org/officeDocument/2006/relationships/image" Target="QRs/pcloud.jpg" TargetMode="External"/><Relationship Id="rId301" Type="http://schemas.openxmlformats.org/officeDocument/2006/relationships/image" Target="QRs/pcloud.jpg" TargetMode="External"/><Relationship Id="rId322" Type="http://schemas.openxmlformats.org/officeDocument/2006/relationships/image" Target="QRs/pcloud.jpg" TargetMode="External"/><Relationship Id="rId343" Type="http://schemas.openxmlformats.org/officeDocument/2006/relationships/image" Target="QRs/pcloud.jpg" TargetMode="External"/><Relationship Id="rId61" Type="http://schemas.openxmlformats.org/officeDocument/2006/relationships/image" Target="QRs/pcloud.jpg" TargetMode="External"/><Relationship Id="rId82" Type="http://schemas.openxmlformats.org/officeDocument/2006/relationships/image" Target="QRs/pcloud.jpg" TargetMode="External"/><Relationship Id="rId199" Type="http://schemas.openxmlformats.org/officeDocument/2006/relationships/image" Target="QRs/pcloud.jpg" TargetMode="External"/><Relationship Id="rId203" Type="http://schemas.openxmlformats.org/officeDocument/2006/relationships/image" Target="QRs/pcloud.jpg" TargetMode="External"/><Relationship Id="rId19" Type="http://schemas.openxmlformats.org/officeDocument/2006/relationships/image" Target="QRs/pcloud.jpg" TargetMode="External"/><Relationship Id="rId224" Type="http://schemas.openxmlformats.org/officeDocument/2006/relationships/image" Target="QRs/pcloud.jpg" TargetMode="External"/><Relationship Id="rId245" Type="http://schemas.openxmlformats.org/officeDocument/2006/relationships/image" Target="QRs/pcloud.jpg" TargetMode="External"/><Relationship Id="rId266" Type="http://schemas.openxmlformats.org/officeDocument/2006/relationships/image" Target="QRs/pcloud.jpg" TargetMode="External"/><Relationship Id="rId287" Type="http://schemas.openxmlformats.org/officeDocument/2006/relationships/image" Target="QRs/pcloud.jpg" TargetMode="External"/><Relationship Id="rId30" Type="http://schemas.openxmlformats.org/officeDocument/2006/relationships/image" Target="QRs/pcloud.jpg" TargetMode="External"/><Relationship Id="rId105" Type="http://schemas.openxmlformats.org/officeDocument/2006/relationships/image" Target="QRs/pcloud.jpg" TargetMode="External"/><Relationship Id="rId126" Type="http://schemas.openxmlformats.org/officeDocument/2006/relationships/image" Target="QRs/pcloud.jpg" TargetMode="External"/><Relationship Id="rId147" Type="http://schemas.openxmlformats.org/officeDocument/2006/relationships/image" Target="QRs/pcloud.jpg" TargetMode="External"/><Relationship Id="rId168" Type="http://schemas.openxmlformats.org/officeDocument/2006/relationships/image" Target="QRs/pcloud.jpg" TargetMode="External"/><Relationship Id="rId312" Type="http://schemas.openxmlformats.org/officeDocument/2006/relationships/image" Target="QRs/pcloud.jpg" TargetMode="External"/><Relationship Id="rId333" Type="http://schemas.openxmlformats.org/officeDocument/2006/relationships/image" Target="QRs/pcloud.jpg" TargetMode="External"/><Relationship Id="rId51" Type="http://schemas.openxmlformats.org/officeDocument/2006/relationships/image" Target="QRs/pcloud.jpg" TargetMode="External"/><Relationship Id="rId72" Type="http://schemas.openxmlformats.org/officeDocument/2006/relationships/image" Target="QRs/pcloud.jpg" TargetMode="External"/><Relationship Id="rId93" Type="http://schemas.openxmlformats.org/officeDocument/2006/relationships/image" Target="QRs/pcloud.jpg" TargetMode="External"/><Relationship Id="rId189" Type="http://schemas.openxmlformats.org/officeDocument/2006/relationships/image" Target="QRs/pcloud.jpg" TargetMode="External"/><Relationship Id="rId3" Type="http://schemas.openxmlformats.org/officeDocument/2006/relationships/customXml" Target="../customXml/item3.xml"/><Relationship Id="rId214" Type="http://schemas.openxmlformats.org/officeDocument/2006/relationships/image" Target="QRs/pcloud.jpg" TargetMode="External"/><Relationship Id="rId235" Type="http://schemas.openxmlformats.org/officeDocument/2006/relationships/image" Target="QRs/pcloud.jpg" TargetMode="External"/><Relationship Id="rId256" Type="http://schemas.openxmlformats.org/officeDocument/2006/relationships/image" Target="QRs/pcloud.jpg" TargetMode="External"/><Relationship Id="rId277" Type="http://schemas.openxmlformats.org/officeDocument/2006/relationships/image" Target="QRs/pcloud.jpg" TargetMode="External"/><Relationship Id="rId298" Type="http://schemas.openxmlformats.org/officeDocument/2006/relationships/image" Target="QRs/pcloud.jpg" TargetMode="External"/><Relationship Id="rId116" Type="http://schemas.openxmlformats.org/officeDocument/2006/relationships/image" Target="QRs/pcloud.jpg" TargetMode="External"/><Relationship Id="rId137" Type="http://schemas.openxmlformats.org/officeDocument/2006/relationships/image" Target="QRs/pcloud.jpg" TargetMode="External"/><Relationship Id="rId158" Type="http://schemas.openxmlformats.org/officeDocument/2006/relationships/image" Target="QRs/pcloud.jpg" TargetMode="External"/><Relationship Id="rId302" Type="http://schemas.openxmlformats.org/officeDocument/2006/relationships/image" Target="QRs/pcloud.jpg" TargetMode="External"/><Relationship Id="rId323" Type="http://schemas.openxmlformats.org/officeDocument/2006/relationships/image" Target="QRs/pcloud.jpg" TargetMode="External"/><Relationship Id="rId344" Type="http://schemas.openxmlformats.org/officeDocument/2006/relationships/image" Target="QRs/pcloud.jpg" TargetMode="External"/><Relationship Id="rId20" Type="http://schemas.openxmlformats.org/officeDocument/2006/relationships/image" Target="QRs/pcloud.jpg" TargetMode="External"/><Relationship Id="rId41" Type="http://schemas.openxmlformats.org/officeDocument/2006/relationships/image" Target="QRs/pcloud.jpg" TargetMode="External"/><Relationship Id="rId62" Type="http://schemas.openxmlformats.org/officeDocument/2006/relationships/image" Target="QRs/pcloud.jpg" TargetMode="External"/><Relationship Id="rId83" Type="http://schemas.openxmlformats.org/officeDocument/2006/relationships/image" Target="QRs/pcloud.jpg" TargetMode="External"/><Relationship Id="rId179" Type="http://schemas.openxmlformats.org/officeDocument/2006/relationships/image" Target="QRs/pcloud.jpg" TargetMode="External"/><Relationship Id="rId190" Type="http://schemas.openxmlformats.org/officeDocument/2006/relationships/image" Target="QRs/pcloud.jpg" TargetMode="External"/><Relationship Id="rId204" Type="http://schemas.openxmlformats.org/officeDocument/2006/relationships/image" Target="QRs/pcloud.jpg" TargetMode="External"/><Relationship Id="rId225" Type="http://schemas.openxmlformats.org/officeDocument/2006/relationships/image" Target="QRs/pcloud.jpg" TargetMode="External"/><Relationship Id="rId246" Type="http://schemas.openxmlformats.org/officeDocument/2006/relationships/image" Target="QRs/pcloud.jpg" TargetMode="External"/><Relationship Id="rId267" Type="http://schemas.openxmlformats.org/officeDocument/2006/relationships/image" Target="QRs/pcloud.jpg" TargetMode="External"/><Relationship Id="rId288" Type="http://schemas.openxmlformats.org/officeDocument/2006/relationships/image" Target="QRs/pcloud.jpg" TargetMode="External"/><Relationship Id="rId106" Type="http://schemas.openxmlformats.org/officeDocument/2006/relationships/image" Target="QRs/pcloud.jpg" TargetMode="External"/><Relationship Id="rId127" Type="http://schemas.openxmlformats.org/officeDocument/2006/relationships/image" Target="QRs/pcloud.jpg" TargetMode="External"/><Relationship Id="rId313" Type="http://schemas.openxmlformats.org/officeDocument/2006/relationships/image" Target="QRs/pcloud.jpg" TargetMode="External"/><Relationship Id="rId10" Type="http://schemas.openxmlformats.org/officeDocument/2006/relationships/footnotes" Target="footnotes.xml"/><Relationship Id="rId31" Type="http://schemas.openxmlformats.org/officeDocument/2006/relationships/image" Target="QRs/pcloud.jpg" TargetMode="External"/><Relationship Id="rId52" Type="http://schemas.openxmlformats.org/officeDocument/2006/relationships/image" Target="QRs/pcloud.jpg" TargetMode="External"/><Relationship Id="rId73" Type="http://schemas.openxmlformats.org/officeDocument/2006/relationships/image" Target="QRs/pcloud.jpg" TargetMode="External"/><Relationship Id="rId94" Type="http://schemas.openxmlformats.org/officeDocument/2006/relationships/image" Target="QRs/pcloud.jpg" TargetMode="External"/><Relationship Id="rId148" Type="http://schemas.openxmlformats.org/officeDocument/2006/relationships/image" Target="QRs/pcloud.jpg" TargetMode="External"/><Relationship Id="rId169" Type="http://schemas.openxmlformats.org/officeDocument/2006/relationships/image" Target="QRs/pcloud.jpg" TargetMode="External"/><Relationship Id="rId334" Type="http://schemas.openxmlformats.org/officeDocument/2006/relationships/image" Target="QRs/pcloud.jpg" TargetMode="External"/><Relationship Id="rId4" Type="http://schemas.openxmlformats.org/officeDocument/2006/relationships/customXml" Target="../customXml/item4.xml"/><Relationship Id="rId180" Type="http://schemas.openxmlformats.org/officeDocument/2006/relationships/image" Target="QRs/pcloud.jpg" TargetMode="External"/><Relationship Id="rId215" Type="http://schemas.openxmlformats.org/officeDocument/2006/relationships/image" Target="QRs/pcloud.jpg" TargetMode="External"/><Relationship Id="rId236" Type="http://schemas.openxmlformats.org/officeDocument/2006/relationships/image" Target="QRs/pcloud.jpg" TargetMode="External"/><Relationship Id="rId257" Type="http://schemas.openxmlformats.org/officeDocument/2006/relationships/image" Target="QRs/pcloud.jpg" TargetMode="External"/><Relationship Id="rId278" Type="http://schemas.openxmlformats.org/officeDocument/2006/relationships/image" Target="QRs/pcloud.jpg" TargetMode="External"/><Relationship Id="rId303" Type="http://schemas.openxmlformats.org/officeDocument/2006/relationships/image" Target="QRs/pcloud.jpg" TargetMode="External"/><Relationship Id="rId42" Type="http://schemas.openxmlformats.org/officeDocument/2006/relationships/image" Target="QRs/pcloud.jpg" TargetMode="External"/><Relationship Id="rId84" Type="http://schemas.openxmlformats.org/officeDocument/2006/relationships/image" Target="QRs/pcloud.jpg" TargetMode="External"/><Relationship Id="rId138" Type="http://schemas.openxmlformats.org/officeDocument/2006/relationships/image" Target="QRs/pcloud.jpg" TargetMode="External"/><Relationship Id="rId345" Type="http://schemas.openxmlformats.org/officeDocument/2006/relationships/fontTable" Target="fontTable.xml"/><Relationship Id="rId191" Type="http://schemas.openxmlformats.org/officeDocument/2006/relationships/image" Target="QRs/pcloud.jpg" TargetMode="External"/><Relationship Id="rId205" Type="http://schemas.openxmlformats.org/officeDocument/2006/relationships/image" Target="QRs/pcloud.jpg" TargetMode="External"/><Relationship Id="rId247" Type="http://schemas.openxmlformats.org/officeDocument/2006/relationships/image" Target="QRs/pcloud.jpg" TargetMode="External"/><Relationship Id="rId107" Type="http://schemas.openxmlformats.org/officeDocument/2006/relationships/image" Target="QRs/pcloud.jpg" TargetMode="External"/><Relationship Id="rId289" Type="http://schemas.openxmlformats.org/officeDocument/2006/relationships/image" Target="QRs/pcloud.jpg" TargetMode="External"/><Relationship Id="rId11" Type="http://schemas.openxmlformats.org/officeDocument/2006/relationships/endnotes" Target="endnotes.xml"/><Relationship Id="rId53" Type="http://schemas.openxmlformats.org/officeDocument/2006/relationships/image" Target="QRs/pcloud.jpg" TargetMode="External"/><Relationship Id="rId149" Type="http://schemas.openxmlformats.org/officeDocument/2006/relationships/image" Target="QRs/pcloud.jpg" TargetMode="External"/><Relationship Id="rId314" Type="http://schemas.openxmlformats.org/officeDocument/2006/relationships/image" Target="QRs/pcloud.jpg" TargetMode="External"/><Relationship Id="rId95" Type="http://schemas.openxmlformats.org/officeDocument/2006/relationships/image" Target="QRs/pcloud.jpg" TargetMode="External"/><Relationship Id="rId160" Type="http://schemas.openxmlformats.org/officeDocument/2006/relationships/image" Target="QRs/pcloud.jpg" TargetMode="External"/><Relationship Id="rId216" Type="http://schemas.openxmlformats.org/officeDocument/2006/relationships/image" Target="QRs/pcloud.jpg" TargetMode="External"/><Relationship Id="rId258" Type="http://schemas.openxmlformats.org/officeDocument/2006/relationships/image" Target="QRs/pcloud.jpg" TargetMode="External"/><Relationship Id="rId22" Type="http://schemas.openxmlformats.org/officeDocument/2006/relationships/image" Target="QRs/pcloud.jpg" TargetMode="External"/><Relationship Id="rId64" Type="http://schemas.openxmlformats.org/officeDocument/2006/relationships/image" Target="QRs/pcloud.jpg" TargetMode="External"/><Relationship Id="rId118" Type="http://schemas.openxmlformats.org/officeDocument/2006/relationships/image" Target="QRs/pcloud.jpg" TargetMode="External"/><Relationship Id="rId325" Type="http://schemas.openxmlformats.org/officeDocument/2006/relationships/image" Target="QRs/pcloud.jpg" TargetMode="External"/><Relationship Id="rId171" Type="http://schemas.openxmlformats.org/officeDocument/2006/relationships/image" Target="QRs/pcloud.jpg" TargetMode="External"/><Relationship Id="rId227" Type="http://schemas.openxmlformats.org/officeDocument/2006/relationships/image" Target="QRs/pcloud.jpg" TargetMode="External"/><Relationship Id="rId269" Type="http://schemas.openxmlformats.org/officeDocument/2006/relationships/image" Target="QRs/pcloud.jpg" TargetMode="External"/><Relationship Id="rId33" Type="http://schemas.openxmlformats.org/officeDocument/2006/relationships/image" Target="QRs/pcloud.jpg" TargetMode="External"/><Relationship Id="rId129" Type="http://schemas.openxmlformats.org/officeDocument/2006/relationships/image" Target="QRs/pcloud.jpg" TargetMode="External"/><Relationship Id="rId280" Type="http://schemas.openxmlformats.org/officeDocument/2006/relationships/image" Target="QRs/pcloud.jpg" TargetMode="External"/><Relationship Id="rId336" Type="http://schemas.openxmlformats.org/officeDocument/2006/relationships/image" Target="QRs/pcloud.jpg" TargetMode="External"/><Relationship Id="rId75" Type="http://schemas.openxmlformats.org/officeDocument/2006/relationships/image" Target="QRs/pcloud.jpg" TargetMode="External"/><Relationship Id="rId140" Type="http://schemas.openxmlformats.org/officeDocument/2006/relationships/image" Target="QRs/pcloud.jpg" TargetMode="External"/><Relationship Id="rId182" Type="http://schemas.openxmlformats.org/officeDocument/2006/relationships/image" Target="QRs/pcloud.jpg" TargetMode="External"/><Relationship Id="rId6" Type="http://schemas.openxmlformats.org/officeDocument/2006/relationships/numbering" Target="numbering.xml"/><Relationship Id="rId238" Type="http://schemas.openxmlformats.org/officeDocument/2006/relationships/image" Target="QRs/pcloud.jpg" TargetMode="External"/><Relationship Id="rId291" Type="http://schemas.openxmlformats.org/officeDocument/2006/relationships/image" Target="QRs/pcloud.jpg" TargetMode="External"/><Relationship Id="rId305" Type="http://schemas.openxmlformats.org/officeDocument/2006/relationships/image" Target="QRs/pcloud.jpg" TargetMode="External"/><Relationship Id="rId44" Type="http://schemas.openxmlformats.org/officeDocument/2006/relationships/image" Target="QRs/pcloud.jpg" TargetMode="External"/><Relationship Id="rId86" Type="http://schemas.openxmlformats.org/officeDocument/2006/relationships/image" Target="QRs/pcloud.jpg" TargetMode="External"/><Relationship Id="rId151" Type="http://schemas.openxmlformats.org/officeDocument/2006/relationships/image" Target="QRs/pcloud.jpg" TargetMode="External"/><Relationship Id="rId193" Type="http://schemas.openxmlformats.org/officeDocument/2006/relationships/image" Target="QRs/pcloud.jpg" TargetMode="External"/><Relationship Id="rId207" Type="http://schemas.openxmlformats.org/officeDocument/2006/relationships/image" Target="QRs/pcloud.jpg" TargetMode="External"/><Relationship Id="rId249" Type="http://schemas.openxmlformats.org/officeDocument/2006/relationships/image" Target="QRs/pcloud.jpg" TargetMode="External"/><Relationship Id="rId13" Type="http://schemas.openxmlformats.org/officeDocument/2006/relationships/image" Target="QRs/pcloud.jpg" TargetMode="External"/><Relationship Id="rId109" Type="http://schemas.openxmlformats.org/officeDocument/2006/relationships/image" Target="QRs/pcloud.jpg" TargetMode="External"/><Relationship Id="rId260" Type="http://schemas.openxmlformats.org/officeDocument/2006/relationships/image" Target="QRs/pcloud.jpg" TargetMode="External"/><Relationship Id="rId316" Type="http://schemas.openxmlformats.org/officeDocument/2006/relationships/image" Target="QRs/pcloud.jpg" TargetMode="External"/><Relationship Id="rId55" Type="http://schemas.openxmlformats.org/officeDocument/2006/relationships/image" Target="QRs/pcloud.jpg" TargetMode="External"/><Relationship Id="rId97" Type="http://schemas.openxmlformats.org/officeDocument/2006/relationships/image" Target="QRs/pcloud.jpg" TargetMode="External"/><Relationship Id="rId120" Type="http://schemas.openxmlformats.org/officeDocument/2006/relationships/image" Target="QRs/pcloud.jpg" TargetMode="External"/><Relationship Id="rId162" Type="http://schemas.openxmlformats.org/officeDocument/2006/relationships/image" Target="QRs/pcloud.jpg" TargetMode="External"/><Relationship Id="rId218" Type="http://schemas.openxmlformats.org/officeDocument/2006/relationships/image" Target="QRs/pcloud.jpg" TargetMode="External"/><Relationship Id="rId271" Type="http://schemas.openxmlformats.org/officeDocument/2006/relationships/image" Target="QRs/pcloud.jpg" TargetMode="External"/><Relationship Id="rId24" Type="http://schemas.openxmlformats.org/officeDocument/2006/relationships/image" Target="QRs/pcloud.jpg" TargetMode="External"/><Relationship Id="rId66" Type="http://schemas.openxmlformats.org/officeDocument/2006/relationships/image" Target="QRs/pcloud.jpg" TargetMode="External"/><Relationship Id="rId131" Type="http://schemas.openxmlformats.org/officeDocument/2006/relationships/image" Target="QRs/pcloud.jpg" TargetMode="External"/><Relationship Id="rId327" Type="http://schemas.openxmlformats.org/officeDocument/2006/relationships/image" Target="QRs/pcloud.jpg" TargetMode="External"/><Relationship Id="rId173" Type="http://schemas.openxmlformats.org/officeDocument/2006/relationships/image" Target="QRs/pcloud.jpg" TargetMode="External"/><Relationship Id="rId229" Type="http://schemas.openxmlformats.org/officeDocument/2006/relationships/image" Target="QRs/pcloud.jpg" TargetMode="External"/><Relationship Id="rId240" Type="http://schemas.openxmlformats.org/officeDocument/2006/relationships/image" Target="QRs/pcloud.jpg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jackg\PycharmProjects\flatplates\URLS.xlsx" TargetMode="External"/><Relationship Id="rId2" Type="http://schemas.openxmlformats.org/officeDocument/2006/relationships/mailMergeSource" Target="file:///C:\Users\jackg\PycharmProjects\flatplates\URLS.xlsx" TargetMode="External"/><Relationship Id="rId1" Type="http://schemas.openxmlformats.org/officeDocument/2006/relationships/attachedTemplate" Target="file:///C:\Users\jackg\AppData\Roaming\Microsoft\Templates\Return%20address%20labels%20(basic%20format,%2080%20per%20pag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860214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2012-09-25T13:16:17+00:00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1639018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TP103464717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D56C24-9D7C-45E6-9A83-2D63FDF18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A2E361-3B2F-485F-9CB0-779BA804A1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6BBFDD-3233-4219-8854-F0771A74657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5E410FF-62A1-4500-B153-A4887B81967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Return address labels (basic format, 80 per page).dotx</Template>
  <TotalTime>368</TotalTime>
  <Pages>3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 Gulley</dc:creator>
  <cp:lastModifiedBy>Jack Gulley</cp:lastModifiedBy>
  <cp:revision>92</cp:revision>
  <dcterms:created xsi:type="dcterms:W3CDTF">2021-02-10T14:25:00Z</dcterms:created>
  <dcterms:modified xsi:type="dcterms:W3CDTF">2021-02-12T14:30:00Z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