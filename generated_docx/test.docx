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ayout w:type="fixed"/>
        <w:tblLook w:val="0620" w:firstRow="1" w:lastRow="0" w:firstColumn="0" w:lastColumn="0" w:noHBand="1" w:noVBand="1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147077" w:rsidRPr="00E9610B" w14:paraId="6046789A" w14:textId="77777777" w:rsidTr="0078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</w:trPr>
        <w:tc>
          <w:tcPr>
            <w:tcW w:w="2520" w:type="dxa"/>
          </w:tcPr>
          <w:p w14:paraId="5647CDB9" w14:textId="69965A15" w:rsidR="005A5F48" w:rsidRPr="00E9610B" w:rsidRDefault="004A0037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3232" behindDoc="1" locked="0" layoutInCell="1" allowOverlap="1" wp14:anchorId="0A9FBCBF" wp14:editId="7AD7865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-274955</wp:posOffset>
                      </wp:positionV>
                      <wp:extent cx="610870" cy="492760"/>
                      <wp:effectExtent l="0" t="0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7EFDE" w14:textId="75F7CA58" w:rsidR="006628F6" w:rsidRDefault="00B568E1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"" </w:instrText>
                                  </w:r>
                                  <w:r>
                                    <w:t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pict w14:anchorId="5E18DD89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9872" type="#_x0000_t75" style="width:28.7pt;height:28.7pt">
                                        <v:imagedata r:id="rId12" r:href="rId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FBC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2pt;margin-top:-21.65pt;width:48.1pt;height:38.8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P5HgIAABo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" stroked="f">
                      <v:textbox>
                        <w:txbxContent>
                          <w:p w14:paraId="1AA7EFDE" w14:textId="75F7CA58" w:rsidR="006628F6" w:rsidRDefault="00B568E1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"" </w:instrText>
                            </w:r>
                            <w:r>
                              <w:t/>
                            </w:r>
                            <w:r/>
                            <w:r>
                              <w:fldChar w:fldCharType="separate"/>
                            </w:r>
                            <w:r>
                              <w:pict w14:anchorId="5E18DD89">
                                <v:shape id="_x0000_i9872" type="#_x0000_t75" style="width:28.7pt;height:28.7pt">
                                  <v:imagedata r:id="rId12" r:href="rId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4"/>
                <w:szCs w:val="14"/>
              </w:rPr>
              <w:t>C3-76-12345-6-P21-1</w:t>
            </w:r>
          </w:p>
          <w:p w14:paraId="5ADE96F1" w14:textId="511B9BA4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5280" behindDoc="1" locked="0" layoutInCell="1" allowOverlap="1" wp14:anchorId="27E65F21" wp14:editId="4BDC2F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595424" cy="486271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C410FE" w14:textId="1028FD7A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  INCLUDEPICTURE  "C:\\Users\\jackg\\PycharmProjects\\flatplates\\QRs\\pcloud.jpg" \* MERGEFORMATINET </w:instrText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/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73ED6EE4">
                                      <v:shape id="_x0000_i9873" type="#_x0000_t75" style="width:29.95pt;height:29.95pt">
                                        <v:imagedata r:id="rId12" r:href="rId1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65F21" id="_x0000_s1027" type="#_x0000_t202" style="position:absolute;left:0;text-align:left;margin-left:0;margin-top:3.8pt;width:46.9pt;height:38.3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" stroked="f">
                      <v:textbox>
                        <w:txbxContent>
                          <w:p w14:paraId="76C410FE" w14:textId="1028FD7A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  INCLUDEPICTURE  "C:\\Users\\jackg\\PycharmProjects\\flatplates\\QRs\\pcloud.jpg" \* MERGEFORMATINET </w:instrText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/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pict w14:anchorId="73ED6EE4">
                                <v:shape id="_x0000_i9873" type="#_x0000_t75" style="width:29.95pt;height:29.95pt">
                                  <v:imagedata r:id="rId12" r:href="rId1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39168" behindDoc="1" locked="0" layoutInCell="1" allowOverlap="1" wp14:anchorId="2B2EBB5F" wp14:editId="3AD6E8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1" name="Text Box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ADAE0" w14:textId="53C65065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0EF94C4">
                                      <v:shape id="_x0000_i9874" type="#_x0000_t75" style="width:28.7pt;height:28.7pt">
                                        <v:imagedata r:id="rId12" r:href="rId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EBB5F" id="Text Box 371" o:spid="_x0000_s1028" type="#_x0000_t202" style="position:absolute;left:0;text-align:left;margin-left:0;margin-top:3.9pt;width:48.1pt;height:38.8pt;z-index:-25127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" stroked="f">
                      <v:textbox>
                        <w:txbxContent>
                          <w:p w14:paraId="522ADAE0" w14:textId="53C65065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0EF94C4">
                                <v:shape id="_x0000_i9874" type="#_x0000_t75" style="width:28.7pt;height:28.7pt">
                                  <v:imagedata r:id="rId12" r:href="rId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851928A" w14:textId="1E582013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B6232E7" w14:textId="1305B508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7DC856E" w14:textId="1134E8D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0128" behindDoc="1" locked="0" layoutInCell="1" allowOverlap="1" wp14:anchorId="35D65F25" wp14:editId="7C0CE7C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4" name="Text Box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3C6F8" w14:textId="4A3FD63A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D502262">
                                      <v:shape id="_x0000_i9875" type="#_x0000_t75" style="width:28.7pt;height:28.7pt">
                                        <v:imagedata r:id="rId12" r:href="rId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5F25" id="Text Box 394" o:spid="_x0000_s1029" type="#_x0000_t202" style="position:absolute;left:0;text-align:left;margin-left:.3pt;margin-top:3.85pt;width:48.1pt;height:38.8pt;z-index:-25123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CEosFciAgAAJQ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2643C6F8" w14:textId="4A3FD63A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D502262">
                                <v:shape id="_x0000_i9875" type="#_x0000_t75" style="width:28.7pt;height:28.7pt">
                                  <v:imagedata r:id="rId12" r:href="rId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1F7A3E1" w14:textId="32174CD5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2390FD0" w14:textId="6090FA61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0AA6DB3" w14:textId="2F13BBC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1088" behindDoc="1" locked="0" layoutInCell="1" allowOverlap="1" wp14:anchorId="231755AD" wp14:editId="513E9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4" name="Text Box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8E8F14" w14:textId="09B0E00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65986A1">
                                      <v:shape id="_x0000_i9876" type="#_x0000_t75" style="width:28.7pt;height:28.7pt">
                                        <v:imagedata r:id="rId12" r:href="rId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755AD" id="Text Box 414" o:spid="_x0000_s1030" type="#_x0000_t202" style="position:absolute;left:0;text-align:left;margin-left:0;margin-top:3.85pt;width:48.1pt;height:38.8pt;z-index:-25119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psIwIAACU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swo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VieRG9huaEcjkY+xbnDA8duF+U9NizFfU/D8wJStQng5Kv&#10;itksNnkyZvPlFA1366lvPcxwhKpooGQ8bkMajCiHgQcsTSuTbLGGI5MzZezFpOZ5bmKz39op6s90&#10;b34D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AqC5psIwIAACU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38E8F14" w14:textId="09B0E00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65986A1">
                                <v:shape id="_x0000_i9876" type="#_x0000_t75" style="width:28.7pt;height:28.7pt">
                                  <v:imagedata r:id="rId12" r:href="rId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53F27BE" w14:textId="47CB7530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5C809AF" w14:textId="403DEE5B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F23176C" w14:textId="60F4B7E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2048" behindDoc="1" locked="0" layoutInCell="1" allowOverlap="1" wp14:anchorId="27404D6C" wp14:editId="68E6F1A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4" name="Text Box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9C3AD" w14:textId="182E570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C02844A">
                                      <v:shape id="_x0000_i9877" type="#_x0000_t75" style="width:28.7pt;height:28.7pt">
                                        <v:imagedata r:id="rId12" r:href="rId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04D6C" id="Text Box 434" o:spid="_x0000_s1031" type="#_x0000_t202" style="position:absolute;left:0;text-align:left;margin-left:.3pt;margin-top:3.9pt;width:48.1pt;height:38.8pt;z-index:-25115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9iIwIAACU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91N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VYXUSvoD6hXA6GvsU5w0ML7jclHfZsSf2vA3OCEvXZoOSr&#10;8XQamzwZ09ligoa79VS3HmY4QpU0UDIctyENRpTDwD2WppFJtljDgcmZMvZiUvM8N7HZb+0U9We6&#10;Ny8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MIUT2IjAgAAJQ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7799C3AD" w14:textId="182E570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C02844A">
                                <v:shape id="_x0000_i9877" type="#_x0000_t75" style="width:28.7pt;height:28.7pt">
                                  <v:imagedata r:id="rId12" r:href="rId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7A1E9DD7" w14:textId="77777777" w:rsidTr="00783407">
        <w:trPr>
          <w:trHeight w:hRule="exact" w:val="720"/>
        </w:trPr>
        <w:tc>
          <w:tcPr>
            <w:tcW w:w="2520" w:type="dxa"/>
          </w:tcPr>
          <w:p w14:paraId="35DD916D" w14:textId="37F2504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C3-76-12345-6-P21-2</w:t>
            </w:r>
          </w:p>
          <w:p w14:paraId="1D12DF88" w14:textId="0E8F3257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7B286169" wp14:editId="572DE8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595424" cy="486271"/>
                      <wp:effectExtent l="0" t="0" r="0" b="952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F226C" w14:textId="5C03608F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  INCLUDEPICTURE  "C:\\Users\\jackg\\PycharmProjects\\flatplates\\QRs\\pcloud.jpg" \* MERGEFORMATINET </w:instrText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/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5911B164">
                                      <v:shape id="_x0000_i9878" type="#_x0000_t75" style="width:29.95pt;height:29.95pt">
                                        <v:imagedata r:id="rId12" r:href="rId2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86169" id="_x0000_s1032" type="#_x0000_t202" style="position:absolute;left:0;text-align:left;margin-left:0;margin-top:4pt;width:46.9pt;height:38.3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" stroked="f">
                      <v:textbox>
                        <w:txbxContent>
                          <w:p w14:paraId="16CF226C" w14:textId="5C03608F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  INCLUDEPICTURE  "C:\\Users\\jackg\\PycharmProjects\\flatplates\\QRs\\pcloud.jpg" \* MERGEFORMATINET </w:instrText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/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pict w14:anchorId="5911B164">
                                <v:shape id="_x0000_i9878" type="#_x0000_t75" style="width:29.95pt;height:29.95pt">
                                  <v:imagedata r:id="rId12" r:href="rId2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1216" behindDoc="1" locked="0" layoutInCell="1" allowOverlap="1" wp14:anchorId="268ADA6C" wp14:editId="37EA18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2" name="Text Box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EDC88" w14:textId="73681338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0214F5F">
                                      <v:shape id="_x0000_i9879" type="#_x0000_t75" style="width:28.7pt;height:28.7pt">
                                        <v:imagedata r:id="rId12" r:href="rId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ADA6C" id="Text Box 372" o:spid="_x0000_s1033" type="#_x0000_t202" style="position:absolute;left:0;text-align:left;margin-left:0;margin-top:3.9pt;width:48.1pt;height:38.8pt;z-index:-25127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DnHltR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48EEDC88" w14:textId="73681338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0214F5F">
                                <v:shape id="_x0000_i9879" type="#_x0000_t75" style="width:28.7pt;height:28.7pt">
                                  <v:imagedata r:id="rId12" r:href="rId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8162A7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FE041D6" w14:textId="4DD96FC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A7DB50A" w14:textId="703E9C2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2176" behindDoc="1" locked="0" layoutInCell="1" allowOverlap="1" wp14:anchorId="2CF9C004" wp14:editId="04481B5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5" name="Text Box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D4A158" w14:textId="333EB36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15A1B42">
                                      <v:shape id="_x0000_i9880" type="#_x0000_t75" style="width:28.7pt;height:28.7pt">
                                        <v:imagedata r:id="rId12" r:href="rId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9C004" id="Text Box 395" o:spid="_x0000_s1034" type="#_x0000_t202" style="position:absolute;left:0;text-align:left;margin-left:.3pt;margin-top:3.85pt;width:48.1pt;height:38.8pt;z-index:-25123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7KJAIAACY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Srmuyi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8D4A158" w14:textId="333EB36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15A1B42">
                                <v:shape id="_x0000_i9880" type="#_x0000_t75" style="width:28.7pt;height:28.7pt">
                                  <v:imagedata r:id="rId12" r:href="rId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39733A5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10E89DC" w14:textId="6CFEBBD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6B94BD5" w14:textId="38FF195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3136" behindDoc="1" locked="0" layoutInCell="1" allowOverlap="1" wp14:anchorId="2D7C501D" wp14:editId="151A27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5" name="Text Box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FF75" w14:textId="7A67C3AA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8F34537">
                                      <v:shape id="_x0000_i9881" type="#_x0000_t75" style="width:28.7pt;height:28.7pt">
                                        <v:imagedata r:id="rId12" r:href="rId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C501D" id="Text Box 415" o:spid="_x0000_s1035" type="#_x0000_t202" style="position:absolute;left:0;text-align:left;margin-left:0;margin-top:3.85pt;width:48.1pt;height:38.8pt;z-index:-25119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+9JAIAACY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swp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WimF1Ur6E5oV4OxsbFQcNDB+4XJT02bUX9zwNzghL1yaDm&#10;q2I2i12ejNl8OUXD3XrqWw8zHKEqGigZj9uQJiPqYeABa9PKpFss4sjkzBmbMcl5HpzY7bd2ivoz&#10;3pvf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H5fPvS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47B2FF75" w14:textId="7A67C3AA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8F34537">
                                <v:shape id="_x0000_i9881" type="#_x0000_t75" style="width:28.7pt;height:28.7pt">
                                  <v:imagedata r:id="rId12" r:href="rId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D9F1A6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4CC1DFF" w14:textId="3D8BC02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E3F369B" w14:textId="0FC8EAA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4096" behindDoc="1" locked="0" layoutInCell="1" allowOverlap="1" wp14:anchorId="29DFF68B" wp14:editId="10020A7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5" name="Text Box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BA6BDD" w14:textId="4412EF67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F102725">
                                      <v:shape id="_x0000_i9882" type="#_x0000_t75" style="width:28.7pt;height:28.7pt">
                                        <v:imagedata r:id="rId12" r:href="rId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FF68B" id="Text Box 435" o:spid="_x0000_s1036" type="#_x0000_t202" style="position:absolute;left:0;text-align:left;margin-left:.3pt;margin-top:3.9pt;width:48.1pt;height:38.8pt;z-index:-25115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5JAIAACYEAAAOAAAAZHJzL2Uyb0RvYy54bWysU9uO2yAQfa/Uf0C8N7bTJJtYcVbbbFNV&#10;2l6k3X4AxjhGBYYCiZ1+/Q44m0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CBsEu5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49BA6BDD" w14:textId="4412EF67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F102725">
                                <v:shape id="_x0000_i9882" type="#_x0000_t75" style="width:28.7pt;height:28.7pt">
                                  <v:imagedata r:id="rId12" r:href="rId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0383240B" w14:textId="77777777" w:rsidTr="00783407">
        <w:trPr>
          <w:trHeight w:hRule="exact" w:val="720"/>
        </w:trPr>
        <w:tc>
          <w:tcPr>
            <w:tcW w:w="2520" w:type="dxa"/>
          </w:tcPr>
          <w:p w14:paraId="53713781" w14:textId="50BC1D5D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C3-76-12345-6-P21-3</w:t>
            </w:r>
          </w:p>
          <w:p w14:paraId="53805F43" w14:textId="3ACE54FF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75146919" wp14:editId="2B10D1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595424" cy="486271"/>
                      <wp:effectExtent l="0" t="0" r="0" b="952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B7998D" w14:textId="36EA94CC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  INCLUDEPICTURE  "C:\\Users\\jackg\\PycharmProjects\\flatplates\\QRs\\pcloud.jpg" \* MERGEFORMATINET </w:instrText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/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17343A91">
                                      <v:shape id="_x0000_i9883" type="#_x0000_t75" style="width:29.95pt;height:29.95pt">
                                        <v:imagedata r:id="rId12" r:href="rId3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46919" id="_x0000_s1037" type="#_x0000_t202" style="position:absolute;left:0;text-align:left;margin-left:0;margin-top:3.8pt;width:46.9pt;height:38.3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" stroked="f">
                      <v:textbox>
                        <w:txbxContent>
                          <w:p w14:paraId="49B7998D" w14:textId="36EA94CC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  INCLUDEPICTURE  "C:\\Users\\jackg\\PycharmProjects\\flatplates\\QRs\\pcloud.jpg" \* MERGEFORMATINET </w:instrText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/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pict w14:anchorId="17343A91">
                                <v:shape id="_x0000_i9883" type="#_x0000_t75" style="width:29.95pt;height:29.95pt">
                                  <v:imagedata r:id="rId12" r:href="rId3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3264" behindDoc="1" locked="0" layoutInCell="1" allowOverlap="1" wp14:anchorId="189F86B1" wp14:editId="3AFEF5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3" name="Text Box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ACF44" w14:textId="3087A082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76B2442">
                                      <v:shape id="_x0000_i9884" type="#_x0000_t75" style="width:28.7pt;height:28.7pt">
                                        <v:imagedata r:id="rId12" r:href="rId3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F86B1" id="Text Box 373" o:spid="_x0000_s1038" type="#_x0000_t202" style="position:absolute;left:0;text-align:left;margin-left:0;margin-top:3.9pt;width:48.1pt;height:38.8pt;z-index:-25127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+gJAIAACY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i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T6UYLy6qV1CfUC8HQ+PioOGhBfeLkg6btqT+54E5QYn6ZFDz&#10;1Xg6jV2ejOlsMUHD3XqqWw8zHKFKGigZjtuQJiPqYeABa9PIpFss4sDkzBmbMcl5HpzY7bd2ivoz&#10;3pv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wSZfo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545ACF44" w14:textId="3087A082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76B2442">
                                <v:shape id="_x0000_i9884" type="#_x0000_t75" style="width:28.7pt;height:28.7pt">
                                  <v:imagedata r:id="rId12" r:href="rId3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ED3769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D710414" w14:textId="7977764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33CB945" w14:textId="3EE1A9E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4224" behindDoc="1" locked="0" layoutInCell="1" allowOverlap="1" wp14:anchorId="7240C961" wp14:editId="3A7A77B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6" name="Text Box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96A917" w14:textId="2EDBA46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204E374">
                                      <v:shape id="_x0000_i9885" type="#_x0000_t75" style="width:28.7pt;height:28.7pt">
                                        <v:imagedata r:id="rId12" r:href="rId3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0C961" id="Text Box 396" o:spid="_x0000_s1039" type="#_x0000_t202" style="position:absolute;left:0;text-align:left;margin-left:.3pt;margin-top:3.85pt;width:48.1pt;height:38.8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9MCJA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V3N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UYLy+qV1CfUC8HQ+PioOGhBfebkg6btqT+14E5QYn6bFDz&#10;1Xg6jV2ejOlsMUHD3XqqWw8zHKFKGigZjtuQJiPqYeAea9PIpFss4sDkzBmbMcl5HpzY7bd2ivoz&#10;3psX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YffTAi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096A917" w14:textId="2EDBA46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204E374">
                                <v:shape id="_x0000_i9885" type="#_x0000_t75" style="width:28.7pt;height:28.7pt">
                                  <v:imagedata r:id="rId12" r:href="rId4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B9C5B44" w14:textId="2663219D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40C33DB" w14:textId="3324551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9BBFC56" w14:textId="5F6B0CC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5184" behindDoc="1" locked="0" layoutInCell="1" allowOverlap="1" wp14:anchorId="28D67395" wp14:editId="461CD8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6" name="Text Box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B2018" w14:textId="19A9487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66E7715">
                                      <v:shape id="_x0000_i9886" type="#_x0000_t75" style="width:28.7pt;height:28.7pt">
                                        <v:imagedata r:id="rId12" r:href="rId4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67395" id="Text Box 416" o:spid="_x0000_s1040" type="#_x0000_t202" style="position:absolute;left:0;text-align:left;margin-left:0;margin-top:3.85pt;width:48.1pt;height:38.8pt;z-index:-25119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Beo4tL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46DB2018" w14:textId="19A9487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66E7715">
                                <v:shape id="_x0000_i9886" type="#_x0000_t75" style="width:28.7pt;height:28.7pt">
                                  <v:imagedata r:id="rId12" r:href="rId4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BCC62B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3DBA9AD" w14:textId="32BF01B4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A85365C" w14:textId="51B358C8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6144" behindDoc="1" locked="0" layoutInCell="1" allowOverlap="1" wp14:anchorId="6861D761" wp14:editId="0C90A59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6" name="Text Box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7FFF6" w14:textId="10DB7455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501F2B0">
                                      <v:shape id="_x0000_i9887" type="#_x0000_t75" style="width:28.7pt;height:28.7pt">
                                        <v:imagedata r:id="rId12" r:href="rId4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1D761" id="Text Box 436" o:spid="_x0000_s1041" type="#_x0000_t202" style="position:absolute;left:0;text-align:left;margin-left:.3pt;margin-top:3.9pt;width:48.1pt;height:38.8pt;z-index:-25115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9PJAIAACY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DAhA9P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56C7FFF6" w14:textId="10DB7455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501F2B0">
                                <v:shape id="_x0000_i9887" type="#_x0000_t75" style="width:28.7pt;height:28.7pt">
                                  <v:imagedata r:id="rId12" r:href="rId4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24105674" w14:textId="77777777" w:rsidTr="00783407">
        <w:trPr>
          <w:trHeight w:hRule="exact" w:val="720"/>
        </w:trPr>
        <w:tc>
          <w:tcPr>
            <w:tcW w:w="2520" w:type="dxa"/>
          </w:tcPr>
          <w:p w14:paraId="5E11FCBC" w14:textId="0BF8F593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C3-76-12345-6-P21-4</w:t>
            </w:r>
          </w:p>
          <w:p w14:paraId="5AB0AAD4" w14:textId="7194B78F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51424" behindDoc="1" locked="0" layoutInCell="1" allowOverlap="1" wp14:anchorId="780D839E" wp14:editId="397F4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595424" cy="486271"/>
                      <wp:effectExtent l="0" t="0" r="0" b="952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17029" w14:textId="0B8F872B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  INCLUDEPICTURE  "C:\\Users\\jackg\\PycharmProjects\\flatplates\\QRs\\pcloud.jpg" \* MERGEFORMATINET </w:instrText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/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3F46D68B">
                                      <v:shape id="_x0000_i9888" type="#_x0000_t75" style="width:29.95pt;height:29.95pt">
                                        <v:imagedata r:id="rId12" r:href="rId4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D839E" id="_x0000_s1042" type="#_x0000_t202" style="position:absolute;left:0;text-align:left;margin-left:0;margin-top:4pt;width:46.9pt;height:38.3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" stroked="f">
                      <v:textbox>
                        <w:txbxContent>
                          <w:p w14:paraId="1BA17029" w14:textId="0B8F872B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  INCLUDEPICTURE  "C:\\Users\\jackg\\PycharmProjects\\flatplates\\QRs\\pcloud.jpg" \* MERGEFORMATINET </w:instrText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/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pict w14:anchorId="3F46D68B">
                                <v:shape id="_x0000_i9888" type="#_x0000_t75" style="width:29.95pt;height:29.95pt">
                                  <v:imagedata r:id="rId12" r:href="rId4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5312" behindDoc="1" locked="0" layoutInCell="1" allowOverlap="1" wp14:anchorId="7152EA59" wp14:editId="14F54C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4" name="Text Box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38BBE" w14:textId="35405CA5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58DEB2A">
                                      <v:shape id="_x0000_i9889" type="#_x0000_t75" style="width:28.7pt;height:28.7pt">
                                        <v:imagedata r:id="rId12" r:href="rId4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2EA59" id="Text Box 374" o:spid="_x0000_s1043" type="#_x0000_t202" style="position:absolute;left:0;text-align:left;margin-left:0;margin-top:3.9pt;width:48.1pt;height:38.8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qcJAIAACY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ZxBKn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20838BBE" w14:textId="35405CA5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58DEB2A">
                                <v:shape id="_x0000_i9889" type="#_x0000_t75" style="width:28.7pt;height:28.7pt">
                                  <v:imagedata r:id="rId12" r:href="rId4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69671A3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261FB6F" w14:textId="7CA62B3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E0F654C" w14:textId="71E7EFD8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6272" behindDoc="1" locked="0" layoutInCell="1" allowOverlap="1" wp14:anchorId="69E91EA3" wp14:editId="2F4946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7" name="Text Box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AC528E" w14:textId="7ADFFAB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2319EF7">
                                      <v:shape id="_x0000_i9890" type="#_x0000_t75" style="width:28.7pt;height:28.7pt">
                                        <v:imagedata r:id="rId12" r:href="rId4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91EA3" id="Text Box 397" o:spid="_x0000_s1044" type="#_x0000_t202" style="position:absolute;left:0;text-align:left;margin-left:.3pt;margin-top:3.85pt;width:48.1pt;height:38.8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ai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52a2oi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4AC528E" w14:textId="7ADFFAB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2319EF7">
                                <v:shape id="_x0000_i9890" type="#_x0000_t75" style="width:28.7pt;height:28.7pt">
                                  <v:imagedata r:id="rId12" r:href="rId5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FADF12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BE1597E" w14:textId="0E5D893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A610339" w14:textId="38CFF9E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7232" behindDoc="1" locked="0" layoutInCell="1" allowOverlap="1" wp14:anchorId="1DB3CBE5" wp14:editId="15A1DF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7" name="Text Box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D10E" w14:textId="41EA9994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F693C52">
                                      <v:shape id="_x0000_i9891" type="#_x0000_t75" style="width:28.7pt;height:28.7pt">
                                        <v:imagedata r:id="rId12" r:href="rId5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3CBE5" id="Text Box 417" o:spid="_x0000_s1045" type="#_x0000_t202" style="position:absolute;left:0;text-align:left;margin-left:0;margin-top:3.85pt;width:48.1pt;height:38.8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+6JAIAACY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iwp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ViurioXkNzQr0cjI2Lg4aHDtwvSnps2or6nwfmBCXqk0HN&#10;V8VsFrs8GbP5coqGu/XUtx5mOEJVNFAyHrchTUbUw8AD1qaVSbdYxJHJmTM2Y5LzPDix22/tFPVn&#10;vDe/AQ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eJuPui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533BD10E" w14:textId="41EA9994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F693C52">
                                <v:shape id="_x0000_i9891" type="#_x0000_t75" style="width:28.7pt;height:28.7pt">
                                  <v:imagedata r:id="rId12" r:href="rId5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6C568B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E36DA3B" w14:textId="1749086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91F6270" w14:textId="1C7B299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68192" behindDoc="1" locked="0" layoutInCell="1" allowOverlap="1" wp14:anchorId="3BF7AB86" wp14:editId="277BFE7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7" name="Text Box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31936" w14:textId="1E27CBE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6A0A47C">
                                      <v:shape id="_x0000_i9892" type="#_x0000_t75" style="width:28.7pt;height:28.7pt">
                                        <v:imagedata r:id="rId12" r:href="rId5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7AB86" id="Text Box 437" o:spid="_x0000_s1046" type="#_x0000_t202" style="position:absolute;left:0;text-align:left;margin-left:.3pt;margin-top:3.9pt;width:48.1pt;height:38.8pt;z-index:-25114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Oa8C74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6BD31936" w14:textId="1E27CBE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6A0A47C">
                                <v:shape id="_x0000_i9892" type="#_x0000_t75" style="width:28.7pt;height:28.7pt">
                                  <v:imagedata r:id="rId12" r:href="rId5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169F1567" w14:textId="77777777" w:rsidTr="00783407">
        <w:trPr>
          <w:trHeight w:hRule="exact" w:val="720"/>
        </w:trPr>
        <w:tc>
          <w:tcPr>
            <w:tcW w:w="2520" w:type="dxa"/>
          </w:tcPr>
          <w:p w14:paraId="39FEF83F" w14:textId="19FA0252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C3-76-12345-6-P21-5</w:t>
            </w:r>
          </w:p>
          <w:p w14:paraId="66314864" w14:textId="70EC9253" w:rsidR="00147077" w:rsidRPr="00E9610B" w:rsidRDefault="004A003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753472" behindDoc="1" locked="0" layoutInCell="1" allowOverlap="1" wp14:anchorId="4480B5A7" wp14:editId="18C59D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595424" cy="486271"/>
                      <wp:effectExtent l="0" t="0" r="0" b="952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424" cy="486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28443" w14:textId="6FC279E1" w:rsidR="006628F6" w:rsidRDefault="006628F6" w:rsidP="004A0037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noProof/>
                                    </w:rPr>
                                    <w:instrText>"  INCLUDEPICTURE  "C:\\Users\\jackg\\PycharmProjects\\flatplates\\QRs\\pcloud.jpg" \* MERGEFORMATINET </w:instrText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/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622FBD00">
                                      <v:shape id="_x0000_i9893" type="#_x0000_t75" style="width:29.95pt;height:29.95pt">
                                        <v:imagedata r:id="rId12" r:href="rId55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0B5A7" id="_x0000_s1047" type="#_x0000_t202" style="position:absolute;left:0;text-align:left;margin-left:0;margin-top:3.8pt;width:46.9pt;height:38.3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" stroked="f">
                      <v:textbox>
                        <w:txbxContent>
                          <w:p w14:paraId="5C728443" w14:textId="6FC279E1" w:rsidR="006628F6" w:rsidRDefault="006628F6" w:rsidP="004A0037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instrText>"  INCLUDEPICTURE  "C:\\Users\\jackg\\PycharmProjects\\flatplates\\QRs\\pcloud.jpg" \* MERGEFORMATINET </w:instrText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/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pict w14:anchorId="622FBD00">
                                <v:shape id="_x0000_i9893" type="#_x0000_t75" style="width:29.95pt;height:29.95pt">
                                  <v:imagedata r:id="rId12" r:href="rId56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1CA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7360" behindDoc="1" locked="0" layoutInCell="1" allowOverlap="1" wp14:anchorId="3EB667FF" wp14:editId="76C086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5" name="Text Box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479AC" w14:textId="3C5E6CF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A29C843">
                                      <v:shape id="_x0000_i9894" type="#_x0000_t75" style="width:28.7pt;height:28.7pt">
                                        <v:imagedata r:id="rId12" r:href="rId5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667FF" id="Text Box 375" o:spid="_x0000_s1048" type="#_x0000_t202" style="position:absolute;left:0;text-align:left;margin-left:0;margin-top:3.9pt;width:48.1pt;height:38.8pt;z-index:-25126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fc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H1yn3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4FF479AC" w14:textId="3C5E6CF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A29C843">
                                <v:shape id="_x0000_i9894" type="#_x0000_t75" style="width:28.7pt;height:28.7pt">
                                  <v:imagedata r:id="rId12" r:href="rId5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BB31FB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C9A812F" w14:textId="55EDF8F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E3B255B" w14:textId="034BCDE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88320" behindDoc="1" locked="0" layoutInCell="1" allowOverlap="1" wp14:anchorId="0E25BAB5" wp14:editId="58786B4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8" name="Text Box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EC8233" w14:textId="3A256EC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4203DB9">
                                      <v:shape id="_x0000_i9895" type="#_x0000_t75" style="width:28.7pt;height:28.7pt">
                                        <v:imagedata r:id="rId12" r:href="rId5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5BAB5" id="Text Box 398" o:spid="_x0000_s1049" type="#_x0000_t202" style="position:absolute;left:0;text-align:left;margin-left:.3pt;margin-top:3.85pt;width:48.1pt;height:38.8pt;z-index:-25122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FDpJwE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63EC8233" w14:textId="3A256EC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4203DB9">
                                <v:shape id="_x0000_i9895" type="#_x0000_t75" style="width:28.7pt;height:28.7pt">
                                  <v:imagedata r:id="rId12" r:href="rId6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14E1F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F639454" w14:textId="4F5D53E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69DC100" w14:textId="269FACBB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29280" behindDoc="1" locked="0" layoutInCell="1" allowOverlap="1" wp14:anchorId="56B23B1A" wp14:editId="0E9244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8" name="Text Box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3E6F2" w14:textId="59ACE67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557ABBB">
                                      <v:shape id="_x0000_i9896" type="#_x0000_t75" style="width:28.7pt;height:28.7pt">
                                        <v:imagedata r:id="rId12" r:href="rId6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23B1A" id="Text Box 418" o:spid="_x0000_s1050" type="#_x0000_t202" style="position:absolute;left:0;text-align:left;margin-left:0;margin-top:3.85pt;width:48.1pt;height:38.8pt;z-index:-25118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DPFB4Z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F63E6F2" w14:textId="59ACE67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557ABBB">
                                <v:shape id="_x0000_i9896" type="#_x0000_t75" style="width:28.7pt;height:28.7pt">
                                  <v:imagedata r:id="rId12" r:href="rId6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D020D9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AA544E4" w14:textId="25D46B12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1E34371" w14:textId="3DFD4A28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0240" behindDoc="1" locked="0" layoutInCell="1" allowOverlap="1" wp14:anchorId="3912B6B3" wp14:editId="1DF7C68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8" name="Text Box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6E288" w14:textId="1E1BA48E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11E790D">
                                      <v:shape id="_x0000_i9955" type="#_x0000_t75" style="width:28.7pt;height:28.7pt">
                                        <v:imagedata r:id="rId12" r:href="rId6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2B6B3" id="Text Box 438" o:spid="_x0000_s1051" type="#_x0000_t202" style="position:absolute;left:0;text-align:left;margin-left:.3pt;margin-top:3.9pt;width:48.1pt;height:38.8pt;z-index:-25114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FEzmh0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3916E288" w14:textId="1E1BA48E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11E790D">
                                <v:shape id="_x0000_i9955" type="#_x0000_t75" style="width:28.7pt;height:28.7pt">
                                  <v:imagedata r:id="rId12" r:href="rId6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56002F51" w14:textId="77777777" w:rsidTr="00783407">
        <w:trPr>
          <w:trHeight w:hRule="exact" w:val="720"/>
        </w:trPr>
        <w:tc>
          <w:tcPr>
            <w:tcW w:w="2520" w:type="dxa"/>
          </w:tcPr>
          <w:p w14:paraId="0D69E38F" w14:textId="464E9183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C3-76-12345-6-P21-6</w:t>
            </w:r>
          </w:p>
          <w:p w14:paraId="43631EBE" w14:textId="1924B069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49408" behindDoc="1" locked="0" layoutInCell="1" allowOverlap="1" wp14:anchorId="2F907D4B" wp14:editId="552375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6" name="Text Box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4EB53" w14:textId="622E806C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2F089D7">
                                      <v:shape id="_x0000_i9898" type="#_x0000_t75" style="width:28.7pt;height:28.7pt">
                                        <v:imagedata r:id="rId12" r:href="rId6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07D4B" id="Text Box 376" o:spid="_x0000_s1052" type="#_x0000_t202" style="position:absolute;left:0;text-align:left;margin-left:0;margin-top:3.9pt;width:48.1pt;height:38.8pt;z-index:-25126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vSIw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F3N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H0oxvaheQX1CvRwMjYuDhocW3G9KOmzakvpfB+YEJeqzQc1X&#10;4+k0dnkyprPFBA1366luPcxwhCppoGQ4bkOajKiHgXusTSOTbrGIA5MzZ2zGJOd5cGK339op6s94&#10;b14A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CGwmvS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70E4EB53" w14:textId="622E806C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2F089D7">
                                <v:shape id="_x0000_i9898" type="#_x0000_t75" style="width:28.7pt;height:28.7pt">
                                  <v:imagedata r:id="rId12" r:href="rId6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5760" w:rsidRPr="008A2C57">
              <w:rPr>
                <w:rFonts w:ascii="Arial" w:hAnsi="Arial" w:cs="Arial"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0397B2C0" wp14:editId="6DB132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611230" cy="50365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230" cy="5036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28A70" w14:textId="0C003C2F" w:rsidR="006628F6" w:rsidRDefault="006628F6" w:rsidP="008D5760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 w:rsidR="00FC5D6B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instrText xml:space="preserve">  INCLUDEPICTURE  "C:\\Users\\jackg\\PycharmProjects\\flatplates\\QRs\\pcloud.jpg " \* MERGEFORMATINET  INCLUDEPICTURE  "C:\\Users\\jackg\\PycharmProjects\\flatplates\\QRs\\pcloud.jpg " \* MERGEFORMATINET  INCLUDEPICTURE  "C:\\Users\\jackg\\PycharmProjects\\flatplates\\QRs\\pcloud.jpg " \* MERGEFORMATINET  INCLUDEPICTURE  "C:\\Users\\jackg\\PycharmProjects\\flatplates\\QRs\\pcloud.jpg " \* MERGEFORMATINET  INCLUDEPICTURE  "C:\\Users\\jackg\\PycharmProjects\\flatplates\\QRs\\pcloud.jpg 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fldChar w:fldCharType="begin"/>
                                  </w:r>
                                  <w:r w:rsidR="00FC5D6B"/>
                                  <w:r w:rsidR="00FC5D6B"/>
                                  <w:r w:rsidR="00FC5D6B"/>
                                  <w:r w:rsidR="00FC5D6B"/>
                                  <w:r w:rsidR="00FC5D6B">
                                    <w:fldChar w:fldCharType="separate"/>
                                  </w:r>
                                  <w:r w:rsidR="00FC5D6B">
                                    <w:pict w14:anchorId="4EEC51FF">
                                      <v:shape id="_x0000_i9899" type="#_x0000_t75" style="width:32.05pt;height:32.05pt">
                                        <v:imagedata r:id="rId12" r:href="rId67"/>
                                      </v:shape>
                                    </w:pict>
                                  </w:r>
                                  <w:r w:rsidR="00FC5D6B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7B2C0" id="_x0000_s1053" type="#_x0000_t202" style="position:absolute;left:0;text-align:left;margin-left:0;margin-top:3.95pt;width:48.15pt;height:39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" stroked="f">
                      <v:textbox>
                        <w:txbxContent>
                          <w:p w14:paraId="5B128A70" w14:textId="0C003C2F" w:rsidR="006628F6" w:rsidRDefault="006628F6" w:rsidP="008D5760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 w:rsidR="00FC5D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instrText xml:space="preserve">  INCLUDEPICTURE  "C:\\Users\\jackg\\PycharmProjects\\flatplates\\QRs\\pcloud.jpg " \* MERGEFORMATINET  INCLUDEPICTURE  "C:\\Users\\jackg\\PycharmProjects\\flatplates\\QRs\\pcloud.jpg " \* MERGEFORMATINET  INCLUDEPICTURE  "C:\\Users\\jackg\\PycharmProjects\\flatplates\\QRs\\pcloud.jpg " \* MERGEFORMATINET  INCLUDEPICTURE  "C:\\Users\\jackg\\PycharmProjects\\flatplates\\QRs\\pcloud.jpg " \* MERGEFORMATINET  INCLUDEPICTURE  "C:\\Users\\jackg\\PycharmProjects\\flatplates\\QRs\\pcloud.jpg 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fldChar w:fldCharType="begin"/>
                            </w:r>
                            <w:r w:rsidR="00FC5D6B"/>
                            <w:r w:rsidR="00FC5D6B"/>
                            <w:r w:rsidR="00FC5D6B"/>
                            <w:r w:rsidR="00FC5D6B"/>
                            <w:r w:rsidR="00FC5D6B">
                              <w:fldChar w:fldCharType="separate"/>
                            </w:r>
                            <w:r w:rsidR="00FC5D6B">
                              <w:pict w14:anchorId="4EEC51FF">
                                <v:shape id="_x0000_i9899" type="#_x0000_t75" style="width:32.05pt;height:32.05pt">
                                  <v:imagedata r:id="rId12" r:href="rId68"/>
                                </v:shape>
                              </w:pict>
                            </w:r>
                            <w:r w:rsidR="00FC5D6B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C9F2C0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E784AFD" w14:textId="74F26E9D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FE36D3E" w14:textId="2D65D67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0368" behindDoc="1" locked="0" layoutInCell="1" allowOverlap="1" wp14:anchorId="36E04B8D" wp14:editId="55BF27E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399" name="Text Box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EE3CD" w14:textId="36BE9426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3807254">
                                      <v:shape id="_x0000_i9900" type="#_x0000_t75" style="width:28.7pt;height:28.7pt">
                                        <v:imagedata r:id="rId12" r:href="rId6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04B8D" id="Text Box 399" o:spid="_x0000_s1054" type="#_x0000_t202" style="position:absolute;left:0;text-align:left;margin-left:.3pt;margin-top:3.85pt;width:48.1pt;height:38.8pt;z-index:-25122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PwIw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Vy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H0oxv6heQX1CvRwMjYuDhocW3G9KOmzakvpfB+YEJeqzQc1X&#10;4+k0dnkyprPFBA1366luPcxwhCppoGQ4bkOajKiHgXusTSOTbrGIA5MzZ2zGJOd5cGK339op6s94&#10;b14A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B20SPw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01AEE3CD" w14:textId="36BE9426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3807254">
                                <v:shape id="_x0000_i9900" type="#_x0000_t75" style="width:28.7pt;height:28.7pt">
                                  <v:imagedata r:id="rId12" r:href="rId7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2E2CA0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9541B68" w14:textId="79E97098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59388AE" w14:textId="43314C4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1328" behindDoc="1" locked="0" layoutInCell="1" allowOverlap="1" wp14:anchorId="55470BF7" wp14:editId="21A2DE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9" name="Text Box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59B3C" w14:textId="0997B9E6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4A6019">
                                      <v:shape id="_x0000_i9901" type="#_x0000_t75" style="width:28.7pt;height:28.7pt">
                                        <v:imagedata r:id="rId12" r:href="rId7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70BF7" id="Text Box 419" o:spid="_x0000_s1055" type="#_x0000_t202" style="position:absolute;left:0;text-align:left;margin-left:0;margin-top:3.85pt;width:48.1pt;height:38.8pt;z-index:-25118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NZJA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t1jzWS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64559B3C" w14:textId="0997B9E6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4A6019">
                                <v:shape id="_x0000_i9901" type="#_x0000_t75" style="width:28.7pt;height:28.7pt">
                                  <v:imagedata r:id="rId12" r:href="rId7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7EF800F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9DDA90F" w14:textId="5F086C9F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1654B21" w14:textId="587CAEF7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2288" behindDoc="1" locked="0" layoutInCell="1" allowOverlap="1" wp14:anchorId="42512627" wp14:editId="3E3179A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39" name="Text Box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6A3F4" w14:textId="208EEC04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48F7489">
                                      <v:shape id="_x0000_i9960" type="#_x0000_t75" style="width:28.7pt;height:28.7pt">
                                        <v:imagedata r:id="rId12" r:href="rId7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12627" id="Text Box 439" o:spid="_x0000_s1056" type="#_x0000_t202" style="position:absolute;left:0;text-align:left;margin-left:.3pt;margin-top:3.9pt;width:48.1pt;height:38.8pt;z-index:-25114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ddIg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" stroked="f">
                      <v:textbox>
                        <w:txbxContent>
                          <w:p w14:paraId="6E76A3F4" w14:textId="208EEC04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48F7489">
                                <v:shape id="_x0000_i9960" type="#_x0000_t75" style="width:28.7pt;height:28.7pt">
                                  <v:imagedata r:id="rId12" r:href="rId7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6EED3C74" w14:textId="77777777" w:rsidTr="00783407">
        <w:trPr>
          <w:trHeight w:hRule="exact" w:val="720"/>
        </w:trPr>
        <w:tc>
          <w:tcPr>
            <w:tcW w:w="2520" w:type="dxa"/>
          </w:tcPr>
          <w:p w14:paraId="1A31931E" w14:textId="30F16C3C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C3-76-12345-6-P21-7</w:t>
            </w:r>
          </w:p>
          <w:p w14:paraId="0C187846" w14:textId="5FF292A0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1456" behindDoc="1" locked="0" layoutInCell="1" allowOverlap="1" wp14:anchorId="77EFE2E8" wp14:editId="48E0D5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79" name="Text Box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B410BA" w14:textId="1BC4EA2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8EED6D2">
                                      <v:shape id="_x0000_i9903" type="#_x0000_t75" style="width:28.7pt;height:28.7pt">
                                        <v:imagedata r:id="rId12" r:href="rId7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FE2E8" id="Text Box 379" o:spid="_x0000_s1057" type="#_x0000_t202" style="position:absolute;left:0;text-align:left;margin-left:0;margin-top:3.9pt;width:48.1pt;height:38.8pt;z-index:-25126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0sIw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AAMx0s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5DB410BA" w14:textId="1BC4EA2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8EED6D2">
                                <v:shape id="_x0000_i9903" type="#_x0000_t75" style="width:28.7pt;height:28.7pt">
                                  <v:imagedata r:id="rId12" r:href="rId7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1CAC6E2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3DDDBA4" w14:textId="6D2572F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A43F2CF" w14:textId="08B96955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2416" behindDoc="1" locked="0" layoutInCell="1" allowOverlap="1" wp14:anchorId="4C0A8D90" wp14:editId="4BE5A32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0" name="Text Box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F0E6D" w14:textId="5389FF9A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43D3675">
                                      <v:shape id="_x0000_i9904" type="#_x0000_t75" style="width:28.7pt;height:28.7pt">
                                        <v:imagedata r:id="rId12" r:href="rId7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A8D90" id="Text Box 400" o:spid="_x0000_s1058" type="#_x0000_t202" style="position:absolute;left:0;text-align:left;margin-left:.3pt;margin-top:3.85pt;width:48.1pt;height:38.8pt;z-index:-25122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rsIg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MpLGuw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7B5F0E6D" w14:textId="5389FF9A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43D3675">
                                <v:shape id="_x0000_i9904" type="#_x0000_t75" style="width:28.7pt;height:28.7pt">
                                  <v:imagedata r:id="rId12" r:href="rId7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BC6B4E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E2CE04A" w14:textId="3F2513E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22F921F" w14:textId="4F32A29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3376" behindDoc="1" locked="0" layoutInCell="1" allowOverlap="1" wp14:anchorId="6494D798" wp14:editId="3D1FC0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0" name="Text Box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49A459" w14:textId="28ADC1B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C641A15">
                                      <v:shape id="_x0000_i9905" type="#_x0000_t75" style="width:28.7pt;height:28.7pt">
                                        <v:imagedata r:id="rId12" r:href="rId7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4D798" id="Text Box 420" o:spid="_x0000_s1059" type="#_x0000_t202" style="position:absolute;left:0;text-align:left;margin-left:0;margin-top:3.85pt;width:48.1pt;height:38.8pt;z-index:-25118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" stroked="f">
                      <v:textbox>
                        <w:txbxContent>
                          <w:p w14:paraId="2749A459" w14:textId="28ADC1B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C641A15">
                                <v:shape id="_x0000_i9905" type="#_x0000_t75" style="width:28.7pt;height:28.7pt">
                                  <v:imagedata r:id="rId12" r:href="rId8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605917F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89E59E4" w14:textId="5418797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F7CB9B4" w14:textId="31D05B5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4336" behindDoc="1" locked="0" layoutInCell="1" allowOverlap="1" wp14:anchorId="214BE11C" wp14:editId="7707A8D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0" name="Text Box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8B7CF" w14:textId="301E4EC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F171BF7">
                                      <v:shape id="_x0000_i9965" type="#_x0000_t75" style="width:28.7pt;height:28.7pt">
                                        <v:imagedata r:id="rId12" r:href="rId8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BE11C" id="Text Box 440" o:spid="_x0000_s1060" type="#_x0000_t202" style="position:absolute;left:0;text-align:left;margin-left:.3pt;margin-top:3.9pt;width:48.1pt;height:38.8pt;z-index:-25114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" stroked="f">
                      <v:textbox>
                        <w:txbxContent>
                          <w:p w14:paraId="4498B7CF" w14:textId="301E4EC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F171BF7">
                                <v:shape id="_x0000_i9965" type="#_x0000_t75" style="width:28.7pt;height:28.7pt">
                                  <v:imagedata r:id="rId12" r:href="rId8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4E7B74D1" w14:textId="77777777" w:rsidTr="00783407">
        <w:trPr>
          <w:trHeight w:hRule="exact" w:val="720"/>
        </w:trPr>
        <w:tc>
          <w:tcPr>
            <w:tcW w:w="2520" w:type="dxa"/>
          </w:tcPr>
          <w:p w14:paraId="5498D0CA" w14:textId="0E57609B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C3-76-12345-6-P21-8</w:t>
            </w:r>
          </w:p>
          <w:p w14:paraId="36A6B9F4" w14:textId="6C894755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3504" behindDoc="1" locked="0" layoutInCell="1" allowOverlap="1" wp14:anchorId="69827679" wp14:editId="4D07E9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1" name="Text Box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5D7ED" w14:textId="1944DD87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230B4D2">
                                      <v:shape id="_x0000_i9907" type="#_x0000_t75" style="width:28.7pt;height:28.7pt">
                                        <v:imagedata r:id="rId12" r:href="rId8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27679" id="Text Box 381" o:spid="_x0000_s1061" type="#_x0000_t202" style="position:absolute;left:0;text-align:left;margin-left:0;margin-top:3.9pt;width:48.1pt;height:38.8pt;z-index:-25126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cFJQIAACY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V9uxx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" stroked="f">
                      <v:textbox>
                        <w:txbxContent>
                          <w:p w14:paraId="0195D7ED" w14:textId="1944DD87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230B4D2">
                                <v:shape id="_x0000_i9907" type="#_x0000_t75" style="width:28.7pt;height:28.7pt">
                                  <v:imagedata r:id="rId12" r:href="rId8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5388E19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74650FA" w14:textId="440F1E5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618C1F6" w14:textId="3A9D1FAE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4464" behindDoc="1" locked="0" layoutInCell="1" allowOverlap="1" wp14:anchorId="38D538AB" wp14:editId="66EBC58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1" name="Text Box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742DF" w14:textId="6386AF3C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E0E7E11">
                                      <v:shape id="_x0000_i9908" type="#_x0000_t75" style="width:28.7pt;height:28.7pt">
                                        <v:imagedata r:id="rId12" r:href="rId8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538AB" id="Text Box 401" o:spid="_x0000_s1062" type="#_x0000_t202" style="position:absolute;left:0;text-align:left;margin-left:.3pt;margin-top:3.85pt;width:48.1pt;height:38.8pt;z-index:-25122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sgf3rC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1D0742DF" w14:textId="6386AF3C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E0E7E11">
                                <v:shape id="_x0000_i9908" type="#_x0000_t75" style="width:28.7pt;height:28.7pt">
                                  <v:imagedata r:id="rId12" r:href="rId8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ED5D183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36A0CE3" w14:textId="693E1451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B178157" w14:textId="77371EA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5424" behindDoc="1" locked="0" layoutInCell="1" allowOverlap="1" wp14:anchorId="18A0692E" wp14:editId="5CEFC2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1" name="Text Box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53B77" w14:textId="66532541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DB7AB59">
                                      <v:shape id="_x0000_i9909" type="#_x0000_t75" style="width:28.7pt;height:28.7pt">
                                        <v:imagedata r:id="rId12" r:href="rId8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0692E" id="Text Box 421" o:spid="_x0000_s1063" type="#_x0000_t202" style="position:absolute;left:0;text-align:left;margin-left:0;margin-top:3.85pt;width:48.1pt;height:38.8pt;z-index:-25118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" stroked="f">
                      <v:textbox>
                        <w:txbxContent>
                          <w:p w14:paraId="4A353B77" w14:textId="66532541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DB7AB59">
                                <v:shape id="_x0000_i9909" type="#_x0000_t75" style="width:28.7pt;height:28.7pt">
                                  <v:imagedata r:id="rId12" r:href="rId8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FC997A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42BC352" w14:textId="73E0C99F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7485F44" w14:textId="399E3ED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6384" behindDoc="1" locked="0" layoutInCell="1" allowOverlap="1" wp14:anchorId="06DDE9EB" wp14:editId="0A63A31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1" name="Text Box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DDC03" w14:textId="3CB1630C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C2FFF9C">
                                      <v:shape id="_x0000_i9970" type="#_x0000_t75" style="width:28.7pt;height:28.7pt">
                                        <v:imagedata r:id="rId12" r:href="rId8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DE9EB" id="Text Box 441" o:spid="_x0000_s1064" type="#_x0000_t202" style="position:absolute;left:0;text-align:left;margin-left:.3pt;margin-top:3.9pt;width:48.1pt;height:38.8pt;z-index:-25114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Bi7KfS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486DDC03" w14:textId="3CB1630C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C2FFF9C">
                                <v:shape id="_x0000_i9970" type="#_x0000_t75" style="width:28.7pt;height:28.7pt">
                                  <v:imagedata r:id="rId12" r:href="rId9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01370824" w14:textId="77777777" w:rsidTr="00783407">
        <w:trPr>
          <w:trHeight w:hRule="exact" w:val="720"/>
        </w:trPr>
        <w:tc>
          <w:tcPr>
            <w:tcW w:w="2520" w:type="dxa"/>
          </w:tcPr>
          <w:p w14:paraId="4DF06EDC" w14:textId="3664B839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C3-76-12345-6-P21-9</w:t>
            </w:r>
          </w:p>
          <w:p w14:paraId="525D347A" w14:textId="1068254D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5552" behindDoc="1" locked="0" layoutInCell="1" allowOverlap="1" wp14:anchorId="066BC814" wp14:editId="6FE757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2" name="Text Box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BACFC" w14:textId="4A50E320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843D98">
                                      <v:shape id="_x0000_i9911" type="#_x0000_t75" style="width:28.7pt;height:28.7pt">
                                        <v:imagedata r:id="rId12" r:href="rId9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BC814" id="Text Box 382" o:spid="_x0000_s1065" type="#_x0000_t202" style="position:absolute;left:0;text-align:left;margin-left:0;margin-top:3.9pt;width:48.1pt;height:38.8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QjJAIAACYEAAAOAAAAZHJzL2Uyb0RvYy54bWysU9uO2yAQfa/Uf0C8N3bcJJtYcVbbbFNV&#10;2l6k3X4AxjhGBYYCiZ1+/Q44m0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rAA0Iy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543BACFC" w14:textId="4A50E320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843D98">
                                <v:shape id="_x0000_i9911" type="#_x0000_t75" style="width:28.7pt;height:28.7pt">
                                  <v:imagedata r:id="rId12" r:href="rId9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CB30A4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AF3E3A7" w14:textId="3448672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7AC9D8E" w14:textId="4C8A06B8" w:rsidR="00147077" w:rsidRPr="00E9610B" w:rsidRDefault="003B3ECD" w:rsidP="00635446">
            <w:pPr>
              <w:ind w:left="63" w:right="6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6512" behindDoc="1" locked="0" layoutInCell="1" allowOverlap="1" wp14:anchorId="6630A09A" wp14:editId="728E13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2" name="Text Box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181FD5" w14:textId="459BFAB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B09052A">
                                      <v:shape id="_x0000_i9912" type="#_x0000_t75" style="width:28.7pt;height:28.7pt">
                                        <v:imagedata r:id="rId12" r:href="rId9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0A09A" id="Text Box 402" o:spid="_x0000_s1066" type="#_x0000_t202" style="position:absolute;left:0;text-align:left;margin-left:.3pt;margin-top:3.85pt;width:48.1pt;height:38.8pt;z-index:-25121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VU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+S5VVC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24181FD5" w14:textId="459BFAB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B09052A">
                                <v:shape id="_x0000_i9912" type="#_x0000_t75" style="width:28.7pt;height:28.7pt">
                                  <v:imagedata r:id="rId12" r:href="rId9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251A7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5FD4BB1" w14:textId="00BB87F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9675C68" w14:textId="47B2E841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7472" behindDoc="1" locked="0" layoutInCell="1" allowOverlap="1" wp14:anchorId="3584D470" wp14:editId="43D6A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2" name="Text Box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D89F8" w14:textId="02727C2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5E827D8">
                                      <v:shape id="_x0000_i9913" type="#_x0000_t75" style="width:28.7pt;height:28.7pt">
                                        <v:imagedata r:id="rId12" r:href="rId9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4D470" id="Text Box 422" o:spid="_x0000_s1067" type="#_x0000_t202" style="position:absolute;left:0;text-align:left;margin-left:0;margin-top:3.85pt;width:48.1pt;height:38.8pt;z-index:-25117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OR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UNcTkS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664D89F8" w14:textId="02727C2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5E827D8">
                                <v:shape id="_x0000_i9913" type="#_x0000_t75" style="width:28.7pt;height:28.7pt">
                                  <v:imagedata r:id="rId12" r:href="rId9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D5104F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681D358" w14:textId="25AE5004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73617AC" w14:textId="4BFE4C22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78432" behindDoc="1" locked="0" layoutInCell="1" allowOverlap="1" wp14:anchorId="75BB8A71" wp14:editId="36BB05F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2" name="Text Box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2A7DB" w14:textId="1576F45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19543B1">
                                      <v:shape id="_x0000_i9975" type="#_x0000_t75" style="width:28.7pt;height:28.7pt">
                                        <v:imagedata r:id="rId12" r:href="rId9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B8A71" id="Text Box 442" o:spid="_x0000_s1068" type="#_x0000_t202" style="position:absolute;left:0;text-align:left;margin-left:.3pt;margin-top:3.9pt;width:48.1pt;height:38.8pt;z-index:-25113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Or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AX1jOr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2652A7DB" w14:textId="1576F45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19543B1">
                                <v:shape id="_x0000_i9975" type="#_x0000_t75" style="width:28.7pt;height:28.7pt">
                                  <v:imagedata r:id="rId12" r:href="rId9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16194D71" w14:textId="77777777" w:rsidTr="00783407">
        <w:trPr>
          <w:trHeight w:hRule="exact" w:val="720"/>
        </w:trPr>
        <w:tc>
          <w:tcPr>
            <w:tcW w:w="2520" w:type="dxa"/>
          </w:tcPr>
          <w:p w14:paraId="10077087" w14:textId="5687AC4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C3-76-12345-6-P21-10</w:t>
            </w:r>
          </w:p>
          <w:p w14:paraId="0DFB9A5D" w14:textId="3A70C484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7600" behindDoc="1" locked="0" layoutInCell="1" allowOverlap="1" wp14:anchorId="132FC114" wp14:editId="2A0ED2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3" name="Text Box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CD4EA" w14:textId="572284A0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D88682">
                                      <v:shape id="_x0000_i9915" type="#_x0000_t75" style="width:28.7pt;height:28.7pt">
                                        <v:imagedata r:id="rId12" r:href="rId9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C114" id="Text Box 383" o:spid="_x0000_s1069" type="#_x0000_t202" style="position:absolute;left:0;text-align:left;margin-left:0;margin-top:3.9pt;width:48.1pt;height:38.8pt;z-index:-25125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ljJAIAACY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y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T6WYLS+qV1CfUC8HQ+PioOGhBfeLkg6btqT+54E5QYn6ZFDz&#10;1Xg6jV2ejOlsMUHD3XqqWw8zHKFKGigZjtuQJiPqYeABa9PIpFss4sDkzBmbMcl5HpzY7bd2ivoz&#10;3pv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1EzZYy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0DACD4EA" w14:textId="572284A0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0D88682">
                                <v:shape id="_x0000_i9915" type="#_x0000_t75" style="width:28.7pt;height:28.7pt">
                                  <v:imagedata r:id="rId12" r:href="rId10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85D8AC6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708C2FC" w14:textId="6840E34A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91AA185" w14:textId="31A19E9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98560" behindDoc="1" locked="0" layoutInCell="1" allowOverlap="1" wp14:anchorId="204DBD8E" wp14:editId="616DBAF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3" name="Text Box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FF3BB0" w14:textId="3BF8224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0929F89">
                                      <v:shape id="_x0000_i9916" type="#_x0000_t75" style="width:28.7pt;height:28.7pt">
                                        <v:imagedata r:id="rId12" r:href="rId10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DBD8E" id="Text Box 403" o:spid="_x0000_s1070" type="#_x0000_t202" style="position:absolute;left:0;text-align:left;margin-left:.3pt;margin-top:3.85pt;width:48.1pt;height:38.8pt;z-index:-25121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EqIg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OsYgSo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43FF3BB0" w14:textId="3BF8224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0929F89">
                                <v:shape id="_x0000_i9916" type="#_x0000_t75" style="width:28.7pt;height:28.7pt">
                                  <v:imagedata r:id="rId12" r:href="rId10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DB357B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D01AD58" w14:textId="69CF42E4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8E0F18F" w14:textId="72CB193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39520" behindDoc="1" locked="0" layoutInCell="1" allowOverlap="1" wp14:anchorId="7493B064" wp14:editId="60E2E2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3" name="Text Box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4C3DF" w14:textId="2A4B441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F979826">
                                      <v:shape id="_x0000_i9917" type="#_x0000_t75" style="width:28.7pt;height:28.7pt">
                                        <v:imagedata r:id="rId12" r:href="rId10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3B064" id="Text Box 423" o:spid="_x0000_s1071" type="#_x0000_t202" style="position:absolute;left:0;text-align:left;margin-left:0;margin-top:3.85pt;width:48.1pt;height:38.8pt;z-index:-25117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fv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QuHH7yQCAAAm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35B4C3DF" w14:textId="2A4B441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F979826">
                                <v:shape id="_x0000_i9917" type="#_x0000_t75" style="width:28.7pt;height:28.7pt">
                                  <v:imagedata r:id="rId12" r:href="rId10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89FD01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7A2D893" w14:textId="2062BEDC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A4076C5" w14:textId="2BA4304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0480" behindDoc="1" locked="0" layoutInCell="1" allowOverlap="1" wp14:anchorId="54DCA780" wp14:editId="3012AA9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3" name="Text Box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3334E" w14:textId="6325018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ABF830D">
                                      <v:shape id="_x0000_i9980" type="#_x0000_t75" style="width:28.7pt;height:28.7pt">
                                        <v:imagedata r:id="rId12" r:href="rId10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CA780" id="Text Box 443" o:spid="_x0000_s1072" type="#_x0000_t202" style="position:absolute;left:0;text-align:left;margin-left:.3pt;margin-top:3.9pt;width:48.1pt;height:38.8pt;z-index:-25113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AF4OfV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7013334E" w14:textId="6325018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ABF830D">
                                <v:shape id="_x0000_i9980" type="#_x0000_t75" style="width:28.7pt;height:28.7pt">
                                  <v:imagedata r:id="rId12" r:href="rId10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201D6C9D" w14:textId="77777777" w:rsidTr="00783407">
        <w:trPr>
          <w:trHeight w:hRule="exact" w:val="720"/>
        </w:trPr>
        <w:tc>
          <w:tcPr>
            <w:tcW w:w="2520" w:type="dxa"/>
          </w:tcPr>
          <w:p w14:paraId="7E791465" w14:textId="4EC0E06F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C3-76-12345-6-P21-11</w:t>
            </w:r>
          </w:p>
          <w:p w14:paraId="296E23EA" w14:textId="594B0466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59648" behindDoc="1" locked="0" layoutInCell="1" allowOverlap="1" wp14:anchorId="2DF4A402" wp14:editId="1D44AA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4" name="Text Box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7276FA" w14:textId="20DE559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3F46FD0">
                                      <v:shape id="_x0000_i9919" type="#_x0000_t75" style="width:28.7pt;height:28.7pt">
                                        <v:imagedata r:id="rId12" r:href="rId10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4A402" id="Text Box 384" o:spid="_x0000_s1073" type="#_x0000_t202" style="position:absolute;left:0;text-align:left;margin-left:0;margin-top:3.9pt;width:48.1pt;height:38.8pt;z-index:-25125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Dm3X2B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037276FA" w14:textId="20DE559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3F46FD0">
                                <v:shape id="_x0000_i9919" type="#_x0000_t75" style="width:28.7pt;height:28.7pt">
                                  <v:imagedata r:id="rId12" r:href="rId10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164A1C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E6CF0A6" w14:textId="3894352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A24A824" w14:textId="7E4C452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0608" behindDoc="1" locked="0" layoutInCell="1" allowOverlap="1" wp14:anchorId="4F07209F" wp14:editId="5F7B5A0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4" name="Text Box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2BD12" w14:textId="0D424A4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1749130">
                                      <v:shape id="_x0000_i9920" type="#_x0000_t75" style="width:28.7pt;height:28.7pt">
                                        <v:imagedata r:id="rId12" r:href="rId10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7209F" id="Text Box 404" o:spid="_x0000_s1074" type="#_x0000_t202" style="position:absolute;left:0;text-align:left;margin-left:.3pt;margin-top:3.85pt;width:48.1pt;height:38.8pt;z-index:-25121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eSBEmS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5FF2BD12" w14:textId="0D424A4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1749130">
                                <v:shape id="_x0000_i9920" type="#_x0000_t75" style="width:28.7pt;height:28.7pt">
                                  <v:imagedata r:id="rId12" r:href="rId1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B5324A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99D83C5" w14:textId="1D65DCD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2AB0987" w14:textId="77B7DAF5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1568" behindDoc="1" locked="0" layoutInCell="1" allowOverlap="1" wp14:anchorId="6357D580" wp14:editId="3BA669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4" name="Text Box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3E5E9" w14:textId="0FFB776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EA88284">
                                      <v:shape id="_x0000_i9921" type="#_x0000_t75" style="width:28.7pt;height:28.7pt">
                                        <v:imagedata r:id="rId12" r:href="rId1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7D580" id="Text Box 424" o:spid="_x0000_s1075" type="#_x0000_t202" style="position:absolute;left:0;text-align:left;margin-left:0;margin-top:3.85pt;width:48.1pt;height:38.8pt;z-index:-25117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vtIwIAACY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COrevt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31A3E5E9" w14:textId="0FFB776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EA88284">
                                <v:shape id="_x0000_i9921" type="#_x0000_t75" style="width:28.7pt;height:28.7pt">
                                  <v:imagedata r:id="rId12" r:href="rId1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69949E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603C78D" w14:textId="4DBB442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42BD1D4" w14:textId="3D5AD390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2528" behindDoc="1" locked="0" layoutInCell="1" allowOverlap="1" wp14:anchorId="607304D1" wp14:editId="378CA7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4" name="Text Box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82C5C" w14:textId="42A57AA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C9E4BA1">
                                      <v:shape id="_x0000_i9985" type="#_x0000_t75" style="width:28.7pt;height:28.7pt">
                                        <v:imagedata r:id="rId12" r:href="rId1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304D1" id="Text Box 444" o:spid="_x0000_s1076" type="#_x0000_t202" style="position:absolute;left:0;text-align:left;margin-left:.3pt;margin-top:3.9pt;width:48.1pt;height:38.8pt;z-index:-25113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" stroked="f">
                      <v:textbox>
                        <w:txbxContent>
                          <w:p w14:paraId="7FC82C5C" w14:textId="42A57AA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C9E4BA1">
                                <v:shape id="_x0000_i9985" type="#_x0000_t75" style="width:28.7pt;height:28.7pt">
                                  <v:imagedata r:id="rId12" r:href="rId1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6E51ED6E" w14:textId="77777777" w:rsidTr="00783407">
        <w:trPr>
          <w:trHeight w:hRule="exact" w:val="720"/>
        </w:trPr>
        <w:tc>
          <w:tcPr>
            <w:tcW w:w="2520" w:type="dxa"/>
          </w:tcPr>
          <w:p w14:paraId="4075D7D9" w14:textId="7E808C0F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C3-76-12345-6-P21-12</w:t>
            </w:r>
          </w:p>
          <w:p w14:paraId="36366A53" w14:textId="12EDD070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1696" behindDoc="1" locked="0" layoutInCell="1" allowOverlap="1" wp14:anchorId="48620498" wp14:editId="735725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5" name="Text Box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4BEF1" w14:textId="3887E10F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5BE9987">
                                      <v:shape id="_x0000_i9923" type="#_x0000_t75" style="width:28.7pt;height:28.7pt">
                                        <v:imagedata r:id="rId12" r:href="rId11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20498" id="Text Box 385" o:spid="_x0000_s1077" type="#_x0000_t202" style="position:absolute;left:0;text-align:left;margin-left:0;margin-top:3.9pt;width:48.1pt;height:38.8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alH+Ly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0C14BEF1" w14:textId="3887E10F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5BE9987">
                                <v:shape id="_x0000_i9923" type="#_x0000_t75" style="width:28.7pt;height:28.7pt">
                                  <v:imagedata r:id="rId12" r:href="rId1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099C89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3E0BD58" w14:textId="086F24FB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67C8E6F" w14:textId="5F2A324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2656" behindDoc="1" locked="0" layoutInCell="1" allowOverlap="1" wp14:anchorId="70D784B6" wp14:editId="170B3FC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5" name="Text Box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155EE" w14:textId="3648FFE5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A7B470C">
                                      <v:shape id="_x0000_i9924" type="#_x0000_t75" style="width:28.7pt;height:28.7pt">
                                        <v:imagedata r:id="rId12" r:href="rId1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784B6" id="Text Box 405" o:spid="_x0000_s1078" type="#_x0000_t202" style="position:absolute;left:0;text-align:left;margin-left:.3pt;margin-top:3.85pt;width:48.1pt;height:38.8pt;z-index:-25121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c3JAIAACY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9azHNyQCAAAm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066155EE" w14:textId="3648FFE5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A7B470C">
                                <v:shape id="_x0000_i9924" type="#_x0000_t75" style="width:28.7pt;height:28.7pt">
                                  <v:imagedata r:id="rId12" r:href="rId1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3712F7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3E3A2EA" w14:textId="0B3729B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C8F50B5" w14:textId="1ECF5342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3616" behindDoc="1" locked="0" layoutInCell="1" allowOverlap="1" wp14:anchorId="12B9C92C" wp14:editId="7C6747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5" name="Text Box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1DFB1" w14:textId="05E970B6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AFBEA8B">
                                      <v:shape id="_x0000_i9925" type="#_x0000_t75" style="width:28.7pt;height:28.7pt">
                                        <v:imagedata r:id="rId12" r:href="rId1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C92C" id="Text Box 425" o:spid="_x0000_s1079" type="#_x0000_t202" style="position:absolute;left:0;text-align:left;margin-left:0;margin-top:3.85pt;width:48.1pt;height:38.8pt;z-index:-25117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CWhtmd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D61DFB1" w14:textId="05E970B6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AFBEA8B">
                                <v:shape id="_x0000_i9925" type="#_x0000_t75" style="width:28.7pt;height:28.7pt">
                                  <v:imagedata r:id="rId12" r:href="rId1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1182132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41BFBFA" w14:textId="23AD02E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6DFAF39" w14:textId="2E0EB15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4576" behindDoc="1" locked="0" layoutInCell="1" allowOverlap="1" wp14:anchorId="04B74A07" wp14:editId="069FB1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5" name="Text Box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72762" w14:textId="062B71C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BDC3481">
                                      <v:shape id="_x0000_i9990" type="#_x0000_t75" style="width:28.7pt;height:28.7pt">
                                        <v:imagedata r:id="rId12" r:href="rId1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74A07" id="Text Box 445" o:spid="_x0000_s1080" type="#_x0000_t202" style="position:absolute;left:0;text-align:left;margin-left:.3pt;margin-top:3.9pt;width:48.1pt;height:38.8pt;z-index:-25113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NGH+ac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59D72762" w14:textId="062B71C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BDC3481">
                                <v:shape id="_x0000_i9990" type="#_x0000_t75" style="width:28.7pt;height:28.7pt">
                                  <v:imagedata r:id="rId12" r:href="rId1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07FC8547" w14:textId="77777777" w:rsidTr="00783407">
        <w:trPr>
          <w:trHeight w:hRule="exact" w:val="720"/>
        </w:trPr>
        <w:tc>
          <w:tcPr>
            <w:tcW w:w="2520" w:type="dxa"/>
          </w:tcPr>
          <w:p w14:paraId="3DBC574D" w14:textId="39865E3D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C3-76-12345-6-P21-13</w:t>
            </w:r>
          </w:p>
          <w:p w14:paraId="625505D4" w14:textId="688C08A0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3744" behindDoc="1" locked="0" layoutInCell="1" allowOverlap="1" wp14:anchorId="5F33CC12" wp14:editId="6128C8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6" name="Text Box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939D2" w14:textId="0B6E2ABD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030F2A4">
                                      <v:shape id="_x0000_i9927" type="#_x0000_t75" style="width:28.7pt;height:28.7pt">
                                        <v:imagedata r:id="rId12" r:href="rId1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3CC12" id="Text Box 386" o:spid="_x0000_s1081" type="#_x0000_t202" style="position:absolute;left:0;text-align:left;margin-left:0;margin-top:3.9pt;width:48.1pt;height:38.8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Afa2pWIwIAACY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40D939D2" w14:textId="0B6E2ABD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030F2A4">
                                <v:shape id="_x0000_i9927" type="#_x0000_t75" style="width:28.7pt;height:28.7pt">
                                  <v:imagedata r:id="rId12" r:href="rId1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2CD931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0781A9D" w14:textId="5E205A36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72FC22E" w14:textId="67567363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4704" behindDoc="1" locked="0" layoutInCell="1" allowOverlap="1" wp14:anchorId="7A959320" wp14:editId="573A1D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6" name="Text Box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D3259A" w14:textId="196A162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C7A3F18">
                                      <v:shape id="_x0000_i9928" type="#_x0000_t75" style="width:28.7pt;height:28.7pt">
                                        <v:imagedata r:id="rId12" r:href="rId1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59320" id="Text Box 406" o:spid="_x0000_s1082" type="#_x0000_t202" style="position:absolute;left:0;text-align:left;margin-left:.3pt;margin-top:3.85pt;width:48.1pt;height:38.8pt;z-index:-25121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De4rr/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48D3259A" w14:textId="196A162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C7A3F18">
                                <v:shape id="_x0000_i9928" type="#_x0000_t75" style="width:28.7pt;height:28.7pt">
                                  <v:imagedata r:id="rId12" r:href="rId12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E3924E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C2785A3" w14:textId="5B03666B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996693A" w14:textId="70B430E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5664" behindDoc="1" locked="0" layoutInCell="1" allowOverlap="1" wp14:anchorId="4BC5C877" wp14:editId="7DA86B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6" name="Text Box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037AA" w14:textId="07E7E7D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325D603">
                                      <v:shape id="_x0000_i9929" type="#_x0000_t75" style="width:28.7pt;height:28.7pt">
                                        <v:imagedata r:id="rId12" r:href="rId1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C877" id="Text Box 426" o:spid="_x0000_s1083" type="#_x0000_t202" style="position:absolute;left:0;text-align:left;margin-left:0;margin-top:3.85pt;width:48.1pt;height:38.8pt;z-index:-25117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BQJ//n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0D9037AA" w14:textId="07E7E7D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325D603">
                                <v:shape id="_x0000_i9929" type="#_x0000_t75" style="width:28.7pt;height:28.7pt">
                                  <v:imagedata r:id="rId12" r:href="rId1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A4FCA23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E487A99" w14:textId="217DCC43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4D0C402" w14:textId="3F3833A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6624" behindDoc="1" locked="0" layoutInCell="1" allowOverlap="1" wp14:anchorId="6A2318A3" wp14:editId="5F75062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6" name="Text Box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D407B2" w14:textId="47EFC92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240B106">
                                      <v:shape id="_x0000_i9995" type="#_x0000_t75" style="width:28.7pt;height:28.7pt">
                                        <v:imagedata r:id="rId12" r:href="rId1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318A3" id="Text Box 446" o:spid="_x0000_s1084" type="#_x0000_t202" style="position:absolute;left:0;text-align:left;margin-left:.3pt;margin-top:3.9pt;width:48.1pt;height:38.8pt;z-index:-25112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Bcm390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76D407B2" w14:textId="47EFC92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240B106">
                                <v:shape id="_x0000_i9995" type="#_x0000_t75" style="width:28.7pt;height:28.7pt">
                                  <v:imagedata r:id="rId12" r:href="rId1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73F9D414" w14:textId="77777777" w:rsidTr="00783407">
        <w:trPr>
          <w:trHeight w:hRule="exact" w:val="720"/>
        </w:trPr>
        <w:tc>
          <w:tcPr>
            <w:tcW w:w="2520" w:type="dxa"/>
          </w:tcPr>
          <w:p w14:paraId="7EE0EE39" w14:textId="66784D9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C3-76-12345-6-P21-14</w:t>
            </w:r>
          </w:p>
          <w:p w14:paraId="5C9045E6" w14:textId="65725245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5792" behindDoc="1" locked="0" layoutInCell="1" allowOverlap="1" wp14:anchorId="6DCB1BCC" wp14:editId="23F64F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7" name="Text Box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8F6D7" w14:textId="75019D32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9CBA514">
                                      <v:shape id="_x0000_i9931" type="#_x0000_t75" style="width:28.7pt;height:28.7pt">
                                        <v:imagedata r:id="rId12" r:href="rId1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B1BCC" id="Text Box 387" o:spid="_x0000_s1085" type="#_x0000_t202" style="position:absolute;left:0;text-align:left;margin-left:0;margin-top:3.9pt;width:48.1pt;height:38.8pt;z-index:-25125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ykJAIAACY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isjcpC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1488F6D7" w14:textId="75019D32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9CBA514">
                                <v:shape id="_x0000_i9931" type="#_x0000_t75" style="width:28.7pt;height:28.7pt">
                                  <v:imagedata r:id="rId12" r:href="rId1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5D66E9C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20B0EFA" w14:textId="6623D8DF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F12209F" w14:textId="6B9F9A7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6752" behindDoc="1" locked="0" layoutInCell="1" allowOverlap="1" wp14:anchorId="64F6F026" wp14:editId="7067BEF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7" name="Text Box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E0DD89" w14:textId="4E5C2D50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F2C7067">
                                      <v:shape id="_x0000_i9932" type="#_x0000_t75" style="width:28.7pt;height:28.7pt">
                                        <v:imagedata r:id="rId12" r:href="rId1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6F026" id="Text Box 407" o:spid="_x0000_s1086" type="#_x0000_t202" style="position:absolute;left:0;text-align:left;margin-left:.3pt;margin-top:3.85pt;width:48.1pt;height:38.8pt;z-index:-25120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Df5r3T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36E0DD89" w14:textId="4E5C2D50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F2C7067">
                                <v:shape id="_x0000_i9932" type="#_x0000_t75" style="width:28.7pt;height:28.7pt">
                                  <v:imagedata r:id="rId12" r:href="rId1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57A6760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E77E4B" w14:textId="3CE519CB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8F41F32" w14:textId="1FACE1B4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7712" behindDoc="1" locked="0" layoutInCell="1" allowOverlap="1" wp14:anchorId="465B6A8A" wp14:editId="3C131A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7" name="Text Box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17FB4" w14:textId="0D961558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7D4A8A">
                                      <v:shape id="_x0000_i9933" type="#_x0000_t75" style="width:28.7pt;height:28.7pt">
                                        <v:imagedata r:id="rId12" r:href="rId13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B6A8A" id="Text Box 427" o:spid="_x0000_s1087" type="#_x0000_t202" style="position:absolute;left:0;text-align:left;margin-left:0;margin-top:3.85pt;width:48.1pt;height:38.8pt;z-index:-25116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sWIwIAACY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B2H/sW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05A17FB4" w14:textId="0D96155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7D4A8A">
                                <v:shape id="_x0000_i9933" type="#_x0000_t75" style="width:28.7pt;height:28.7pt">
                                  <v:imagedata r:id="rId12" r:href="rId13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85DA067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D2F361F" w14:textId="25AB285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C639938" w14:textId="64749F49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88672" behindDoc="1" locked="0" layoutInCell="1" allowOverlap="1" wp14:anchorId="690F973F" wp14:editId="162A43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7" name="Text Box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713113" w14:textId="1C67D28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FE7172E">
                                      <v:shape id="_x0000_i10000" type="#_x0000_t75" style="width:28.7pt;height:28.7pt">
                                        <v:imagedata r:id="rId12" r:href="rId13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F973F" id="Text Box 447" o:spid="_x0000_s1088" type="#_x0000_t202" style="position:absolute;left:0;text-align:left;margin-left:.3pt;margin-top:3.9pt;width:48.1pt;height:38.8pt;z-index:-25112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DEe2yw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6F713113" w14:textId="1C67D28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FE7172E">
                                <v:shape id="_x0000_i10000" type="#_x0000_t75" style="width:28.7pt;height:28.7pt">
                                  <v:imagedata r:id="rId12" r:href="rId13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539980A5" w14:textId="77777777" w:rsidTr="00783407">
        <w:trPr>
          <w:trHeight w:hRule="exact" w:val="720"/>
        </w:trPr>
        <w:tc>
          <w:tcPr>
            <w:tcW w:w="2520" w:type="dxa"/>
          </w:tcPr>
          <w:p w14:paraId="6581F45F" w14:textId="5AF7D6AA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C3-76-12345-6-P21-15</w:t>
            </w:r>
          </w:p>
          <w:p w14:paraId="326195B2" w14:textId="537121BB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7840" behindDoc="1" locked="0" layoutInCell="1" allowOverlap="1" wp14:anchorId="3627E996" wp14:editId="3438F3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8" name="Text Box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C2697" w14:textId="0DE3B33B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2406414">
                                      <v:shape id="_x0000_i9935" type="#_x0000_t75" style="width:28.7pt;height:28.7pt">
                                        <v:imagedata r:id="rId12" r:href="rId13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7E996" id="Text Box 388" o:spid="_x0000_s1089" type="#_x0000_t202" style="position:absolute;left:0;text-align:left;margin-left:0;margin-top:3.9pt;width:48.1pt;height:38.8pt;z-index:-25124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" stroked="f">
                      <v:textbox>
                        <w:txbxContent>
                          <w:p w14:paraId="1B4C2697" w14:textId="0DE3B33B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2406414">
                                <v:shape id="_x0000_i9935" type="#_x0000_t75" style="width:28.7pt;height:28.7pt">
                                  <v:imagedata r:id="rId12" r:href="rId14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4B88D6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89F45C8" w14:textId="59CBC64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03B428F" w14:textId="4C58BB5F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08800" behindDoc="1" locked="0" layoutInCell="1" allowOverlap="1" wp14:anchorId="0319159D" wp14:editId="745EE34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8" name="Text Box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620E5" w14:textId="43CB41E8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283F90D">
                                      <v:shape id="_x0000_i9936" type="#_x0000_t75" style="width:28.7pt;height:28.7pt">
                                        <v:imagedata r:id="rId12" r:href="rId14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9159D" id="Text Box 408" o:spid="_x0000_s1090" type="#_x0000_t202" style="position:absolute;left:0;text-align:left;margin-left:.3pt;margin-top:3.85pt;width:48.1pt;height:38.8pt;z-index:-25120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" stroked="f">
                      <v:textbox>
                        <w:txbxContent>
                          <w:p w14:paraId="1BF620E5" w14:textId="43CB41E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283F90D">
                                <v:shape id="_x0000_i9936" type="#_x0000_t75" style="width:28.7pt;height:28.7pt">
                                  <v:imagedata r:id="rId12" r:href="rId14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C75319A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A130E9D" w14:textId="25350BF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8FD687C" w14:textId="75A872E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49760" behindDoc="1" locked="0" layoutInCell="1" allowOverlap="1" wp14:anchorId="5A4DCB99" wp14:editId="758891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8" name="Text Box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58052" w14:textId="1002E282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3859B1">
                                      <v:shape id="_x0000_i9937" type="#_x0000_t75" style="width:28.7pt;height:28.7pt">
                                        <v:imagedata r:id="rId12" r:href="rId14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DCB99" id="Text Box 428" o:spid="_x0000_s1091" type="#_x0000_t202" style="position:absolute;left:0;text-align:left;margin-left:0;margin-top:3.85pt;width:48.1pt;height:38.8pt;z-index:-25116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q1IwIAACY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DBkGq1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0CD58052" w14:textId="1002E282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03859B1">
                                <v:shape id="_x0000_i9937" type="#_x0000_t75" style="width:28.7pt;height:28.7pt">
                                  <v:imagedata r:id="rId12" r:href="rId14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C9E66B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8B31A58" w14:textId="25561E4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7B4F14A" w14:textId="62EB53C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0720" behindDoc="1" locked="0" layoutInCell="1" allowOverlap="1" wp14:anchorId="78FAC898" wp14:editId="47EE695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8" name="Text Box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1AA9E" w14:textId="1603E92F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1D3E2D3">
                                      <v:shape id="_x0000_i10005" type="#_x0000_t75" style="width:28.7pt;height:28.7pt">
                                        <v:imagedata r:id="rId12" r:href="rId14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AC898" id="Text Box 448" o:spid="_x0000_s1092" type="#_x0000_t202" style="position:absolute;left:0;text-align:left;margin-left:.3pt;margin-top:3.9pt;width:48.1pt;height:38.8pt;z-index:-25112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IaRSo8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48B1AA9E" w14:textId="1603E92F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1D3E2D3">
                                <v:shape id="_x0000_i10005" type="#_x0000_t75" style="width:28.7pt;height:28.7pt">
                                  <v:imagedata r:id="rId12" r:href="rId14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1259244D" w14:textId="77777777" w:rsidTr="00783407">
        <w:trPr>
          <w:trHeight w:hRule="exact" w:val="720"/>
        </w:trPr>
        <w:tc>
          <w:tcPr>
            <w:tcW w:w="2520" w:type="dxa"/>
          </w:tcPr>
          <w:p w14:paraId="2C501E9D" w14:textId="713131D8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C3-76-12345-6-P21-16</w:t>
            </w:r>
          </w:p>
          <w:p w14:paraId="2E80701F" w14:textId="26E58C86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69888" behindDoc="1" locked="0" layoutInCell="1" allowOverlap="1" wp14:anchorId="4F4CC92B" wp14:editId="4FCE64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BB96E" w14:textId="04C72B42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AD891BD">
                                      <v:shape id="_x0000_i9939" type="#_x0000_t75" style="width:28.7pt;height:28.7pt">
                                        <v:imagedata r:id="rId12" r:href="rId14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CC92B" id="Text Box 389" o:spid="_x0000_s1093" type="#_x0000_t202" style="position:absolute;left:0;text-align:left;margin-left:0;margin-top:3.9pt;width:48.1pt;height:38.8pt;z-index:-25124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GZJAIAACY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ly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" stroked="f">
                      <v:textbox>
                        <w:txbxContent>
                          <w:p w14:paraId="315BB96E" w14:textId="04C72B42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AD891BD">
                                <v:shape id="_x0000_i9939" type="#_x0000_t75" style="width:28.7pt;height:28.7pt">
                                  <v:imagedata r:id="rId12" r:href="rId14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05A3121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EF7110D" w14:textId="310FAFC5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EA7E917" w14:textId="07FD32B6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10848" behindDoc="1" locked="0" layoutInCell="1" allowOverlap="1" wp14:anchorId="178F2744" wp14:editId="69E2298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09" name="Text Box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D65F6" w14:textId="5686CEA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0D77E6">
                                      <v:shape id="_x0000_i9940" type="#_x0000_t75" style="width:28.7pt;height:28.7pt">
                                        <v:imagedata r:id="rId12" r:href="rId14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F2744" id="Text Box 409" o:spid="_x0000_s1094" type="#_x0000_t202" style="position:absolute;left:0;text-align:left;margin-left:.3pt;margin-top:3.85pt;width:48.1pt;height:38.8pt;z-index:-25120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" stroked="f">
                      <v:textbox>
                        <w:txbxContent>
                          <w:p w14:paraId="07BD65F6" w14:textId="5686CEA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0D77E6">
                                <v:shape id="_x0000_i9940" type="#_x0000_t75" style="width:28.7pt;height:28.7pt">
                                  <v:imagedata r:id="rId12" r:href="rId15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AA5FE02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05A94C9" w14:textId="5F4038D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8099440" w14:textId="743153BD" w:rsidR="00147077" w:rsidRPr="00E9610B" w:rsidRDefault="003B3ECD" w:rsidP="006F589A">
            <w:pPr>
              <w:tabs>
                <w:tab w:val="right" w:pos="2429"/>
              </w:tabs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1808" behindDoc="1" locked="0" layoutInCell="1" allowOverlap="1" wp14:anchorId="23667B23" wp14:editId="2D8EC2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29" name="Text Box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0AAB3" w14:textId="21402BFF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9DB25F">
                                      <v:shape id="_x0000_i9941" type="#_x0000_t75" style="width:28.7pt;height:28.7pt">
                                        <v:imagedata r:id="rId12" r:href="rId15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67B23" id="Text Box 429" o:spid="_x0000_s1095" type="#_x0000_t202" style="position:absolute;left:0;text-align:left;margin-left:0;margin-top:3.85pt;width:48.1pt;height:38.8pt;z-index:-25116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f1IwIAACY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" stroked="f">
                      <v:textbox>
                        <w:txbxContent>
                          <w:p w14:paraId="24D0AAB3" w14:textId="21402BFF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9DB25F">
                                <v:shape id="_x0000_i9941" type="#_x0000_t75" style="width:28.7pt;height:28.7pt">
                                  <v:imagedata r:id="rId12" r:href="rId15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289329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955AAAD" w14:textId="45F94C49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D73E65B" w14:textId="7EFB632A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2768" behindDoc="1" locked="0" layoutInCell="1" allowOverlap="1" wp14:anchorId="0D184EAD" wp14:editId="788F059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449" name="Text Box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EF4E" w14:textId="52AB506E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A063562">
                                      <v:shape id="_x0000_i10010" type="#_x0000_t75" style="width:28.7pt;height:28.7pt">
                                        <v:imagedata r:id="rId12" r:href="rId15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84EAD" id="Text Box 449" o:spid="_x0000_s1096" type="#_x0000_t202" style="position:absolute;left:0;text-align:left;margin-left:.3pt;margin-top:3.9pt;width:48.1pt;height:38.8pt;z-index:-25112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" stroked="f">
                      <v:textbox>
                        <w:txbxContent>
                          <w:p w14:paraId="5B3AEF4E" w14:textId="52AB506E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A063562">
                                <v:shape id="_x0000_i10010" type="#_x0000_t75" style="width:28.7pt;height:28.7pt">
                                  <v:imagedata r:id="rId12" r:href="rId15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2D913FEF" w14:textId="77777777" w:rsidTr="00783407">
        <w:trPr>
          <w:trHeight w:hRule="exact" w:val="720"/>
        </w:trPr>
        <w:tc>
          <w:tcPr>
            <w:tcW w:w="2520" w:type="dxa"/>
          </w:tcPr>
          <w:p w14:paraId="4B2ECD77" w14:textId="1DBB021B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C3-76-12345-6-P21-17</w:t>
            </w:r>
          </w:p>
          <w:p w14:paraId="409B2A9D" w14:textId="64EB4018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71936" behindDoc="1" locked="0" layoutInCell="1" allowOverlap="1" wp14:anchorId="3006B63B" wp14:editId="0C89C3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90" name="Text Box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1ACB3" w14:textId="7A9A1FCA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A825C74">
                                      <v:shape id="_x0000_i9943" type="#_x0000_t75" style="width:28.7pt;height:28.7pt">
                                        <v:imagedata r:id="rId12" r:href="rId15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6B63B" id="Text Box 390" o:spid="_x0000_s1097" type="#_x0000_t202" style="position:absolute;left:0;text-align:left;margin-left:0;margin-top:3.9pt;width:48.1pt;height:38.8pt;z-index:-25124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" stroked="f">
                      <v:textbox>
                        <w:txbxContent>
                          <w:p w14:paraId="5621ACB3" w14:textId="7A9A1FCA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A825C74">
                                <v:shape id="_x0000_i9943" type="#_x0000_t75" style="width:28.7pt;height:28.7pt">
                                  <v:imagedata r:id="rId12" r:href="rId15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BBE9C78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36C7492" w14:textId="0B48D612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DA56BC4" w14:textId="76BE22ED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12896" behindDoc="1" locked="0" layoutInCell="1" allowOverlap="1" wp14:anchorId="774ECCEA" wp14:editId="25181FB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0" name="Text Box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AA1A41" w14:textId="7797806B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A9C9A8">
                                      <v:shape id="_x0000_i9944" type="#_x0000_t75" style="width:28.7pt;height:28.7pt">
                                        <v:imagedata r:id="rId12" r:href="rId15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ECCEA" id="Text Box 410" o:spid="_x0000_s1098" type="#_x0000_t202" style="position:absolute;left:0;text-align:left;margin-left:.3pt;margin-top:3.85pt;width:48.1pt;height:38.8pt;z-index:-25120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+NJA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" stroked="f">
                      <v:textbox>
                        <w:txbxContent>
                          <w:p w14:paraId="76AA1A41" w14:textId="7797806B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A9C9A8">
                                <v:shape id="_x0000_i9944" type="#_x0000_t75" style="width:28.7pt;height:28.7pt">
                                  <v:imagedata r:id="rId12" r:href="rId15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E24315E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0010FEC" w14:textId="7E367C58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DC39A3E" w14:textId="307DDB3B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3856" behindDoc="1" locked="0" layoutInCell="1" allowOverlap="1" wp14:anchorId="6750230C" wp14:editId="085D8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30" name="Text Box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A4173" w14:textId="27206BDE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4B98404">
                                      <v:shape id="_x0000_i9945" type="#_x0000_t75" style="width:28.7pt;height:28.7pt">
                                        <v:imagedata r:id="rId12" r:href="rId15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0230C" id="Text Box 430" o:spid="_x0000_s1099" type="#_x0000_t202" style="position:absolute;left:0;text-align:left;margin-left:0;margin-top:3.85pt;width:48.1pt;height:38.8pt;z-index:-25116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" stroked="f">
                      <v:textbox>
                        <w:txbxContent>
                          <w:p w14:paraId="7C0A4173" w14:textId="27206BDE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4B98404">
                                <v:shape id="_x0000_i9945" type="#_x0000_t75" style="width:28.7pt;height:28.7pt">
                                  <v:imagedata r:id="rId12" r:href="rId16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401079A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90F0B5B" w14:textId="642EC7E2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4989B79" w14:textId="1D29563C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4816" behindDoc="1" locked="0" layoutInCell="1" allowOverlap="1" wp14:anchorId="1FC19B1B" wp14:editId="3FE44B0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31115</wp:posOffset>
                      </wp:positionV>
                      <wp:extent cx="610870" cy="492760"/>
                      <wp:effectExtent l="0" t="0" r="0" b="2540"/>
                      <wp:wrapNone/>
                      <wp:docPr id="450" name="Text Box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AE53E" w14:textId="37AF05E1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BF4083">
                                      <v:shape id="_x0000_i10015" type="#_x0000_t75" style="width:28.7pt;height:28.7pt">
                                        <v:imagedata r:id="rId12" r:href="rId16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19B1B" id="Text Box 450" o:spid="_x0000_s1100" type="#_x0000_t202" style="position:absolute;left:0;text-align:left;margin-left:.55pt;margin-top:2.45pt;width:48.1pt;height:38.8pt;z-index:-25112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1tJA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" stroked="f">
                      <v:textbox>
                        <w:txbxContent>
                          <w:p w14:paraId="2E1AE53E" w14:textId="37AF05E1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BF4083">
                                <v:shape id="_x0000_i10015" type="#_x0000_t75" style="width:28.7pt;height:28.7pt">
                                  <v:imagedata r:id="rId12" r:href="rId16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7077" w:rsidRPr="00E9610B" w14:paraId="65DE16C3" w14:textId="77777777" w:rsidTr="00783407">
        <w:trPr>
          <w:trHeight w:hRule="exact" w:val="720"/>
        </w:trPr>
        <w:tc>
          <w:tcPr>
            <w:tcW w:w="2520" w:type="dxa"/>
          </w:tcPr>
          <w:p w14:paraId="0AD13184" w14:textId="43CED730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C3-76-12345-6-P21-18</w:t>
            </w:r>
          </w:p>
          <w:p w14:paraId="145DA430" w14:textId="15D9B0E3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073984" behindDoc="1" locked="0" layoutInCell="1" allowOverlap="1" wp14:anchorId="5B63BE1E" wp14:editId="1C8173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49530</wp:posOffset>
                      </wp:positionV>
                      <wp:extent cx="610870" cy="492760"/>
                      <wp:effectExtent l="0" t="0" r="0" b="2540"/>
                      <wp:wrapNone/>
                      <wp:docPr id="391" name="Text Box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985AA" w14:textId="39F3C320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4D286C9">
                                      <v:shape id="_x0000_i9946" type="#_x0000_t75" style="width:28.7pt;height:28.7pt">
                                        <v:imagedata r:id="rId12" r:href="rId16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3BE1E" id="Text Box 391" o:spid="_x0000_s1101" type="#_x0000_t202" style="position:absolute;left:0;text-align:left;margin-left:0;margin-top:3.9pt;width:48.1pt;height:38.8pt;z-index:-25124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/qJgIAACc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V9uxp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" stroked="f">
                      <v:textbox>
                        <w:txbxContent>
                          <w:p w14:paraId="6B8985AA" w14:textId="39F3C320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4D286C9">
                                <v:shape id="_x0000_i9946" type="#_x0000_t75" style="width:28.7pt;height:28.7pt">
                                  <v:imagedata r:id="rId12" r:href="rId16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77076B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06824DE" w14:textId="461955FE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B0F5249" w14:textId="4FEEB6D5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14944" behindDoc="1" locked="0" layoutInCell="1" allowOverlap="1" wp14:anchorId="13E8DCB4" wp14:editId="6767984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11" name="Text Box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879A0" w14:textId="2810BF0D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5F4436">
                                      <v:shape id="_x0000_i9947" type="#_x0000_t75" style="width:28.7pt;height:28.7pt">
                                        <v:imagedata r:id="rId12" r:href="rId16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8DCB4" id="Text Box 411" o:spid="_x0000_s1102" type="#_x0000_t202" style="position:absolute;left:0;text-align:left;margin-left:.3pt;margin-top:3.85pt;width:48.1pt;height:38.8pt;z-index:-25120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" stroked="f">
                      <v:textbox>
                        <w:txbxContent>
                          <w:p w14:paraId="32C879A0" w14:textId="2810BF0D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5F4436">
                                <v:shape id="_x0000_i9947" type="#_x0000_t75" style="width:28.7pt;height:28.7pt">
                                  <v:imagedata r:id="rId12" r:href="rId16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5D4C60A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87A4C32" w14:textId="4C405BE7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6408B9D" w14:textId="16799D24" w:rsidR="00147077" w:rsidRPr="00E9610B" w:rsidRDefault="003B3ECD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5904" behindDoc="1" locked="0" layoutInCell="1" allowOverlap="1" wp14:anchorId="528E2B4B" wp14:editId="331FC5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10870" cy="492760"/>
                      <wp:effectExtent l="0" t="0" r="0" b="2540"/>
                      <wp:wrapNone/>
                      <wp:docPr id="431" name="Text Box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372D8" w14:textId="048204A3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BA4F04D">
                                      <v:shape id="_x0000_i9948" type="#_x0000_t75" style="width:28.7pt;height:28.7pt">
                                        <v:imagedata r:id="rId12" r:href="rId16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E2B4B" id="Text Box 431" o:spid="_x0000_s1103" type="#_x0000_t202" style="position:absolute;left:0;text-align:left;margin-left:0;margin-top:3.85pt;width:48.1pt;height:38.8pt;z-index:-25116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9iJQIAACc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Wdvh1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" stroked="f">
                      <v:textbox>
                        <w:txbxContent>
                          <w:p w14:paraId="21A372D8" w14:textId="048204A3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BA4F04D">
                                <v:shape id="_x0000_i9948" type="#_x0000_t75" style="width:28.7pt;height:28.7pt">
                                  <v:imagedata r:id="rId12" r:href="rId16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538D7DD" w14:textId="77777777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816F0A9" w14:textId="47F5A57A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8BA8070" w14:textId="3A2ABB8E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077" w:rsidRPr="00E9610B" w14:paraId="48D7D2E0" w14:textId="77777777" w:rsidTr="00783407">
        <w:trPr>
          <w:trHeight w:hRule="exact" w:val="720"/>
        </w:trPr>
        <w:tc>
          <w:tcPr>
            <w:tcW w:w="2520" w:type="dxa"/>
          </w:tcPr>
          <w:p w14:paraId="48DA3BA3" w14:textId="2CEA116D" w:rsidR="005A5F48" w:rsidRPr="00E9610B" w:rsidRDefault="005A5F48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C3-76-12345-6-P21-19</w:t>
            </w:r>
          </w:p>
          <w:p w14:paraId="21F53068" w14:textId="3DDCA665" w:rsidR="00147077" w:rsidRPr="00E9610B" w:rsidRDefault="003831CA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4032" behindDoc="1" locked="0" layoutInCell="1" allowOverlap="1" wp14:anchorId="790E6B94" wp14:editId="6CECA21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46355</wp:posOffset>
                      </wp:positionV>
                      <wp:extent cx="610870" cy="492760"/>
                      <wp:effectExtent l="0" t="0" r="0" b="2540"/>
                      <wp:wrapNone/>
                      <wp:docPr id="392" name="Text Box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358381" w14:textId="17DE06E4" w:rsidR="003831CA" w:rsidRDefault="003831CA" w:rsidP="003831CA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4FEC76D">
                                      <v:shape id="_x0000_i9950" type="#_x0000_t75" style="width:28.7pt;height:28.7pt">
                                        <v:imagedata r:id="rId12" r:href="rId16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E6B94" id="Text Box 392" o:spid="_x0000_s1104" type="#_x0000_t202" style="position:absolute;left:0;text-align:left;margin-left:-.15pt;margin-top:3.65pt;width:48.1pt;height:38.8pt;z-index:-25111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" stroked="f">
                      <v:textbox>
                        <w:txbxContent>
                          <w:p w14:paraId="2D358381" w14:textId="17DE06E4" w:rsidR="003831CA" w:rsidRDefault="003831CA" w:rsidP="003831CA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4FEC76D">
                                <v:shape id="_x0000_i9950" type="#_x0000_t75" style="width:28.7pt;height:28.7pt">
                                  <v:imagedata r:id="rId12" r:href="rId17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64EBAFB" w14:textId="386ACDD0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6ABA3E1" w14:textId="0B2DB99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BB39E8E" w14:textId="44321E0E" w:rsidR="00147077" w:rsidRPr="00E9610B" w:rsidRDefault="00444BAC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5446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9120" behindDoc="1" locked="0" layoutInCell="1" allowOverlap="1" wp14:anchorId="68464E47" wp14:editId="61ED7C9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252095</wp:posOffset>
                      </wp:positionV>
                      <wp:extent cx="1476375" cy="347345"/>
                      <wp:effectExtent l="0" t="0" r="9525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347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7D5AE" w14:textId="2F815FDA" w:rsidR="00635446" w:rsidRPr="00AE2E8D" w:rsidRDefault="00635446" w:rsidP="00635446">
                                  <w:pPr>
                                    <w:ind w:right="63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/>
                                  </w:r>
                                </w:p>
                                <w:p w14:paraId="18FD43DD" w14:textId="77777777" w:rsidR="00635446" w:rsidRDefault="00635446" w:rsidP="00635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64E47" id="_x0000_s1105" type="#_x0000_t202" style="position:absolute;left:0;text-align:left;margin-left:16.35pt;margin-top:19.85pt;width:116.25pt;height:27.35pt;z-index:-25140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" stroked="f">
                      <v:textbox>
                        <w:txbxContent>
                          <w:p w14:paraId="40E7D5AE" w14:textId="2F815FDA" w:rsidR="00635446" w:rsidRPr="00AE2E8D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/>
                            </w:r>
                          </w:p>
                          <w:p w14:paraId="18FD43DD" w14:textId="77777777" w:rsidR="00635446" w:rsidRDefault="00635446" w:rsidP="00635446"/>
                        </w:txbxContent>
                      </v:textbox>
                    </v:shape>
                  </w:pict>
                </mc:Fallback>
              </mc:AlternateContent>
            </w:r>
            <w:r w:rsidR="003B3ECD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5056" behindDoc="1" locked="0" layoutInCell="1" allowOverlap="1" wp14:anchorId="721ED23B" wp14:editId="579AB5A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46355</wp:posOffset>
                      </wp:positionV>
                      <wp:extent cx="610870" cy="492760"/>
                      <wp:effectExtent l="0" t="0" r="0" b="2540"/>
                      <wp:wrapNone/>
                      <wp:docPr id="412" name="Text Box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96B47" w14:textId="3151E517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022B2FD">
                                      <v:shape id="_x0000_i9951" type="#_x0000_t75" style="width:28.7pt;height:28.7pt">
                                        <v:imagedata r:id="rId12" r:href="rId17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ED23B" id="Text Box 412" o:spid="_x0000_s1106" type="#_x0000_t202" style="position:absolute;left:0;text-align:left;margin-left:.1pt;margin-top:3.65pt;width:48.1pt;height:38.8pt;z-index:-25111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4X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" stroked="f">
                      <v:textbox>
                        <w:txbxContent>
                          <w:p w14:paraId="2E396B47" w14:textId="3151E517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022B2FD">
                                <v:shape id="_x0000_i9951" type="#_x0000_t75" style="width:28.7pt;height:28.7pt">
                                  <v:imagedata r:id="rId12" r:href="rId17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6B10B8F" w14:textId="77777777" w:rsidR="00AE2E8D" w:rsidRDefault="00AE2E8D" w:rsidP="00AE2E8D">
            <w:pPr>
              <w:ind w:right="63"/>
              <w:rPr>
                <w:rFonts w:ascii="Arial" w:hAnsi="Arial" w:cs="Arial"/>
                <w:sz w:val="14"/>
                <w:szCs w:val="14"/>
              </w:rPr>
            </w:pPr>
          </w:p>
          <w:p w14:paraId="54D67511" w14:textId="5342D057" w:rsidR="00147077" w:rsidRPr="00E9610B" w:rsidRDefault="00147077" w:rsidP="00AE2E8D">
            <w:pPr>
              <w:ind w:right="6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ECAEB7F" w14:textId="5A0DE040" w:rsidR="006F589A" w:rsidRPr="00E9610B" w:rsidRDefault="006F589A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AF9470E" w14:textId="1894B264" w:rsidR="00147077" w:rsidRPr="00E9610B" w:rsidRDefault="00444BAC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5446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1168" behindDoc="1" locked="0" layoutInCell="1" allowOverlap="1" wp14:anchorId="6F59AD0E" wp14:editId="1D8FD18D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257175</wp:posOffset>
                      </wp:positionV>
                      <wp:extent cx="1441450" cy="347345"/>
                      <wp:effectExtent l="0" t="0" r="6350" b="0"/>
                      <wp:wrapNone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0" cy="347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87ED3" w14:textId="529B3561" w:rsidR="00635446" w:rsidRPr="00AE2E8D" w:rsidRDefault="00635446" w:rsidP="00635446">
                                  <w:pPr>
                                    <w:ind w:right="63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/>
                                  </w:r>
                                </w:p>
                                <w:p w14:paraId="3BD65977" w14:textId="77777777" w:rsidR="00635446" w:rsidRDefault="00635446" w:rsidP="00635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AD0E" id="_x0000_s1107" type="#_x0000_t202" style="position:absolute;left:0;text-align:left;margin-left:21.9pt;margin-top:20.25pt;width:113.5pt;height:27.35pt;z-index:-25140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" stroked="f">
                      <v:textbox>
                        <w:txbxContent>
                          <w:p w14:paraId="58687ED3" w14:textId="529B3561" w:rsidR="00635446" w:rsidRPr="00AE2E8D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/>
                            </w:r>
                          </w:p>
                          <w:p w14:paraId="3BD65977" w14:textId="77777777" w:rsidR="00635446" w:rsidRDefault="00635446" w:rsidP="00635446"/>
                        </w:txbxContent>
                      </v:textbox>
                    </v:shape>
                  </w:pict>
                </mc:Fallback>
              </mc:AlternateContent>
            </w:r>
            <w:r w:rsidR="003B3ECD"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57952" behindDoc="1" locked="0" layoutInCell="1" allowOverlap="1" wp14:anchorId="15578C32" wp14:editId="16C5FA3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38100</wp:posOffset>
                      </wp:positionV>
                      <wp:extent cx="610870" cy="492760"/>
                      <wp:effectExtent l="0" t="0" r="0" b="2540"/>
                      <wp:wrapNone/>
                      <wp:docPr id="432" name="Text Box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48B91" w14:textId="6DFD6C78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98459C4">
                                      <v:shape id="_x0000_i9952" type="#_x0000_t75" style="width:28.7pt;height:28.7pt">
                                        <v:imagedata r:id="rId12" r:href="rId17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78C32" id="Text Box 432" o:spid="_x0000_s1108" type="#_x0000_t202" style="position:absolute;left:0;text-align:left;margin-left:-1.1pt;margin-top:3pt;width:48.1pt;height:38.8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" stroked="f">
                      <v:textbox>
                        <w:txbxContent>
                          <w:p w14:paraId="75748B91" w14:textId="6DFD6C7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98459C4">
                                <v:shape id="_x0000_i9952" type="#_x0000_t75" style="width:28.7pt;height:28.7pt">
                                  <v:imagedata r:id="rId12" r:href="rId17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8279C5C" w14:textId="74C08765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295992A" w14:textId="7302E73C" w:rsidR="006F589A" w:rsidRDefault="003B3EC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198912" behindDoc="1" locked="0" layoutInCell="1" allowOverlap="1" wp14:anchorId="5300CDCC" wp14:editId="5D31ADB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-306705</wp:posOffset>
                      </wp:positionV>
                      <wp:extent cx="610870" cy="492760"/>
                      <wp:effectExtent l="0" t="0" r="0" b="2540"/>
                      <wp:wrapNone/>
                      <wp:docPr id="451" name="Text Box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B8D9F" w14:textId="154B192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41CB795">
                                      <v:shape id="_x0000_i10056" type="#_x0000_t75" style="width:28.7pt;height:28.7pt">
                                        <v:imagedata r:id="rId12" r:href="rId17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0CDCC" id="Text Box 451" o:spid="_x0000_s1109" type="#_x0000_t202" style="position:absolute;left:0;text-align:left;margin-left:.2pt;margin-top:-24.15pt;width:48.1pt;height:38.8pt;z-index:-25111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" stroked="f">
                      <v:textbox>
                        <w:txbxContent>
                          <w:p w14:paraId="4CBB8D9F" w14:textId="154B192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41CB795">
                                <v:shape id="_x0000_i10056" type="#_x0000_t75" style="width:28.7pt;height:28.7pt">
                                  <v:imagedata r:id="rId12" r:href="rId17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6B71729" w14:textId="0EE7C13F" w:rsidR="00AE2E8D" w:rsidRDefault="00DF2AFE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0960" behindDoc="0" locked="0" layoutInCell="1" allowOverlap="1" wp14:anchorId="14C832EF" wp14:editId="4FF255C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52" name="Text Box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803E9" w14:textId="30051129" w:rsidR="003B3ECD" w:rsidRDefault="003B3ECD" w:rsidP="003B3ECD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 w:rsidR="00FC5D6B"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D608E18">
                                      <v:shape id="_x0000_i10060" type="#_x0000_t75" style="width:28.7pt;height:28.7pt">
                                        <v:imagedata r:id="rId12" r:href="rId17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32EF" id="Text Box 452" o:spid="_x0000_s1110" type="#_x0000_t202" style="position:absolute;left:0;text-align:left;margin-left:-.35pt;margin-top:3.8pt;width:48.1pt;height:38.8pt;z-index:25220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lx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Np9S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" stroked="f">
                      <v:textbox>
                        <w:txbxContent>
                          <w:p w14:paraId="5C3803E9" w14:textId="30051129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D608E18">
                                <v:shape id="_x0000_i10060" type="#_x0000_t75" style="width:28.7pt;height:28.7pt">
                                  <v:imagedata r:id="rId12" r:href="rId17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AD50E7" w14:textId="27DF34E7" w:rsidR="00AE2E8D" w:rsidRDefault="00AE2E8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14:paraId="0402DF85" w14:textId="797419C0" w:rsidR="00AE2E8D" w:rsidRDefault="00AE2E8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14:paraId="74C1468D" w14:textId="77777777" w:rsidR="00AE2E8D" w:rsidRPr="00E9610B" w:rsidRDefault="00AE2E8D" w:rsidP="006F589A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p w14:paraId="5C1FBE63" w14:textId="42751D3E" w:rsidR="00147077" w:rsidRPr="00E9610B" w:rsidRDefault="00147077" w:rsidP="006F589A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250FFE3" w14:textId="068D24BF" w:rsidR="00635446" w:rsidRDefault="0051692C">
      <w:r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203008" behindDoc="1" locked="0" layoutInCell="1" allowOverlap="1" wp14:anchorId="0681739C" wp14:editId="30873E11">
                <wp:simplePos x="0" y="0"/>
                <wp:positionH relativeFrom="column">
                  <wp:posOffset>5861050</wp:posOffset>
                </wp:positionH>
                <wp:positionV relativeFrom="paragraph">
                  <wp:posOffset>-152400</wp:posOffset>
                </wp:positionV>
                <wp:extent cx="1441450" cy="347345"/>
                <wp:effectExtent l="0" t="0" r="6350" b="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30E00" w14:textId="2F4EADCF" w:rsidR="00AE2E8D" w:rsidRPr="00AE2E8D" w:rsidRDefault="00AE2E8D" w:rsidP="00AE2E8D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/>
                            </w:r>
                          </w:p>
                          <w:p w14:paraId="3F5CF143" w14:textId="77777777" w:rsidR="00AE2E8D" w:rsidRDefault="00AE2E8D" w:rsidP="00AE2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739C" id="_x0000_s1111" type="#_x0000_t202" style="position:absolute;margin-left:461.5pt;margin-top:-12pt;width:113.5pt;height:27.35pt;z-index:-25111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" stroked="f">
                <v:textbox>
                  <w:txbxContent>
                    <w:p w14:paraId="39A30E00" w14:textId="2F4EADCF" w:rsidR="00AE2E8D" w:rsidRPr="00AE2E8D" w:rsidRDefault="00AE2E8D" w:rsidP="00AE2E8D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sz w:val="13"/>
                          <w:szCs w:val="13"/>
                        </w:rPr>
                        <w:t/>
                      </w:r>
                    </w:p>
                    <w:p w14:paraId="3F5CF143" w14:textId="77777777" w:rsidR="00AE2E8D" w:rsidRDefault="00AE2E8D" w:rsidP="00AE2E8D"/>
                  </w:txbxContent>
                </v:textbox>
              </v:shape>
            </w:pict>
          </mc:Fallback>
        </mc:AlternateContent>
      </w:r>
      <w:r w:rsidR="00DF2AFE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907072" behindDoc="1" locked="0" layoutInCell="1" allowOverlap="1" wp14:anchorId="5E2EA8FF" wp14:editId="1C3599A3">
                <wp:simplePos x="0" y="0"/>
                <wp:positionH relativeFrom="column">
                  <wp:posOffset>203200</wp:posOffset>
                </wp:positionH>
                <wp:positionV relativeFrom="paragraph">
                  <wp:posOffset>-93980</wp:posOffset>
                </wp:positionV>
                <wp:extent cx="1546860" cy="3473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B8ED0" w14:textId="0222D029" w:rsidR="00635446" w:rsidRPr="00AE2E8D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C3-76-12345-6-P21-20</w:t>
                            </w:r>
                          </w:p>
                          <w:p w14:paraId="35D84B71" w14:textId="0CB0AB90" w:rsidR="00635446" w:rsidRDefault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A8FF" id="_x0000_s1112" type="#_x0000_t202" style="position:absolute;margin-left:16pt;margin-top:-7.4pt;width:121.8pt;height:27.35pt;z-index:-25140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" stroked="f">
                <v:textbox>
                  <w:txbxContent>
                    <w:p w14:paraId="179B8ED0" w14:textId="0222D029" w:rsidR="00635446" w:rsidRPr="00AE2E8D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sz w:val="13"/>
                          <w:szCs w:val="13"/>
                        </w:rPr>
                        <w:t>C3-76-12345-6-P21-20</w:t>
                      </w:r>
                    </w:p>
                    <w:p w14:paraId="35D84B71" w14:textId="0CB0AB90" w:rsidR="00635446" w:rsidRDefault="00635446"/>
                  </w:txbxContent>
                </v:textbox>
              </v:shape>
            </w:pict>
          </mc:Fallback>
        </mc:AlternateContent>
      </w:r>
      <w:r w:rsidR="003B3ECD"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160000" behindDoc="1" locked="0" layoutInCell="1" allowOverlap="1" wp14:anchorId="4609BE1D" wp14:editId="79C4902E">
                <wp:simplePos x="0" y="0"/>
                <wp:positionH relativeFrom="column">
                  <wp:posOffset>5621655</wp:posOffset>
                </wp:positionH>
                <wp:positionV relativeFrom="paragraph">
                  <wp:posOffset>-8968105</wp:posOffset>
                </wp:positionV>
                <wp:extent cx="610870" cy="492760"/>
                <wp:effectExtent l="0" t="0" r="0" b="2540"/>
                <wp:wrapNone/>
                <wp:docPr id="433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286B" w14:textId="350EF3C5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67A043A">
                                <v:shape id="_x0000_i9147" type="#_x0000_t75" style="width:28.7pt;height:28.7pt">
                                  <v:imagedata r:id="rId12" r:href="rId17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BE1D" id="Text Box 433" o:spid="_x0000_s1113" type="#_x0000_t202" style="position:absolute;margin-left:442.65pt;margin-top:-706.15pt;width:48.1pt;height:38.8pt;z-index:-25115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WrIwIAACU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TTu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" stroked="f">
                <v:textbox>
                  <w:txbxContent>
                    <w:p w14:paraId="4201286B" w14:textId="350EF3C5" w:rsidR="003B3ECD" w:rsidRDefault="003B3ECD" w:rsidP="003B3ECD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 w:rsidR="00FC5D6B"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767A043A">
                          <v:shape id="_x0000_i9147" type="#_x0000_t75" style="width:28.7pt;height:28.7pt">
                            <v:imagedata r:id="rId12" r:href="rId180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B3ECD"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119040" behindDoc="1" locked="0" layoutInCell="1" allowOverlap="1" wp14:anchorId="3F41B6A2" wp14:editId="49C7ABBF">
                <wp:simplePos x="0" y="0"/>
                <wp:positionH relativeFrom="column">
                  <wp:posOffset>3764915</wp:posOffset>
                </wp:positionH>
                <wp:positionV relativeFrom="paragraph">
                  <wp:posOffset>-8968105</wp:posOffset>
                </wp:positionV>
                <wp:extent cx="610870" cy="492760"/>
                <wp:effectExtent l="0" t="0" r="0" b="2540"/>
                <wp:wrapNone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65B1" w14:textId="0F9F6671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73B3718">
                                <v:shape id="_x0000_i8861" type="#_x0000_t75" style="width:28.7pt;height:28.7pt">
                                  <v:imagedata r:id="rId12" r:href="rId181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B6A2" id="Text Box 413" o:spid="_x0000_s1114" type="#_x0000_t202" style="position:absolute;margin-left:296.45pt;margin-top:-706.15pt;width:48.1pt;height:38.8pt;z-index:-25119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ClIwIAACU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8X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" stroked="f">
                <v:textbox>
                  <w:txbxContent>
                    <w:p w14:paraId="45BD65B1" w14:textId="0F9F6671" w:rsidR="003B3ECD" w:rsidRDefault="003B3ECD" w:rsidP="003B3ECD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 w:rsidR="00FC5D6B"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473B3718">
                          <v:shape id="_x0000_i8861" type="#_x0000_t75" style="width:28.7pt;height:28.7pt">
                            <v:imagedata r:id="rId12" r:href="rId182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B3ECD"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078080" behindDoc="1" locked="0" layoutInCell="1" allowOverlap="1" wp14:anchorId="45A5D7FE" wp14:editId="780904E7">
                <wp:simplePos x="0" y="0"/>
                <wp:positionH relativeFrom="column">
                  <wp:posOffset>1871345</wp:posOffset>
                </wp:positionH>
                <wp:positionV relativeFrom="paragraph">
                  <wp:posOffset>-8961120</wp:posOffset>
                </wp:positionV>
                <wp:extent cx="610870" cy="492760"/>
                <wp:effectExtent l="0" t="0" r="0" b="2540"/>
                <wp:wrapNone/>
                <wp:docPr id="393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F707" w14:textId="35F90E18" w:rsidR="003B3ECD" w:rsidRDefault="003B3ECD" w:rsidP="003B3ECD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 w:rsidR="00FC5D6B"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0BE8902">
                                <v:shape id="_x0000_i8517" type="#_x0000_t75" style="width:28.7pt;height:28.7pt">
                                  <v:imagedata r:id="rId12" r:href="rId183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D7FE" id="Text Box 393" o:spid="_x0000_s1115" type="#_x0000_t202" style="position:absolute;margin-left:147.35pt;margin-top:-705.6pt;width:48.1pt;height:38.8pt;z-index:-25123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7GIgIAACU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" stroked="f">
                <v:textbox>
                  <w:txbxContent>
                    <w:p w14:paraId="589AF707" w14:textId="35F90E18" w:rsidR="003B3ECD" w:rsidRDefault="003B3ECD" w:rsidP="003B3ECD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 w:rsidR="00FC5D6B"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70BE8902">
                          <v:shape id="_x0000_i8517" type="#_x0000_t75" style="width:28.7pt;height:28.7pt">
                            <v:imagedata r:id="rId12" r:href="rId184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5446">
        <w:rPr>
          <w:bCs/>
        </w:rPr>
        <w:br w:type="page"/>
      </w:r>
    </w:p>
    <w:tbl>
      <w:tblPr>
        <w:tblStyle w:val="PlainTable3"/>
        <w:tblW w:w="0" w:type="auto"/>
        <w:tblLayout w:type="fixed"/>
        <w:tblLook w:val="0620" w:firstRow="1" w:lastRow="0" w:firstColumn="0" w:lastColumn="0" w:noHBand="1" w:noVBand="1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635446" w:rsidRPr="00E9610B" w14:paraId="58E38332" w14:textId="77777777" w:rsidTr="005A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</w:trPr>
        <w:tc>
          <w:tcPr>
            <w:tcW w:w="2520" w:type="dxa"/>
          </w:tcPr>
          <w:p w14:paraId="37ACBA4E" w14:textId="080EB63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87424B7" w14:textId="3A27807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09152" behindDoc="1" locked="0" layoutInCell="1" allowOverlap="1" wp14:anchorId="187775B3" wp14:editId="39EB17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56" name="Text Box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71C88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CC58A8">
                                      <v:shape id="_x0000_i16987" type="#_x0000_t75" style="width:28.7pt;height:28.7pt">
                                        <v:imagedata r:id="rId12" r:href="rId18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775B3" id="Text Box 456" o:spid="_x0000_s1116" type="#_x0000_t202" style="position:absolute;left:0;text-align:left;margin-left:0;margin-top:3.8pt;width:48.1pt;height:38.8pt;z-index:-25110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Pw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vqD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qiuMpeQ3NGwRyMnYuThocO3C9KeuzaivqfR+YEJeqTQdHX&#10;09kstnkyZvNlgYa79dS3HmY4QlU0UDIedyGNRhTEwD0Wp5VJuFjFkcmFNHZj0vMyObHdb+0U9We+&#10;t78B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BVZTPw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3A71C88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0CC58A8">
                                <v:shape id="_x0000_i16987" type="#_x0000_t75" style="width:28.7pt;height:28.7pt">
                                  <v:imagedata r:id="rId12" r:href="rId18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AB16D47" w14:textId="69338E82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3BA0CBE" w14:textId="3BF9B1D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387A798" w14:textId="0870F4B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0112" behindDoc="1" locked="0" layoutInCell="1" allowOverlap="1" wp14:anchorId="706911E1" wp14:editId="09DFD92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6" name="Text Box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3D9B0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A17B312">
                                      <v:shape id="_x0000_i17489" type="#_x0000_t75" style="width:28.7pt;height:28.7pt">
                                        <v:imagedata r:id="rId12" r:href="rId18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911E1" id="Text Box 476" o:spid="_x0000_s1117" type="#_x0000_t202" style="position:absolute;left:0;text-align:left;margin-left:.15pt;margin-top:3.8pt;width:48.1pt;height:38.8pt;z-index:-25106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DMUhpJ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5A3D9B0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A17B312">
                                <v:shape id="_x0000_i17489" type="#_x0000_t75" style="width:28.7pt;height:28.7pt">
                                  <v:imagedata r:id="rId12" r:href="rId18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6355280" w14:textId="5B96B7B4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6AAE1FF" w14:textId="03295E3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4ACEA40" w14:textId="76FF5B8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1072" behindDoc="1" locked="0" layoutInCell="1" allowOverlap="1" wp14:anchorId="3D6714F9" wp14:editId="369C608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6" name="Text Box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C596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97509C">
                                      <v:shape id="_x0000_i17746" type="#_x0000_t75" style="width:28.7pt;height:28.7pt">
                                        <v:imagedata r:id="rId12" r:href="rId18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714F9" id="Text Box 496" o:spid="_x0000_s1118" type="#_x0000_t202" style="position:absolute;left:0;text-align:left;margin-left:-.1pt;margin-top:3.8pt;width:48.1pt;height:38.8pt;z-index:-25102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3bJQIAACc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" stroked="f">
                      <v:textbox>
                        <w:txbxContent>
                          <w:p w14:paraId="07FC596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097509C">
                                <v:shape id="_x0000_i17746" type="#_x0000_t75" style="width:28.7pt;height:28.7pt">
                                  <v:imagedata r:id="rId12" r:href="rId19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8A36168" w14:textId="0CBBF2CA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EDCA98C" w14:textId="48317AB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26146BD" w14:textId="3D5AE104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2032" behindDoc="1" locked="0" layoutInCell="1" allowOverlap="1" wp14:anchorId="62772580" wp14:editId="0FE69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6" name="Text Box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FC66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7FE0918">
                                      <v:shape id="_x0000_i17998" type="#_x0000_t75" style="width:28.7pt;height:28.7pt">
                                        <v:imagedata r:id="rId12" r:href="rId19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72580" id="Text Box 516" o:spid="_x0000_s1119" type="#_x0000_t202" style="position:absolute;left:0;text-align:left;margin-left:0;margin-top:3.8pt;width:48.1pt;height:38.8pt;z-index:-25098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Id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iJsyH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47AFC66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7FE0918">
                                <v:shape id="_x0000_i17998" type="#_x0000_t75" style="width:28.7pt;height:28.7pt">
                                  <v:imagedata r:id="rId12" r:href="rId19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24F74E34" w14:textId="77777777" w:rsidTr="005A0617">
        <w:trPr>
          <w:trHeight w:hRule="exact" w:val="720"/>
        </w:trPr>
        <w:tc>
          <w:tcPr>
            <w:tcW w:w="2520" w:type="dxa"/>
          </w:tcPr>
          <w:p w14:paraId="2B2CFA65" w14:textId="4A3794A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78EB760" w14:textId="0BA222C1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1200" behindDoc="1" locked="0" layoutInCell="1" allowOverlap="1" wp14:anchorId="661BF504" wp14:editId="59938F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57" name="Text Box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2A2A3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241A380">
                                      <v:shape id="_x0000_i16991" type="#_x0000_t75" style="width:28.7pt;height:28.7pt">
                                        <v:imagedata r:id="rId12" r:href="rId19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BF504" id="Text Box 457" o:spid="_x0000_s1120" type="#_x0000_t202" style="position:absolute;left:0;text-align:left;margin-left:0;margin-top:4pt;width:48.1pt;height:38.8pt;z-index:-25110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wnJAIAACc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jiDcJy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2B2A2A3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241A380">
                                <v:shape id="_x0000_i16991" type="#_x0000_t75" style="width:28.7pt;height:28.7pt">
                                  <v:imagedata r:id="rId12" r:href="rId19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91DD10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7E94D84" w14:textId="2821870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C4F9579" w14:textId="3DA95E54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2160" behindDoc="1" locked="0" layoutInCell="1" allowOverlap="1" wp14:anchorId="259481C0" wp14:editId="4D42764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7" name="Text Box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579A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7CBA067">
                                      <v:shape id="_x0000_i17493" type="#_x0000_t75" style="width:28.7pt;height:28.7pt">
                                        <v:imagedata r:id="rId12" r:href="rId19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481C0" id="Text Box 477" o:spid="_x0000_s1121" type="#_x0000_t202" style="position:absolute;left:0;text-align:left;margin-left:.15pt;margin-top:4pt;width:48.1pt;height:38.8pt;z-index:-25106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AA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uaT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" stroked="f">
                      <v:textbox>
                        <w:txbxContent>
                          <w:p w14:paraId="69D579A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7CBA067">
                                <v:shape id="_x0000_i17493" type="#_x0000_t75" style="width:28.7pt;height:28.7pt">
                                  <v:imagedata r:id="rId12" r:href="rId19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26189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48A9705" w14:textId="17D8960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3D09B53" w14:textId="0755CA9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3120" behindDoc="1" locked="0" layoutInCell="1" allowOverlap="1" wp14:anchorId="01497167" wp14:editId="7990238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7" name="Text Box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022D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7311DC7">
                                      <v:shape id="_x0000_i17750" type="#_x0000_t75" style="width:28.7pt;height:28.7pt">
                                        <v:imagedata r:id="rId12" r:href="rId19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97167" id="Text Box 497" o:spid="_x0000_s1122" type="#_x0000_t202" style="position:absolute;left:0;text-align:left;margin-left:-.1pt;margin-top:4pt;width:48.1pt;height:38.8pt;z-index:-25102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DVJAIAACc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c2Qg1S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725022D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7311DC7">
                                <v:shape id="_x0000_i17750" type="#_x0000_t75" style="width:28.7pt;height:28.7pt">
                                  <v:imagedata r:id="rId12" r:href="rId19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E3600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1E87C3B" w14:textId="7603210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EF2D58C" w14:textId="3FFE997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4080" behindDoc="1" locked="0" layoutInCell="1" allowOverlap="1" wp14:anchorId="2552C360" wp14:editId="731DFC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7" name="Text Box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F1BE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77C3CA">
                                      <v:shape id="_x0000_i18002" type="#_x0000_t75" style="width:28.7pt;height:28.7pt">
                                        <v:imagedata r:id="rId12" r:href="rId19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C360" id="Text Box 517" o:spid="_x0000_s1123" type="#_x0000_t202" style="position:absolute;left:0;text-align:left;margin-left:0;margin-top:4pt;width:48.1pt;height:38.8pt;z-index:-25098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mS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fGQpki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319F1BE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77C3CA">
                                <v:shape id="_x0000_i18002" type="#_x0000_t75" style="width:28.7pt;height:28.7pt">
                                  <v:imagedata r:id="rId12" r:href="rId20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3E28FAC3" w14:textId="77777777" w:rsidTr="005A0617">
        <w:trPr>
          <w:trHeight w:hRule="exact" w:val="720"/>
        </w:trPr>
        <w:tc>
          <w:tcPr>
            <w:tcW w:w="2520" w:type="dxa"/>
          </w:tcPr>
          <w:p w14:paraId="3E7FDB69" w14:textId="46648202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A111FAA" w14:textId="0ADA4E9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3248" behindDoc="1" locked="0" layoutInCell="1" allowOverlap="1" wp14:anchorId="74050B7B" wp14:editId="00966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58" name="Text Box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D0F88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0A38277">
                                      <v:shape id="_x0000_i16995" type="#_x0000_t75" style="width:28.7pt;height:28.7pt">
                                        <v:imagedata r:id="rId12" r:href="rId20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50B7B" id="Text Box 458" o:spid="_x0000_s1124" type="#_x0000_t202" style="position:absolute;left:0;text-align:left;margin-left:0;margin-top:3.8pt;width:48.1pt;height:38.8pt;z-index:-25110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eAJAIAACc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RUD3g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2BD0F88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0A38277">
                                <v:shape id="_x0000_i16995" type="#_x0000_t75" style="width:28.7pt;height:28.7pt">
                                  <v:imagedata r:id="rId12" r:href="rId20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DF89267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4154480" w14:textId="10C396C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EF19621" w14:textId="7B7C3CB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4208" behindDoc="1" locked="0" layoutInCell="1" allowOverlap="1" wp14:anchorId="6832B5E3" wp14:editId="7C78AB4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8" name="Text Box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61BF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93A5184">
                                      <v:shape id="_x0000_i17497" type="#_x0000_t75" style="width:28.7pt;height:28.7pt">
                                        <v:imagedata r:id="rId12" r:href="rId20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2B5E3" id="Text Box 478" o:spid="_x0000_s1125" type="#_x0000_t202" style="position:absolute;left:0;text-align:left;margin-left:.15pt;margin-top:3.8pt;width:48.1pt;height:38.8pt;z-index:-25106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BBHZun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4D561BF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93A5184">
                                <v:shape id="_x0000_i17497" type="#_x0000_t75" style="width:28.7pt;height:28.7pt">
                                  <v:imagedata r:id="rId12" r:href="rId20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519293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14FB3F3" w14:textId="4EA2E5B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9B719E4" w14:textId="52F5E7F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5168" behindDoc="1" locked="0" layoutInCell="1" allowOverlap="1" wp14:anchorId="3ED03230" wp14:editId="54223E4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8" name="Text Box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7D8D3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B5ED91">
                                      <v:shape id="_x0000_i17754" type="#_x0000_t75" style="width:28.7pt;height:28.7pt">
                                        <v:imagedata r:id="rId12" r:href="rId20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03230" id="Text Box 498" o:spid="_x0000_s1126" type="#_x0000_t202" style="position:absolute;left:0;text-align:left;margin-left:-.1pt;margin-top:3.8pt;width:48.1pt;height:38.8pt;z-index:-25102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qsJAIAACc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Cyjuqw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4867D8D3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B5ED91">
                                <v:shape id="_x0000_i17754" type="#_x0000_t75" style="width:28.7pt;height:28.7pt">
                                  <v:imagedata r:id="rId12" r:href="rId20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069048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7DFEB44" w14:textId="35531428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4514DF9" w14:textId="383B946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6128" behindDoc="1" locked="0" layoutInCell="1" allowOverlap="1" wp14:anchorId="60B9F53C" wp14:editId="5901DE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8" name="Text Box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C3BB7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A967751">
                                      <v:shape id="_x0000_i18006" type="#_x0000_t75" style="width:28.7pt;height:28.7pt">
                                        <v:imagedata r:id="rId12" r:href="rId20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9F53C" id="Text Box 518" o:spid="_x0000_s1127" type="#_x0000_t202" style="position:absolute;left:0;text-align:left;margin-left:0;margin-top:3.8pt;width:48.1pt;height:38.8pt;z-index:-25098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vsn2d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296C3BB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A967751">
                                <v:shape id="_x0000_i18006" type="#_x0000_t75" style="width:28.7pt;height:28.7pt">
                                  <v:imagedata r:id="rId12" r:href="rId20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7C51DD3" w14:textId="77777777" w:rsidTr="005A0617">
        <w:trPr>
          <w:trHeight w:hRule="exact" w:val="720"/>
        </w:trPr>
        <w:tc>
          <w:tcPr>
            <w:tcW w:w="2520" w:type="dxa"/>
          </w:tcPr>
          <w:p w14:paraId="4528D23F" w14:textId="62A6CED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A1698B2" w14:textId="3D91A00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5296" behindDoc="1" locked="0" layoutInCell="1" allowOverlap="1" wp14:anchorId="16B5F961" wp14:editId="5E2CAB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59" name="Text Box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EEDC9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631EA1C">
                                      <v:shape id="_x0000_i16999" type="#_x0000_t75" style="width:28.7pt;height:28.7pt">
                                        <v:imagedata r:id="rId12" r:href="rId20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5F961" id="Text Box 459" o:spid="_x0000_s1128" type="#_x0000_t202" style="position:absolute;left:0;text-align:left;margin-left:0;margin-top:4pt;width:48.1pt;height:38.8pt;z-index:-25110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e2y0Y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43EEDC9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631EA1C">
                                <v:shape id="_x0000_i16999" type="#_x0000_t75" style="width:28.7pt;height:28.7pt">
                                  <v:imagedata r:id="rId12" r:href="rId2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FECCE6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AB6911F" w14:textId="07FAB10A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8EA0DFA" w14:textId="0990E96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6256" behindDoc="1" locked="0" layoutInCell="1" allowOverlap="1" wp14:anchorId="17569219" wp14:editId="6F2F8AB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9" name="Text Box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A2E5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FF2850">
                                      <v:shape id="_x0000_i17501" type="#_x0000_t75" style="width:28.7pt;height:28.7pt">
                                        <v:imagedata r:id="rId12" r:href="rId2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69219" id="Text Box 479" o:spid="_x0000_s1129" type="#_x0000_t202" style="position:absolute;left:0;text-align:left;margin-left:.15pt;margin-top:4pt;width:48.1pt;height:38.8pt;z-index:-25106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oAoJQ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" stroked="f">
                      <v:textbox>
                        <w:txbxContent>
                          <w:p w14:paraId="28BA2E5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FF2850">
                                <v:shape id="_x0000_i17501" type="#_x0000_t75" style="width:28.7pt;height:28.7pt">
                                  <v:imagedata r:id="rId12" r:href="rId2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627271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714173D" w14:textId="6563EAB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8CC76AC" w14:textId="0D58C89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7216" behindDoc="1" locked="0" layoutInCell="1" allowOverlap="1" wp14:anchorId="2213DE96" wp14:editId="6F4EEDE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9" name="Text Box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652F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DC25651">
                                      <v:shape id="_x0000_i17758" type="#_x0000_t75" style="width:28.7pt;height:28.7pt">
                                        <v:imagedata r:id="rId12" r:href="rId2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3DE96" id="Text Box 499" o:spid="_x0000_s1130" type="#_x0000_t202" style="position:absolute;left:0;text-align:left;margin-left:-.1pt;margin-top:4pt;width:48.1pt;height:38.8pt;z-index:-25101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rc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ek2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psbrIXkPzgoI5GDsXJw0PHbhflPTYtRX1P4/MCUrUJ4Oi&#10;r4vZLLZ5Mmbz5RQNd+upbz3McISqaKBkPO5CGo0oiIF7LE4rk3CxiiOTM2nsxqTneXJiu9/aKerP&#10;fG9/Aw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hfha3C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237652F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DC25651">
                                <v:shape id="_x0000_i17758" type="#_x0000_t75" style="width:28.7pt;height:28.7pt">
                                  <v:imagedata r:id="rId12" r:href="rId2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6F17376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7E73A94" w14:textId="14239F9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CBF08E6" w14:textId="76E8D1E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38176" behindDoc="1" locked="0" layoutInCell="1" allowOverlap="1" wp14:anchorId="5CC8EBBF" wp14:editId="2308E9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9" name="Text Box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ED973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E2A4DFE">
                                      <v:shape id="_x0000_i18010" type="#_x0000_t75" style="width:28.7pt;height:28.7pt">
                                        <v:imagedata r:id="rId12" r:href="rId21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8EBBF" id="Text Box 519" o:spid="_x0000_s1131" type="#_x0000_t202" style="position:absolute;left:0;text-align:left;margin-left:0;margin-top:4pt;width:48.1pt;height:38.8pt;z-index:-25097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+0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Seb/t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27FED973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E2A4DFE">
                                <v:shape id="_x0000_i18010" type="#_x0000_t75" style="width:28.7pt;height:28.7pt">
                                  <v:imagedata r:id="rId12" r:href="rId2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089CF961" w14:textId="77777777" w:rsidTr="005A0617">
        <w:trPr>
          <w:trHeight w:hRule="exact" w:val="720"/>
        </w:trPr>
        <w:tc>
          <w:tcPr>
            <w:tcW w:w="2520" w:type="dxa"/>
          </w:tcPr>
          <w:p w14:paraId="0015D8F6" w14:textId="7A8063B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130F669" w14:textId="7FBEE69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7344" behindDoc="1" locked="0" layoutInCell="1" allowOverlap="1" wp14:anchorId="59A1D745" wp14:editId="30CC61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0" name="Text Box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3473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4783C6F">
                                      <v:shape id="_x0000_i17003" type="#_x0000_t75" style="width:28.7pt;height:28.7pt">
                                        <v:imagedata r:id="rId12" r:href="rId2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1D745" id="Text Box 460" o:spid="_x0000_s1132" type="#_x0000_t202" style="position:absolute;left:0;text-align:left;margin-left:0;margin-top:3.8pt;width:48.1pt;height:38.8pt;z-index:-25109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/oIw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C4fS/o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33B3473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4783C6F">
                                <v:shape id="_x0000_i17003" type="#_x0000_t75" style="width:28.7pt;height:28.7pt">
                                  <v:imagedata r:id="rId12" r:href="rId2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69F7F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25A4301" w14:textId="47E3E37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BC93E67" w14:textId="1AC8FEE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58304" behindDoc="1" locked="0" layoutInCell="1" allowOverlap="1" wp14:anchorId="2BE816C6" wp14:editId="01BE738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0" name="Text Box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BF31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8A17896">
                                      <v:shape id="_x0000_i17505" type="#_x0000_t75" style="width:28.7pt;height:28.7pt">
                                        <v:imagedata r:id="rId12" r:href="rId2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816C6" id="Text Box 480" o:spid="_x0000_s1133" type="#_x0000_t202" style="position:absolute;left:0;text-align:left;margin-left:.15pt;margin-top:3.8pt;width:48.1pt;height:38.8pt;z-index:-25105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h6Iw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M2nOHo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159BF31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8A17896">
                                <v:shape id="_x0000_i17505" type="#_x0000_t75" style="width:28.7pt;height:28.7pt">
                                  <v:imagedata r:id="rId12" r:href="rId2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26BC26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B0C7EE4" w14:textId="6F25E59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96CDC81" w14:textId="31CC7EF8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99264" behindDoc="1" locked="0" layoutInCell="1" allowOverlap="1" wp14:anchorId="0D2FC4B1" wp14:editId="7C99708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0" name="Text Box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B39F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2DD8599">
                                      <v:shape id="_x0000_i17762" type="#_x0000_t75" style="width:28.7pt;height:28.7pt">
                                        <v:imagedata r:id="rId12" r:href="rId2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FC4B1" id="Text Box 500" o:spid="_x0000_s1134" type="#_x0000_t202" style="position:absolute;left:0;text-align:left;margin-left:-.1pt;margin-top:3.8pt;width:48.1pt;height:38.8pt;z-index:-25101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V9JA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MtqxX0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675B39F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2DD8599">
                                <v:shape id="_x0000_i17762" type="#_x0000_t75" style="width:28.7pt;height:28.7pt">
                                  <v:imagedata r:id="rId12" r:href="rId2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0540C04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35DD669" w14:textId="1C76DFC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1F755A3" w14:textId="563D45B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0224" behindDoc="1" locked="0" layoutInCell="1" allowOverlap="1" wp14:anchorId="07A96883" wp14:editId="091B1E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0" name="Text Box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89EB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DAF227">
                                      <v:shape id="_x0000_i18014" type="#_x0000_t75" style="width:28.7pt;height:28.7pt">
                                        <v:imagedata r:id="rId12" r:href="rId2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96883" id="Text Box 520" o:spid="_x0000_s1135" type="#_x0000_t202" style="position:absolute;left:0;text-align:left;margin-left:0;margin-top:3.8pt;width:48.1pt;height:38.8pt;z-index:-25097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AyOjP0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2A889EB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0DAF227">
                                <v:shape id="_x0000_i18014" type="#_x0000_t75" style="width:28.7pt;height:28.7pt">
                                  <v:imagedata r:id="rId12" r:href="rId2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4F461BCB" w14:textId="77777777" w:rsidTr="005A0617">
        <w:trPr>
          <w:trHeight w:hRule="exact" w:val="720"/>
        </w:trPr>
        <w:tc>
          <w:tcPr>
            <w:tcW w:w="2520" w:type="dxa"/>
          </w:tcPr>
          <w:p w14:paraId="0917A355" w14:textId="4ADFFEE8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AE1BAF9" w14:textId="2690EB78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19392" behindDoc="1" locked="0" layoutInCell="1" allowOverlap="1" wp14:anchorId="20A61F01" wp14:editId="20003C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1" name="Text Box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E46D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8BB7258">
                                      <v:shape id="_x0000_i17007" type="#_x0000_t75" style="width:28.7pt;height:28.7pt">
                                        <v:imagedata r:id="rId12" r:href="rId2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61F01" id="Text Box 461" o:spid="_x0000_s1136" type="#_x0000_t202" style="position:absolute;left:0;text-align:left;margin-left:0;margin-top:4pt;width:48.1pt;height:38.8pt;z-index:-25109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" stroked="f">
                      <v:textbox>
                        <w:txbxContent>
                          <w:p w14:paraId="6A1E46D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8BB7258">
                                <v:shape id="_x0000_i17007" type="#_x0000_t75" style="width:28.7pt;height:28.7pt">
                                  <v:imagedata r:id="rId12" r:href="rId22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0CEE1DC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BBBB486" w14:textId="7D496F0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B095F67" w14:textId="5144AB7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0352" behindDoc="1" locked="0" layoutInCell="1" allowOverlap="1" wp14:anchorId="52732CEE" wp14:editId="278F76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1" name="Text Box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DE0C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186D172">
                                      <v:shape id="_x0000_i17509" type="#_x0000_t75" style="width:28.7pt;height:28.7pt">
                                        <v:imagedata r:id="rId12" r:href="rId2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32CEE" id="Text Box 481" o:spid="_x0000_s1137" type="#_x0000_t202" style="position:absolute;left:0;text-align:left;margin-left:.15pt;margin-top:4pt;width:48.1pt;height:38.8pt;z-index:-25105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" stroked="f">
                      <v:textbox>
                        <w:txbxContent>
                          <w:p w14:paraId="6C1DE0C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186D172">
                                <v:shape id="_x0000_i17509" type="#_x0000_t75" style="width:28.7pt;height:28.7pt">
                                  <v:imagedata r:id="rId12" r:href="rId2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19DF3BF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39CADA6" w14:textId="36BD45E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CBE62D0" w14:textId="025AB60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1312" behindDoc="1" locked="0" layoutInCell="1" allowOverlap="1" wp14:anchorId="6D06EDA2" wp14:editId="3DD742A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1" name="Text Box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789B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BFF4FDC">
                                      <v:shape id="_x0000_i17766" type="#_x0000_t75" style="width:28.7pt;height:28.7pt">
                                        <v:imagedata r:id="rId12" r:href="rId2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6EDA2" id="Text Box 501" o:spid="_x0000_s1138" type="#_x0000_t202" style="position:absolute;left:0;text-align:left;margin-left:-.1pt;margin-top:4pt;width:48.1pt;height:38.8pt;z-index:-25101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" stroked="f">
                      <v:textbox>
                        <w:txbxContent>
                          <w:p w14:paraId="3CA789B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BFF4FDC">
                                <v:shape id="_x0000_i17766" type="#_x0000_t75" style="width:28.7pt;height:28.7pt">
                                  <v:imagedata r:id="rId12" r:href="rId2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E1B788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44A9A86" w14:textId="0C6A0FA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D16D068" w14:textId="35E5B63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2272" behindDoc="1" locked="0" layoutInCell="1" allowOverlap="1" wp14:anchorId="488B132C" wp14:editId="1A6B60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1" name="Text Box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83A88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5E0EA27">
                                      <v:shape id="_x0000_i18018" type="#_x0000_t75" style="width:28.7pt;height:28.7pt">
                                        <v:imagedata r:id="rId12" r:href="rId2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B132C" id="Text Box 521" o:spid="_x0000_s1139" type="#_x0000_t202" style="position:absolute;left:0;text-align:left;margin-left:0;margin-top:4pt;width:48.1pt;height:38.8pt;z-index:-25097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" stroked="f">
                      <v:textbox>
                        <w:txbxContent>
                          <w:p w14:paraId="6083A88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5E0EA27">
                                <v:shape id="_x0000_i18018" type="#_x0000_t75" style="width:28.7pt;height:28.7pt">
                                  <v:imagedata r:id="rId12" r:href="rId2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226447E1" w14:textId="77777777" w:rsidTr="005A0617">
        <w:trPr>
          <w:trHeight w:hRule="exact" w:val="720"/>
        </w:trPr>
        <w:tc>
          <w:tcPr>
            <w:tcW w:w="2520" w:type="dxa"/>
          </w:tcPr>
          <w:p w14:paraId="4FA517CE" w14:textId="7D1A9D2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B8F2A9B" w14:textId="1724AAE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1440" behindDoc="1" locked="0" layoutInCell="1" allowOverlap="1" wp14:anchorId="74BD8B80" wp14:editId="269DAC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2" name="Text Box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F4487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CCD2AC9">
                                      <v:shape id="_x0000_i17011" type="#_x0000_t75" style="width:28.7pt;height:28.7pt">
                                        <v:imagedata r:id="rId12" r:href="rId2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8B80" id="Text Box 462" o:spid="_x0000_s1140" type="#_x0000_t202" style="position:absolute;left:0;text-align:left;margin-left:0;margin-top:3.8pt;width:48.1pt;height:38.8pt;z-index:-25109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fDJQ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OVEB8M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15EF448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CCD2AC9">
                                <v:shape id="_x0000_i17011" type="#_x0000_t75" style="width:28.7pt;height:28.7pt">
                                  <v:imagedata r:id="rId12" r:href="rId2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E623DF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9EF4B3F" w14:textId="7578C3D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C26A407" w14:textId="14700B8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2400" behindDoc="1" locked="0" layoutInCell="1" allowOverlap="1" wp14:anchorId="2977CB88" wp14:editId="73C7F9C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2" name="Text Box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CD33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3A0DA8A">
                                      <v:shape id="_x0000_i17513" type="#_x0000_t75" style="width:28.7pt;height:28.7pt">
                                        <v:imagedata r:id="rId12" r:href="rId23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7CB88" id="Text Box 482" o:spid="_x0000_s1141" type="#_x0000_t202" style="position:absolute;left:0;text-align:left;margin-left:.15pt;margin-top:3.8pt;width:48.1pt;height:38.8pt;z-index:-25105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CujSbQ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2CECD33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3A0DA8A">
                                <v:shape id="_x0000_i17513" type="#_x0000_t75" style="width:28.7pt;height:28.7pt">
                                  <v:imagedata r:id="rId12" r:href="rId23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16F68D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A163188" w14:textId="282F433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0773367" w14:textId="361CDCC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3360" behindDoc="1" locked="0" layoutInCell="1" allowOverlap="1" wp14:anchorId="0C4F3363" wp14:editId="5573160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2" name="Text Box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9C1C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38D38D2">
                                      <v:shape id="_x0000_i17770" type="#_x0000_t75" style="width:28.7pt;height:28.7pt">
                                        <v:imagedata r:id="rId12" r:href="rId23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F3363" id="Text Box 502" o:spid="_x0000_s1142" type="#_x0000_t202" style="position:absolute;left:0;text-align:left;margin-left:-.1pt;margin-top:3.8pt;width:48.1pt;height:38.8pt;z-index:-25101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C1OqNA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6BC9C1C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38D38D2">
                                <v:shape id="_x0000_i17770" type="#_x0000_t75" style="width:28.7pt;height:28.7pt">
                                  <v:imagedata r:id="rId12" r:href="rId23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7FBE02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D2AA3B" w14:textId="54A864C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0D97B84" w14:textId="03ED529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4320" behindDoc="1" locked="0" layoutInCell="1" allowOverlap="1" wp14:anchorId="428734EA" wp14:editId="5805D3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2" name="Text Box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C365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89464D0">
                                      <v:shape id="_x0000_i18022" type="#_x0000_t75" style="width:28.7pt;height:28.7pt">
                                        <v:imagedata r:id="rId12" r:href="rId23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734EA" id="Text Box 522" o:spid="_x0000_s1143" type="#_x0000_t202" style="position:absolute;left:0;text-align:left;margin-left:0;margin-top:3.8pt;width:48.1pt;height:38.8pt;z-index:-25097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1B5eW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5FEC365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89464D0">
                                <v:shape id="_x0000_i18022" type="#_x0000_t75" style="width:28.7pt;height:28.7pt">
                                  <v:imagedata r:id="rId12" r:href="rId24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544A53EA" w14:textId="77777777" w:rsidTr="005A0617">
        <w:trPr>
          <w:trHeight w:hRule="exact" w:val="720"/>
        </w:trPr>
        <w:tc>
          <w:tcPr>
            <w:tcW w:w="2520" w:type="dxa"/>
          </w:tcPr>
          <w:p w14:paraId="7C263CCE" w14:textId="58F373F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1F7A245" w14:textId="7B150C1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3488" behindDoc="1" locked="0" layoutInCell="1" allowOverlap="1" wp14:anchorId="717CFE68" wp14:editId="6338BC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3" name="Text Box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EC58B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809C58D">
                                      <v:shape id="_x0000_i17015" type="#_x0000_t75" style="width:28.7pt;height:28.7pt">
                                        <v:imagedata r:id="rId12" r:href="rId24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CFE68" id="Text Box 463" o:spid="_x0000_s1144" type="#_x0000_t202" style="position:absolute;left:0;text-align:left;margin-left:0;margin-top:4pt;width:48.1pt;height:38.8pt;z-index:-25109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xMJAIAACc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+X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WY5MuL7BXUJxTMwdC5OGl4aMH9pqTDri2p/3VgTlCiPhsU&#10;fTWeTmObJ2M6W0zQcLee6tbDDEeokgZKhuM2pNGIghi4x+I0MgkXqzgwOZPGbkx6nicntvutnaL+&#10;zPfmB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EbscT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79EC58B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809C58D">
                                <v:shape id="_x0000_i17015" type="#_x0000_t75" style="width:28.7pt;height:28.7pt">
                                  <v:imagedata r:id="rId12" r:href="rId24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4191F9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2DD9443" w14:textId="3F03647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98D8F02" w14:textId="4CB153F7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4448" behindDoc="1" locked="0" layoutInCell="1" allowOverlap="1" wp14:anchorId="49EF0757" wp14:editId="71F981E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3" name="Text Box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E1E8E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6B9759C">
                                      <v:shape id="_x0000_i17517" type="#_x0000_t75" style="width:28.7pt;height:28.7pt">
                                        <v:imagedata r:id="rId12" r:href="rId24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F0757" id="Text Box 483" o:spid="_x0000_s1145" type="#_x0000_t202" style="position:absolute;left:0;text-align:left;margin-left:.15pt;margin-top:4pt;width:48.1pt;height:38.8pt;z-index:-25105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1fJAIAACc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Bacj1f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43E1E8E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6B9759C">
                                <v:shape id="_x0000_i17517" type="#_x0000_t75" style="width:28.7pt;height:28.7pt">
                                  <v:imagedata r:id="rId12" r:href="rId24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6B3E9D7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F1EAABA" w14:textId="741A6E2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6884CB2" w14:textId="0CB8C39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5408" behindDoc="1" locked="0" layoutInCell="1" allowOverlap="1" wp14:anchorId="2734BEF1" wp14:editId="2D8DEEC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3" name="Text Box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A14A9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6C35504">
                                      <v:shape id="_x0000_i17774" type="#_x0000_t75" style="width:28.7pt;height:28.7pt">
                                        <v:imagedata r:id="rId12" r:href="rId24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4BEF1" id="Text Box 503" o:spid="_x0000_s1146" type="#_x0000_t202" style="position:absolute;left:0;text-align:left;margin-left:-.1pt;margin-top:4pt;width:48.1pt;height:38.8pt;z-index:-25101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6oJAIAACc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UXB+qC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7EA14A9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6C35504">
                                <v:shape id="_x0000_i17774" type="#_x0000_t75" style="width:28.7pt;height:28.7pt">
                                  <v:imagedata r:id="rId12" r:href="rId24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5F2FD7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5F2107C" w14:textId="50413D9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26F5631" w14:textId="0DA5A09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6368" behindDoc="1" locked="0" layoutInCell="1" allowOverlap="1" wp14:anchorId="260EF5E2" wp14:editId="26FBB2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3" name="Text Box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7EB9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71F2B2C">
                                      <v:shape id="_x0000_i18026" type="#_x0000_t75" style="width:28.7pt;height:28.7pt">
                                        <v:imagedata r:id="rId12" r:href="rId24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EF5E2" id="Text Box 523" o:spid="_x0000_s1147" type="#_x0000_t202" style="position:absolute;left:0;text-align:left;margin-left:0;margin-top:4pt;width:48.1pt;height:38.8pt;z-index:-25097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gh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qCCIIS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21C7EB9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71F2B2C">
                                <v:shape id="_x0000_i18026" type="#_x0000_t75" style="width:28.7pt;height:28.7pt">
                                  <v:imagedata r:id="rId12" r:href="rId24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06D2CCEE" w14:textId="77777777" w:rsidTr="005A0617">
        <w:trPr>
          <w:trHeight w:hRule="exact" w:val="720"/>
        </w:trPr>
        <w:tc>
          <w:tcPr>
            <w:tcW w:w="2520" w:type="dxa"/>
          </w:tcPr>
          <w:p w14:paraId="4282281A" w14:textId="41BE534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6493D19" w14:textId="6D18315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5536" behindDoc="1" locked="0" layoutInCell="1" allowOverlap="1" wp14:anchorId="542A10A7" wp14:editId="6CCDB1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4" name="Text Box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250F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BB71D77">
                                      <v:shape id="_x0000_i17019" type="#_x0000_t75" style="width:28.7pt;height:28.7pt">
                                        <v:imagedata r:id="rId12" r:href="rId24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10A7" id="Text Box 464" o:spid="_x0000_s1148" type="#_x0000_t202" style="position:absolute;left:0;text-align:left;margin-left:0;margin-top:3.8pt;width:48.1pt;height:38.8pt;z-index:-25109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AE8VOY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6AF250F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BB71D77">
                                <v:shape id="_x0000_i17019" type="#_x0000_t75" style="width:28.7pt;height:28.7pt">
                                  <v:imagedata r:id="rId12" r:href="rId25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12B99EC8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60D290F" w14:textId="7A062F7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1ED0C72" w14:textId="0E3E8D5E" w:rsidR="00635446" w:rsidRPr="00E9610B" w:rsidRDefault="00FC5D6B" w:rsidP="005A0617">
            <w:pPr>
              <w:ind w:left="63" w:right="6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8544" behindDoc="1" locked="0" layoutInCell="1" allowOverlap="1" wp14:anchorId="10C2113D" wp14:editId="001C0C9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5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F9908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25ADEBB">
                                      <v:shape id="_x0000_i17525" type="#_x0000_t75" style="width:28.7pt;height:28.7pt">
                                        <v:imagedata r:id="rId12" r:href="rId25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2113D" id="Text Box 485" o:spid="_x0000_s1149" type="#_x0000_t202" style="position:absolute;left:0;text-align:left;margin-left:.15pt;margin-top:3.8pt;width:48.1pt;height:38.8pt;z-index:-25104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5i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Naf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oiv8peQ3NGwRyMnYuThocO3C9KeuzaivqfR+YEJeqTQdHX&#10;09kstnkyZvNlgYa79dS3HmY4QlU0UDIedyGNRhTEwD0Wp5VJuFjFkcmFNHZj0vMyObHdb+0U9We+&#10;t78B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Jh9bmI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231F9908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25ADEBB">
                                <v:shape id="_x0000_i17525" type="#_x0000_t75" style="width:28.7pt;height:28.7pt">
                                  <v:imagedata r:id="rId12" r:href="rId25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03761D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5D70462" w14:textId="4FB1CD2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4D0193D" w14:textId="47FAE3B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7456" behindDoc="1" locked="0" layoutInCell="1" allowOverlap="1" wp14:anchorId="7EFE12C7" wp14:editId="74236AC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4" name="Text Box 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2F5C7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E343704">
                                      <v:shape id="_x0000_i17778" type="#_x0000_t75" style="width:28.7pt;height:28.7pt">
                                        <v:imagedata r:id="rId12" r:href="rId25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E12C7" id="Text Box 504" o:spid="_x0000_s1150" type="#_x0000_t202" style="position:absolute;left:0;text-align:left;margin-left:-.1pt;margin-top:3.8pt;width:48.1pt;height:38.8pt;z-index:-25100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fE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PqP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WxWl1kr6F5QcEcjJ2Lk4aHDtwvSnrs2or6n0fmBCXqk0HR&#10;18VsFts8GbP5coqGu/XUtx5mOEJVNFAyHnchjUYUxMA9FqeVSbhYxZHJmTR2Y9LzPDmx3W/tFPVn&#10;vre/AQ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PMnh8Q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242F5C7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E343704">
                                <v:shape id="_x0000_i17778" type="#_x0000_t75" style="width:28.7pt;height:28.7pt">
                                  <v:imagedata r:id="rId12" r:href="rId25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E6519B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7996D08" w14:textId="0C00CE3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3F8B208" w14:textId="15103FA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48416" behindDoc="1" locked="0" layoutInCell="1" allowOverlap="1" wp14:anchorId="2B67BB4C" wp14:editId="458918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4" name="Text Box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BF4E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45E1015">
                                      <v:shape id="_x0000_i18030" type="#_x0000_t75" style="width:28.7pt;height:28.7pt">
                                        <v:imagedata r:id="rId12" r:href="rId25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7BB4C" id="Text Box 524" o:spid="_x0000_s1151" type="#_x0000_t202" style="position:absolute;left:0;text-align:left;margin-left:0;margin-top:3.8pt;width:48.1pt;height:38.8pt;z-index:-25096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FN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5dEa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tb7IXkPzgoI5GDsXJw0PHbhflPTYtRX1P4/MCUrUJ4Oi&#10;r4vZLLZ5Mmbz5RQNd+upbz3McISqaKBkPO5CGo0oiIF7LE4rk3CxiiOTM2nsxqTneXJiu9/aKerP&#10;fG9/Aw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CndxTS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579BF4E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45E1015">
                                <v:shape id="_x0000_i18030" type="#_x0000_t75" style="width:28.7pt;height:28.7pt">
                                  <v:imagedata r:id="rId12" r:href="rId25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21AF193D" w14:textId="77777777" w:rsidTr="005A0617">
        <w:trPr>
          <w:trHeight w:hRule="exact" w:val="720"/>
        </w:trPr>
        <w:tc>
          <w:tcPr>
            <w:tcW w:w="2520" w:type="dxa"/>
          </w:tcPr>
          <w:p w14:paraId="600C68C7" w14:textId="2FBC83D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71C7B79" w14:textId="698E8D0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7584" behindDoc="1" locked="0" layoutInCell="1" allowOverlap="1" wp14:anchorId="1CC494EB" wp14:editId="3C91B3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5" name="Text Box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94590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5A57F80">
                                      <v:shape id="_x0000_i17023" type="#_x0000_t75" style="width:28.7pt;height:28.7pt">
                                        <v:imagedata r:id="rId12" r:href="rId25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494EB" id="Text Box 465" o:spid="_x0000_s1152" type="#_x0000_t202" style="position:absolute;left:0;text-align:left;margin-left:0;margin-top:4pt;width:48.1pt;height:38.8pt;z-index:-25108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09pJQIAACc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PXDT2k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49194590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5A57F80">
                                <v:shape id="_x0000_i17023" type="#_x0000_t75" style="width:28.7pt;height:28.7pt">
                                  <v:imagedata r:id="rId12" r:href="rId25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AB9C15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33B5EDB" w14:textId="2AE7D73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7B2C436" w14:textId="205380A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66496" behindDoc="1" locked="0" layoutInCell="1" allowOverlap="1" wp14:anchorId="3E7A4847" wp14:editId="7433909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4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EE77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7D2A84A">
                                      <v:shape id="_x0000_i17521" type="#_x0000_t75" style="width:28.7pt;height:28.7pt">
                                        <v:imagedata r:id="rId12" r:href="rId25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A4847" id="Text Box 484" o:spid="_x0000_s1153" type="#_x0000_t202" style="position:absolute;left:0;text-align:left;margin-left:.15pt;margin-top:4pt;width:48.1pt;height:38.8pt;z-index:-25104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XtIwIAACc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" stroked="f">
                      <v:textbox>
                        <w:txbxContent>
                          <w:p w14:paraId="578EE77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7D2A84A">
                                <v:shape id="_x0000_i17521" type="#_x0000_t75" style="width:28.7pt;height:28.7pt">
                                  <v:imagedata r:id="rId12" r:href="rId26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01E1E7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E847735" w14:textId="3C0D4BD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5ADDDEE8" w14:textId="0C31C4A7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09504" behindDoc="1" locked="0" layoutInCell="1" allowOverlap="1" wp14:anchorId="6C51FB54" wp14:editId="2023BC5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5" name="Text Box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A9A528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E4DCC76">
                                      <v:shape id="_x0000_i17782" type="#_x0000_t75" style="width:28.7pt;height:28.7pt">
                                        <v:imagedata r:id="rId12" r:href="rId26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1FB54" id="Text Box 505" o:spid="_x0000_s1154" type="#_x0000_t202" style="position:absolute;left:0;text-align:left;margin-left:-.1pt;margin-top:4pt;width:48.1pt;height:38.8pt;z-index:-25100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9U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Pqf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Wxml5kr6F5QcEcjJ2Lk4aHDtwvSnrs2or6n0fmBCXqk0HR&#10;18VsFts8GbP5coqGu/XUtx5mOEJVNFAyHnchjUYUxMA9FqeVSbhYxZHJmTR2Y9LzPDmx3W/tFPVn&#10;vre/A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pKHvVC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49A9A528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E4DCC76">
                                <v:shape id="_x0000_i17782" type="#_x0000_t75" style="width:28.7pt;height:28.7pt">
                                  <v:imagedata r:id="rId12" r:href="rId26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CBD4A6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DCA012" w14:textId="1D85266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EF5AB08" w14:textId="074DFEBC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0464" behindDoc="1" locked="0" layoutInCell="1" allowOverlap="1" wp14:anchorId="563225C6" wp14:editId="5CDFEE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5" name="Text Box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0B7F5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8E15B19">
                                      <v:shape id="_x0000_i18034" type="#_x0000_t75" style="width:28.7pt;height:28.7pt">
                                        <v:imagedata r:id="rId12" r:href="rId26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225C6" id="Text Box 525" o:spid="_x0000_s1155" type="#_x0000_t202" style="position:absolute;left:0;text-align:left;margin-left:0;margin-top:4pt;width:48.1pt;height:38.8pt;z-index:-25096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" stroked="f">
                      <v:textbox>
                        <w:txbxContent>
                          <w:p w14:paraId="2870B7F5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8E15B19">
                                <v:shape id="_x0000_i18034" type="#_x0000_t75" style="width:28.7pt;height:28.7pt">
                                  <v:imagedata r:id="rId12" r:href="rId26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4B764C8D" w14:textId="77777777" w:rsidTr="005A0617">
        <w:trPr>
          <w:trHeight w:hRule="exact" w:val="720"/>
        </w:trPr>
        <w:tc>
          <w:tcPr>
            <w:tcW w:w="2520" w:type="dxa"/>
          </w:tcPr>
          <w:p w14:paraId="55681000" w14:textId="3E1D6C35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43ABDD9" w14:textId="0CB19B6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29632" behindDoc="1" locked="0" layoutInCell="1" allowOverlap="1" wp14:anchorId="14A2B48E" wp14:editId="40F556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6" name="Text Box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EFFA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110A9CD">
                                      <v:shape id="_x0000_i17027" type="#_x0000_t75" style="width:28.7pt;height:28.7pt">
                                        <v:imagedata r:id="rId12" r:href="rId26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2B48E" id="Text Box 466" o:spid="_x0000_s1156" type="#_x0000_t202" style="position:absolute;left:0;text-align:left;margin-left:0;margin-top:3.8pt;width:48.1pt;height:38.8pt;z-index:-25108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0V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lhQ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peZK+hOaFgDsbOxUnDQwfuFyU9dm1F/c8Dc4IS9cmg&#10;6KtiNottnozZfDlFw9166lsPMxyhKhooGY/bkEYjCmLgAYvTyiRcrOLI5EwauzHpeZ6c2O63dor6&#10;M9+b3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BfaHRU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574EFFA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110A9CD">
                                <v:shape id="_x0000_i17027" type="#_x0000_t75" style="width:28.7pt;height:28.7pt">
                                  <v:imagedata r:id="rId12" r:href="rId26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C91EC4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521127D" w14:textId="01366DF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0CF2AF1" w14:textId="43A512FF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0592" behindDoc="1" locked="0" layoutInCell="1" allowOverlap="1" wp14:anchorId="2ED6A378" wp14:editId="7B49FC7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6" name="Text Box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2C10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E4AEEAB">
                                      <v:shape id="_x0000_i17529" type="#_x0000_t75" style="width:28.7pt;height:28.7pt">
                                        <v:imagedata r:id="rId12" r:href="rId26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A378" id="Text Box 486" o:spid="_x0000_s1157" type="#_x0000_t202" style="position:absolute;left:0;text-align:left;margin-left:.15pt;margin-top:3.8pt;width:48.1pt;height:38.8pt;z-index:-25104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M2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akG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vb7IXkPzgoI5GDsXJw0PHbhflPTYtRX1P4/MCUrUJ4Oi&#10;r4vZLLZ5Mmbz5RQNd+upbz3McISqaKBkPO5CGo0oiIF7LE4rk3CxiiOTM2nsxqTneXJiu9/aKerP&#10;fG9/Aw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A8dOM2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6BB2C10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E4AEEAB">
                                <v:shape id="_x0000_i17529" type="#_x0000_t75" style="width:28.7pt;height:28.7pt">
                                  <v:imagedata r:id="rId12" r:href="rId26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6AF17D2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631BCF0" w14:textId="2796D9F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D2A2186" w14:textId="321023C8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1552" behindDoc="1" locked="0" layoutInCell="1" allowOverlap="1" wp14:anchorId="303989B9" wp14:editId="2A653E6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6" name="Text Box 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25393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4982A1">
                                      <v:shape id="_x0000_i17786" type="#_x0000_t75" style="width:28.7pt;height:28.7pt">
                                        <v:imagedata r:id="rId12" r:href="rId26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989B9" id="Text Box 506" o:spid="_x0000_s1158" type="#_x0000_t202" style="position:absolute;left:0;text-align:left;margin-left:-.1pt;margin-top:3.8pt;width:48.1pt;height:38.8pt;z-index:-25100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" stroked="f">
                      <v:textbox>
                        <w:txbxContent>
                          <w:p w14:paraId="5F25393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04982A1">
                                <v:shape id="_x0000_i17786" type="#_x0000_t75" style="width:28.7pt;height:28.7pt">
                                  <v:imagedata r:id="rId12" r:href="rId27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454DF7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70D53D0" w14:textId="0D61EA4A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55510E8" w14:textId="3D47989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2512" behindDoc="1" locked="0" layoutInCell="1" allowOverlap="1" wp14:anchorId="7EB560B8" wp14:editId="0F4C75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6" name="Text Box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A554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837CF58">
                                      <v:shape id="_x0000_i18038" type="#_x0000_t75" style="width:28.7pt;height:28.7pt">
                                        <v:imagedata r:id="rId12" r:href="rId27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560B8" id="Text Box 526" o:spid="_x0000_s1159" type="#_x0000_t202" style="position:absolute;left:0;text-align:left;margin-left:0;margin-top:3.8pt;width:48.1pt;height:38.8pt;z-index:-25096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AN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Pl1Q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xeZK+hOaFgDsbOxUnDQwfuFyU9dm1F/c8Dc4IS9cmg&#10;6KtiNottnozZfDlFw9166lsPMxyhKhooGY/bkEYjCmLgAYvTyiRcrOLI5EwauzHpeZ6c2O63dor6&#10;M9+b3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KsIwA0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701A554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837CF58">
                                <v:shape id="_x0000_i18038" type="#_x0000_t75" style="width:28.7pt;height:28.7pt">
                                  <v:imagedata r:id="rId12" r:href="rId27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0639E9C" w14:textId="77777777" w:rsidTr="005A0617">
        <w:trPr>
          <w:trHeight w:hRule="exact" w:val="720"/>
        </w:trPr>
        <w:tc>
          <w:tcPr>
            <w:tcW w:w="2520" w:type="dxa"/>
          </w:tcPr>
          <w:p w14:paraId="1463A6E0" w14:textId="6512125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E059732" w14:textId="3277715F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1680" behindDoc="1" locked="0" layoutInCell="1" allowOverlap="1" wp14:anchorId="2B451F62" wp14:editId="15D1AC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7" name="Text Box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8216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6098033">
                                      <v:shape id="_x0000_i17031" type="#_x0000_t75" style="width:28.7pt;height:28.7pt">
                                        <v:imagedata r:id="rId12" r:href="rId27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51F62" id="Text Box 467" o:spid="_x0000_s1160" type="#_x0000_t202" style="position:absolute;left:0;text-align:left;margin-left:0;margin-top:4pt;width:48.1pt;height:38.8pt;z-index:-25108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aa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lhS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pcZK+hOaFgDsbOxUnDQwfuFyU9dm1F/c8Dc4IS9cmg&#10;6KtiNottnozZfDlFw9166lsPMxyhKhooGY/bkEYjCmLgAYvTyiRcrOLI5EwauzHpeZ6c2O63dor6&#10;M9+b3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OMlBpo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6588216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6098033">
                                <v:shape id="_x0000_i17031" type="#_x0000_t75" style="width:28.7pt;height:28.7pt">
                                  <v:imagedata r:id="rId12" r:href="rId27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7863F5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439C9B3" w14:textId="61D895AD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7FB959F" w14:textId="4AB3A0E6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2640" behindDoc="1" locked="0" layoutInCell="1" allowOverlap="1" wp14:anchorId="6830658E" wp14:editId="23B4D5C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7" name="Text Box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C569D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D575673">
                                      <v:shape id="_x0000_i17533" type="#_x0000_t75" style="width:28.7pt;height:28.7pt">
                                        <v:imagedata r:id="rId12" r:href="rId27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0658E" id="Text Box 487" o:spid="_x0000_s1161" type="#_x0000_t202" style="position:absolute;left:0;text-align:left;margin-left:.15pt;margin-top:4pt;width:48.1pt;height:38.8pt;z-index:-25104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i5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akm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vbrIXkPzgoI5GDsXJw0PHbhflPTYtRX1P4/MCUrUJ4Oi&#10;r4vZLLZ5Mmbz5RQNd+upbz3McISqaKBkPO5CGo0oiIF7LE4rk3CxiiOTM2nsxqTneXJiu9/aKerP&#10;fG9/A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DIi/i5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2A9C569D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D575673">
                                <v:shape id="_x0000_i17533" type="#_x0000_t75" style="width:28.7pt;height:28.7pt">
                                  <v:imagedata r:id="rId12" r:href="rId27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9A7B41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1B42966" w14:textId="1615FF9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7A5087E" w14:textId="3561E61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3600" behindDoc="1" locked="0" layoutInCell="1" allowOverlap="1" wp14:anchorId="07C5AC99" wp14:editId="457B16B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7" name="Text Box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1E4C4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0E22E7E">
                                      <v:shape id="_x0000_i17790" type="#_x0000_t75" style="width:28.7pt;height:28.7pt">
                                        <v:imagedata r:id="rId12" r:href="rId27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5AC99" id="Text Box 507" o:spid="_x0000_s1162" type="#_x0000_t202" style="position:absolute;left:0;text-align:left;margin-left:-.1pt;margin-top:4pt;width:48.1pt;height:38.8pt;z-index:-25100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elJQIAACc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" stroked="f">
                      <v:textbox>
                        <w:txbxContent>
                          <w:p w14:paraId="501E4C4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0E22E7E">
                                <v:shape id="_x0000_i17790" type="#_x0000_t75" style="width:28.7pt;height:28.7pt">
                                  <v:imagedata r:id="rId12" r:href="rId27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143ACD4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C4A1FCD" w14:textId="628C87D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2B2CCB2" w14:textId="64016AF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4560" behindDoc="1" locked="0" layoutInCell="1" allowOverlap="1" wp14:anchorId="2570C691" wp14:editId="727E7D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7" name="Text Box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472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9787257">
                                      <v:shape id="_x0000_i18042" type="#_x0000_t75" style="width:28.7pt;height:28.7pt">
                                        <v:imagedata r:id="rId12" r:href="rId27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0C691" id="Text Box 527" o:spid="_x0000_s1163" type="#_x0000_t202" style="position:absolute;left:0;text-align:left;margin-left:0;margin-top:4pt;width:48.1pt;height:38.8pt;z-index:-25096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Es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ovpBLC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5CC7472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9787257">
                                <v:shape id="_x0000_i18042" type="#_x0000_t75" style="width:28.7pt;height:28.7pt">
                                  <v:imagedata r:id="rId12" r:href="rId28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8521726" w14:textId="77777777" w:rsidTr="005A0617">
        <w:trPr>
          <w:trHeight w:hRule="exact" w:val="720"/>
        </w:trPr>
        <w:tc>
          <w:tcPr>
            <w:tcW w:w="2520" w:type="dxa"/>
          </w:tcPr>
          <w:p w14:paraId="58C88742" w14:textId="3722CD4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FF9DED9" w14:textId="2CC2D3E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3728" behindDoc="1" locked="0" layoutInCell="1" allowOverlap="1" wp14:anchorId="4948ECBC" wp14:editId="0DAEC6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68" name="Text Box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3ED4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DF2CA9D">
                                      <v:shape id="_x0000_i17035" type="#_x0000_t75" style="width:28.7pt;height:28.7pt">
                                        <v:imagedata r:id="rId12" r:href="rId28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8ECBC" id="Text Box 468" o:spid="_x0000_s1164" type="#_x0000_t202" style="position:absolute;left:0;text-align:left;margin-left:0;margin-top:3.8pt;width:48.1pt;height:38.8pt;z-index:-25108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H5vv/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1653ED4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DF2CA9D">
                                <v:shape id="_x0000_i17035" type="#_x0000_t75" style="width:28.7pt;height:28.7pt">
                                  <v:imagedata r:id="rId12" r:href="rId28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FE6E593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80221D3" w14:textId="369D546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4D88B4C" w14:textId="7FE766A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4688" behindDoc="1" locked="0" layoutInCell="1" allowOverlap="1" wp14:anchorId="6B594C0F" wp14:editId="5BC7DB5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88" name="Text Box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99008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D5B9900">
                                      <v:shape id="_x0000_i17537" type="#_x0000_t75" style="width:28.7pt;height:28.7pt">
                                        <v:imagedata r:id="rId12" r:href="rId28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94C0F" id="Text Box 488" o:spid="_x0000_s1165" type="#_x0000_t202" style="position:absolute;left:0;text-align:left;margin-left:.15pt;margin-top:3.8pt;width:48.1pt;height:38.8pt;z-index:-25104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" stroked="f">
                      <v:textbox>
                        <w:txbxContent>
                          <w:p w14:paraId="6E099008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D5B9900">
                                <v:shape id="_x0000_i17537" type="#_x0000_t75" style="width:28.7pt;height:28.7pt">
                                  <v:imagedata r:id="rId12" r:href="rId28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264AECF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B9330FD" w14:textId="6DA5746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8CB2210" w14:textId="1EEAA8FF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5648" behindDoc="1" locked="0" layoutInCell="1" allowOverlap="1" wp14:anchorId="2B620153" wp14:editId="69D999F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08" name="Text Box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08E9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F4EE3A8">
                                      <v:shape id="_x0000_i17794" type="#_x0000_t75" style="width:28.7pt;height:28.7pt">
                                        <v:imagedata r:id="rId12" r:href="rId28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20153" id="Text Box 508" o:spid="_x0000_s1166" type="#_x0000_t202" style="position:absolute;left:0;text-align:left;margin-left:-.1pt;margin-top:3.8pt;width:48.1pt;height:38.8pt;z-index:-25100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N8Xt2o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40808E9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F4EE3A8">
                                <v:shape id="_x0000_i17794" type="#_x0000_t75" style="width:28.7pt;height:28.7pt">
                                  <v:imagedata r:id="rId12" r:href="rId28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3E6BCF2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5EB5093" w14:textId="1099A29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F7F0E3E" w14:textId="1E76DC1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6608" behindDoc="1" locked="0" layoutInCell="1" allowOverlap="1" wp14:anchorId="50E54EDE" wp14:editId="080F7A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28" name="Text Box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4420E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BA40B59">
                                      <v:shape id="_x0000_i18046" type="#_x0000_t75" style="width:28.7pt;height:28.7pt">
                                        <v:imagedata r:id="rId12" r:href="rId28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4EDE" id="Text Box 528" o:spid="_x0000_s1167" type="#_x0000_t202" style="position:absolute;left:0;text-align:left;margin-left:0;margin-top:3.8pt;width:48.1pt;height:38.8pt;z-index:-25095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JkdB4y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3F54420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BA40B59">
                                <v:shape id="_x0000_i18046" type="#_x0000_t75" style="width:28.7pt;height:28.7pt">
                                  <v:imagedata r:id="rId12" r:href="rId28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7D76158D" w14:textId="77777777" w:rsidTr="005A0617">
        <w:trPr>
          <w:trHeight w:hRule="exact" w:val="720"/>
        </w:trPr>
        <w:tc>
          <w:tcPr>
            <w:tcW w:w="2520" w:type="dxa"/>
          </w:tcPr>
          <w:p w14:paraId="204ED03E" w14:textId="08A73F25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A97A049" w14:textId="2D7911C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5776" behindDoc="1" locked="0" layoutInCell="1" allowOverlap="1" wp14:anchorId="18AC76EF" wp14:editId="2B5B6E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69" name="Text Box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F5C69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EFE2A74">
                                      <v:shape id="_x0000_i17039" type="#_x0000_t75" style="width:28.7pt;height:28.7pt">
                                        <v:imagedata r:id="rId12" r:href="rId28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C76EF" id="Text Box 469" o:spid="_x0000_s1168" type="#_x0000_t202" style="position:absolute;left:0;text-align:left;margin-left:0;margin-top:4pt;width:48.1pt;height:38.8pt;z-index:-25108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RzJAIAACc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" stroked="f">
                      <v:textbox>
                        <w:txbxContent>
                          <w:p w14:paraId="47AF5C69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EFE2A74">
                                <v:shape id="_x0000_i17039" type="#_x0000_t75" style="width:28.7pt;height:28.7pt">
                                  <v:imagedata r:id="rId12" r:href="rId29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75ECC81D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17C5F833" w14:textId="697D99A5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0CF7327" w14:textId="323ABE5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6736" behindDoc="1" locked="0" layoutInCell="1" allowOverlap="1" wp14:anchorId="12A56DD9" wp14:editId="6F73C79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89" name="Text Box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7C5C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46926F2">
                                      <v:shape id="_x0000_i17541" type="#_x0000_t75" style="width:28.7pt;height:28.7pt">
                                        <v:imagedata r:id="rId12" r:href="rId29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56DD9" id="Text Box 489" o:spid="_x0000_s1169" type="#_x0000_t202" style="position:absolute;left:0;text-align:left;margin-left:.15pt;margin-top:4pt;width:48.1pt;height:38.8pt;z-index:-25103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Ph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CevuPh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5107C5C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46926F2">
                                <v:shape id="_x0000_i17541" type="#_x0000_t75" style="width:28.7pt;height:28.7pt">
                                  <v:imagedata r:id="rId12" r:href="rId29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181629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BB09A11" w14:textId="7DFE4A2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1135C22" w14:textId="7BA09C6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7696" behindDoc="1" locked="0" layoutInCell="1" allowOverlap="1" wp14:anchorId="5B9E1C2C" wp14:editId="5BABB9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09" name="Text Box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A373DC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F5F6B48">
                                      <v:shape id="_x0000_i17798" type="#_x0000_t75" style="width:28.7pt;height:28.7pt">
                                        <v:imagedata r:id="rId12" r:href="rId29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1C2C" id="Text Box 509" o:spid="_x0000_s1170" type="#_x0000_t202" style="position:absolute;left:0;text-align:left;margin-left:-.1pt;margin-top:4pt;width:48.1pt;height:38.8pt;z-index:-25099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ca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vqb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" stroked="f">
                      <v:textbox>
                        <w:txbxContent>
                          <w:p w14:paraId="4AA373DC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F5F6B48">
                                <v:shape id="_x0000_i17798" type="#_x0000_t75" style="width:28.7pt;height:28.7pt">
                                  <v:imagedata r:id="rId12" r:href="rId29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EC27C2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6221BD1" w14:textId="45CB38B9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592027B" w14:textId="7F87C42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58656" behindDoc="1" locked="0" layoutInCell="1" allowOverlap="1" wp14:anchorId="167CC4F7" wp14:editId="4B9D05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29" name="Text Box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4D8A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BA88A76">
                                      <v:shape id="_x0000_i18050" type="#_x0000_t75" style="width:28.7pt;height:28.7pt">
                                        <v:imagedata r:id="rId12" r:href="rId29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C4F7" id="Text Box 529" o:spid="_x0000_s1171" type="#_x0000_t202" style="position:absolute;left:0;text-align:left;margin-left:0;margin-top:4pt;width:48.1pt;height:38.8pt;z-index:-25095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" stroked="f">
                      <v:textbox>
                        <w:txbxContent>
                          <w:p w14:paraId="0BD4D8A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BA88A76">
                                <v:shape id="_x0000_i18050" type="#_x0000_t75" style="width:28.7pt;height:28.7pt">
                                  <v:imagedata r:id="rId12" r:href="rId29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1CDDCED7" w14:textId="77777777" w:rsidTr="005A0617">
        <w:trPr>
          <w:trHeight w:hRule="exact" w:val="720"/>
        </w:trPr>
        <w:tc>
          <w:tcPr>
            <w:tcW w:w="2520" w:type="dxa"/>
          </w:tcPr>
          <w:p w14:paraId="3625BF94" w14:textId="7FA95E1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1336642" w14:textId="00F275A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7824" behindDoc="1" locked="0" layoutInCell="1" allowOverlap="1" wp14:anchorId="7097ABA7" wp14:editId="05A123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0" name="Text Box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D1A30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56900B6">
                                      <v:shape id="_x0000_i17043" type="#_x0000_t75" style="width:28.7pt;height:28.7pt">
                                        <v:imagedata r:id="rId12" r:href="rId29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7ABA7" id="Text Box 470" o:spid="_x0000_s1172" type="#_x0000_t202" style="position:absolute;left:0;text-align:left;margin-left:0;margin-top:3.8pt;width:48.1pt;height:38.8pt;z-index:-25107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6iIw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BPn86i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384D1A30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56900B6">
                                <v:shape id="_x0000_i17043" type="#_x0000_t75" style="width:28.7pt;height:28.7pt">
                                  <v:imagedata r:id="rId12" r:href="rId29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BE6D57C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198B1EA" w14:textId="168976A2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9EE3CDE" w14:textId="280EC54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78784" behindDoc="1" locked="0" layoutInCell="1" allowOverlap="1" wp14:anchorId="59B414E1" wp14:editId="6C91E9E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0" name="Text Box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B9B3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A524FC9">
                                      <v:shape id="_x0000_i17545" type="#_x0000_t75" style="width:28.7pt;height:28.7pt">
                                        <v:imagedata r:id="rId12" r:href="rId29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14E1" id="Text Box 490" o:spid="_x0000_s1173" type="#_x0000_t202" style="position:absolute;left:0;text-align:left;margin-left:.15pt;margin-top:3.8pt;width:48.1pt;height:38.8pt;z-index:-25103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fGIw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Ojyt8Y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12CB9B3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A524FC9">
                                <v:shape id="_x0000_i17545" type="#_x0000_t75" style="width:28.7pt;height:28.7pt">
                                  <v:imagedata r:id="rId12" r:href="rId30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3A1E8D7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56E51EE" w14:textId="6F96D81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449D86C" w14:textId="50273E9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19744" behindDoc="1" locked="0" layoutInCell="1" allowOverlap="1" wp14:anchorId="0C99FB2F" wp14:editId="0A45EE0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0" name="Text Box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9023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7A1B426">
                                      <v:shape id="_x0000_i17802" type="#_x0000_t75" style="width:28.7pt;height:28.7pt">
                                        <v:imagedata r:id="rId12" r:href="rId30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9FB2F" id="Text Box 510" o:spid="_x0000_s1174" type="#_x0000_t202" style="position:absolute;left:0;text-align:left;margin-left:-.1pt;margin-top:3.8pt;width:48.1pt;height:38.8pt;z-index:-25099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MlJA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CZ3AyU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1189023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7A1B426">
                                <v:shape id="_x0000_i17802" type="#_x0000_t75" style="width:28.7pt;height:28.7pt">
                                  <v:imagedata r:id="rId12" r:href="rId30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0009394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12A87C8" w14:textId="6E402F6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7A7D688" w14:textId="79FEA02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0704" behindDoc="1" locked="0" layoutInCell="1" allowOverlap="1" wp14:anchorId="385246CB" wp14:editId="477298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30" name="Text Box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AC9D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99C8302">
                                      <v:shape id="_x0000_i18054" type="#_x0000_t75" style="width:28.7pt;height:28.7pt">
                                        <v:imagedata r:id="rId12" r:href="rId30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246CB" id="Text Box 530" o:spid="_x0000_s1175" type="#_x0000_t202" style="position:absolute;left:0;text-align:left;margin-left:0;margin-top:3.8pt;width:48.1pt;height:38.8pt;z-index:-25095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WsJAIAACc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3yf1r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145AC9D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99C8302">
                                <v:shape id="_x0000_i18054" type="#_x0000_t75" style="width:28.7pt;height:28.7pt">
                                  <v:imagedata r:id="rId12" r:href="rId30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671331B5" w14:textId="77777777" w:rsidTr="005A0617">
        <w:trPr>
          <w:trHeight w:hRule="exact" w:val="720"/>
        </w:trPr>
        <w:tc>
          <w:tcPr>
            <w:tcW w:w="2520" w:type="dxa"/>
          </w:tcPr>
          <w:p w14:paraId="0454C0C3" w14:textId="55A0044B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273A439" w14:textId="6020DD6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39872" behindDoc="1" locked="0" layoutInCell="1" allowOverlap="1" wp14:anchorId="67DB28F0" wp14:editId="5DBE5B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1" name="Text Box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DF3D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AFF8854">
                                      <v:shape id="_x0000_i17047" type="#_x0000_t75" style="width:28.7pt;height:28.7pt">
                                        <v:imagedata r:id="rId12" r:href="rId30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28F0" id="Text Box 471" o:spid="_x0000_s1176" type="#_x0000_t202" style="position:absolute;left:0;text-align:left;margin-left:0;margin-top:4pt;width:48.1pt;height:38.8pt;z-index:-25107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" stroked="f">
                      <v:textbox>
                        <w:txbxContent>
                          <w:p w14:paraId="681DF3D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AFF8854">
                                <v:shape id="_x0000_i17047" type="#_x0000_t75" style="width:28.7pt;height:28.7pt">
                                  <v:imagedata r:id="rId12" r:href="rId30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96FFF1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898F949" w14:textId="03A6372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6FA00B48" w14:textId="5F5C82D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0832" behindDoc="1" locked="0" layoutInCell="1" allowOverlap="1" wp14:anchorId="7B1564EC" wp14:editId="7ECDAF9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1" name="Text Box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C9F6A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5AA9CE4F">
                                      <v:shape id="_x0000_i17549" type="#_x0000_t75" style="width:28.7pt;height:28.7pt">
                                        <v:imagedata r:id="rId12" r:href="rId30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564EC" id="Text Box 491" o:spid="_x0000_s1177" type="#_x0000_t202" style="position:absolute;left:0;text-align:left;margin-left:.15pt;margin-top:4pt;width:48.1pt;height:38.8pt;z-index:-25103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" stroked="f">
                      <v:textbox>
                        <w:txbxContent>
                          <w:p w14:paraId="3F5C9F6A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AA9CE4F">
                                <v:shape id="_x0000_i17549" type="#_x0000_t75" style="width:28.7pt;height:28.7pt">
                                  <v:imagedata r:id="rId12" r:href="rId30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9DDB7F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79E7BE2B" w14:textId="0847AF84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A777B58" w14:textId="2FC7FDFB" w:rsidR="00635446" w:rsidRPr="00E9610B" w:rsidRDefault="00FC5D6B" w:rsidP="005A0617">
            <w:pPr>
              <w:tabs>
                <w:tab w:val="right" w:pos="2429"/>
              </w:tabs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1792" behindDoc="1" locked="0" layoutInCell="1" allowOverlap="1" wp14:anchorId="26674BF2" wp14:editId="63D93A8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1" name="Text Box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4060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621E893">
                                      <v:shape id="_x0000_i17806" type="#_x0000_t75" style="width:28.7pt;height:28.7pt">
                                        <v:imagedata r:id="rId12" r:href="rId30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74BF2" id="Text Box 511" o:spid="_x0000_s1178" type="#_x0000_t202" style="position:absolute;left:0;text-align:left;margin-left:-.1pt;margin-top:4pt;width:48.1pt;height:38.8pt;z-index:-25099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" stroked="f">
                      <v:textbox>
                        <w:txbxContent>
                          <w:p w14:paraId="7DE4060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621E893">
                                <v:shape id="_x0000_i17806" type="#_x0000_t75" style="width:28.7pt;height:28.7pt">
                                  <v:imagedata r:id="rId12" r:href="rId31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64C3C565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5789925" w14:textId="15DCAC2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E97F808" w14:textId="2560CE5E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2752" behindDoc="1" locked="0" layoutInCell="1" allowOverlap="1" wp14:anchorId="0DD9BA9A" wp14:editId="74D860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31" name="Text Box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D180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7A1C4F0">
                                      <v:shape id="_x0000_i18058" type="#_x0000_t75" style="width:28.7pt;height:28.7pt">
                                        <v:imagedata r:id="rId12" r:href="rId31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9BA9A" id="Text Box 531" o:spid="_x0000_s1179" type="#_x0000_t202" style="position:absolute;left:0;text-align:left;margin-left:0;margin-top:4pt;width:48.1pt;height:38.8pt;z-index:-25095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" stroked="f">
                      <v:textbox>
                        <w:txbxContent>
                          <w:p w14:paraId="240D180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7A1C4F0">
                                <v:shape id="_x0000_i18058" type="#_x0000_t75" style="width:28.7pt;height:28.7pt">
                                  <v:imagedata r:id="rId12" r:href="rId3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53D29D95" w14:textId="77777777" w:rsidTr="005A0617">
        <w:trPr>
          <w:trHeight w:hRule="exact" w:val="720"/>
        </w:trPr>
        <w:tc>
          <w:tcPr>
            <w:tcW w:w="2520" w:type="dxa"/>
          </w:tcPr>
          <w:p w14:paraId="6666CEAF" w14:textId="4317E9A3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113F8ED" w14:textId="4592D132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41920" behindDoc="1" locked="0" layoutInCell="1" allowOverlap="1" wp14:anchorId="2C703F76" wp14:editId="693F52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2" name="Text Box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C48D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5A17B6">
                                      <v:shape id="_x0000_i17051" type="#_x0000_t75" style="width:28.7pt;height:28.7pt">
                                        <v:imagedata r:id="rId12" r:href="rId31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03F76" id="Text Box 472" o:spid="_x0000_s1180" type="#_x0000_t202" style="position:absolute;left:0;text-align:left;margin-left:0;margin-top:3.8pt;width:48.1pt;height:38.8pt;z-index:-25107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0j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pxS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sVxdZK+hOaFgDsbOxUnDQwfuFyU9dm1F/c8Dc4IS9cmg&#10;6KtiNottnozZfDlFw9166lsPMxyhKhooGY/bkEYjCmLgAYvTyiRcrOLI5EwauzHpeZ6c2O63dor6&#10;M9+b3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Nk+vSM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6C4C48D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5A17B6">
                                <v:shape id="_x0000_i17051" type="#_x0000_t75" style="width:28.7pt;height:28.7pt">
                                  <v:imagedata r:id="rId12" r:href="rId3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6415E6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54CFB277" w14:textId="774F193E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3EFE74A5" w14:textId="7080264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2880" behindDoc="1" locked="0" layoutInCell="1" allowOverlap="1" wp14:anchorId="7F49FB43" wp14:editId="5439287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2" name="Text Box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6791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5CA5EE0">
                                      <v:shape id="_x0000_i17553" type="#_x0000_t75" style="width:28.7pt;height:28.7pt">
                                        <v:imagedata r:id="rId12" r:href="rId31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FB43" id="Text Box 492" o:spid="_x0000_s1181" type="#_x0000_t202" style="position:absolute;left:0;text-align:left;margin-left:.15pt;margin-top:3.8pt;width:48.1pt;height:38.8pt;z-index:-25103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" stroked="f">
                      <v:textbox>
                        <w:txbxContent>
                          <w:p w14:paraId="3FA6791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05CA5EE0">
                                <v:shape id="_x0000_i17553" type="#_x0000_t75" style="width:28.7pt;height:28.7pt">
                                  <v:imagedata r:id="rId12" r:href="rId3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2CDA99E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6F0FDC5" w14:textId="3CEE7FBF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6445392" w14:textId="3B551F7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3840" behindDoc="1" locked="0" layoutInCell="1" allowOverlap="1" wp14:anchorId="4BA3E082" wp14:editId="68E8A66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2" name="Text Box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9A37A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5BAA6B5">
                                      <v:shape id="_x0000_i17810" type="#_x0000_t75" style="width:28.7pt;height:28.7pt">
                                        <v:imagedata r:id="rId12" r:href="rId31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3E082" id="Text Box 512" o:spid="_x0000_s1182" type="#_x0000_t202" style="position:absolute;left:0;text-align:left;margin-left:-.1pt;margin-top:3.8pt;width:48.1pt;height:38.8pt;z-index:-25099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6IJAIAACc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" stroked="f">
                      <v:textbox>
                        <w:txbxContent>
                          <w:p w14:paraId="549A37A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5BAA6B5">
                                <v:shape id="_x0000_i17810" type="#_x0000_t75" style="width:28.7pt;height:28.7pt">
                                  <v:imagedata r:id="rId12" r:href="rId3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4646DC2F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779D03E" w14:textId="66084E4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73693D9" w14:textId="5E6026A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4800" behindDoc="1" locked="0" layoutInCell="1" allowOverlap="1" wp14:anchorId="29B8A938" wp14:editId="2C4092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32" name="Text Box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2BC56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46ABD09">
                                      <v:shape id="_x0000_i18062" type="#_x0000_t75" style="width:28.7pt;height:28.7pt">
                                        <v:imagedata r:id="rId12" r:href="rId3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8A938" id="Text Box 532" o:spid="_x0000_s1183" type="#_x0000_t202" style="position:absolute;left:0;text-align:left;margin-left:0;margin-top:3.8pt;width:48.1pt;height:38.8pt;z-index:-25095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gBJQIAACc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" stroked="f">
                      <v:textbox>
                        <w:txbxContent>
                          <w:p w14:paraId="5DE2BC5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46ABD09">
                                <v:shape id="_x0000_i18062" type="#_x0000_t75" style="width:28.7pt;height:28.7pt">
                                  <v:imagedata r:id="rId12" r:href="rId32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7BB14DFE" w14:textId="77777777" w:rsidTr="005A0617">
        <w:trPr>
          <w:trHeight w:hRule="exact" w:val="720"/>
        </w:trPr>
        <w:tc>
          <w:tcPr>
            <w:tcW w:w="2520" w:type="dxa"/>
          </w:tcPr>
          <w:p w14:paraId="51F44E58" w14:textId="3CC9E96A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246E716B" w14:textId="4C6009EA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43968" behindDoc="1" locked="0" layoutInCell="1" allowOverlap="1" wp14:anchorId="1B69292E" wp14:editId="2C5D95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73" name="Text Box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73BDB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1E1CA35">
                                      <v:shape id="_x0000_i17055" type="#_x0000_t75" style="width:28.7pt;height:28.7pt">
                                        <v:imagedata r:id="rId12" r:href="rId3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9292E" id="Text Box 473" o:spid="_x0000_s1184" type="#_x0000_t202" style="position:absolute;left:0;text-align:left;margin-left:0;margin-top:4pt;width:48.1pt;height:38.8pt;z-index:-25107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asJQIAACc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C3Bpqw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2E173BDB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1E1CA35">
                                <v:shape id="_x0000_i17055" type="#_x0000_t75" style="width:28.7pt;height:28.7pt">
                                  <v:imagedata r:id="rId12" r:href="rId32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C01DB7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E4DCDB5" w14:textId="34DB6D5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9D9724A" w14:textId="4F9F8F63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4928" behindDoc="1" locked="0" layoutInCell="1" allowOverlap="1" wp14:anchorId="374CB683" wp14:editId="1502887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493" name="Text Box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FB64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01FEEFA">
                                      <v:shape id="_x0000_i17557" type="#_x0000_t75" style="width:28.7pt;height:28.7pt">
                                        <v:imagedata r:id="rId12" r:href="rId3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CB683" id="Text Box 493" o:spid="_x0000_s1185" type="#_x0000_t202" style="position:absolute;left:0;text-align:left;margin-left:.15pt;margin-top:4pt;width:48.1pt;height:38.8pt;z-index:-25103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" stroked="f">
                      <v:textbox>
                        <w:txbxContent>
                          <w:p w14:paraId="041FB64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01FEEFA">
                                <v:shape id="_x0000_i17557" type="#_x0000_t75" style="width:28.7pt;height:28.7pt">
                                  <v:imagedata r:id="rId12" r:href="rId32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2602836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497816CE" w14:textId="71C38E47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F0FB780" w14:textId="5606E395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5888" behindDoc="1" locked="0" layoutInCell="1" allowOverlap="1" wp14:anchorId="6155A4C7" wp14:editId="2D9F602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13" name="Text Box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51442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32C3A531">
                                      <v:shape id="_x0000_i17814" type="#_x0000_t75" style="width:28.7pt;height:28.7pt">
                                        <v:imagedata r:id="rId12" r:href="rId3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5A4C7" id="Text Box 513" o:spid="_x0000_s1186" type="#_x0000_t202" style="position:absolute;left:0;text-align:left;margin-left:-.1pt;margin-top:4pt;width:48.1pt;height:38.8pt;z-index:-25099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" stroked="f">
                      <v:textbox>
                        <w:txbxContent>
                          <w:p w14:paraId="16A51442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2C3A531">
                                <v:shape id="_x0000_i17814" type="#_x0000_t75" style="width:28.7pt;height:28.7pt">
                                  <v:imagedata r:id="rId12" r:href="rId32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38FF7B19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3C224081" w14:textId="73C77596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9116737" w14:textId="734E37C0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6848" behindDoc="1" locked="0" layoutInCell="1" allowOverlap="1" wp14:anchorId="1ABDC4C7" wp14:editId="7D32BB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10870" cy="492760"/>
                      <wp:effectExtent l="0" t="0" r="0" b="2540"/>
                      <wp:wrapNone/>
                      <wp:docPr id="533" name="Text Box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2784F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79FF057D">
                                      <v:shape id="_x0000_i18066" type="#_x0000_t75" style="width:28.7pt;height:28.7pt">
                                        <v:imagedata r:id="rId12" r:href="rId327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DC4C7" id="Text Box 533" o:spid="_x0000_s1187" type="#_x0000_t202" style="position:absolute;left:0;text-align:left;margin-left:0;margin-top:4pt;width:48.1pt;height:38.8pt;z-index:-25094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" stroked="f">
                      <v:textbox>
                        <w:txbxContent>
                          <w:p w14:paraId="4782784F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79FF057D">
                                <v:shape id="_x0000_i18066" type="#_x0000_t75" style="width:28.7pt;height:28.7pt">
                                  <v:imagedata r:id="rId12" r:href="rId32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35446" w:rsidRPr="00E9610B" w14:paraId="35A1BA34" w14:textId="77777777" w:rsidTr="005A0617">
        <w:trPr>
          <w:trHeight w:hRule="exact" w:val="720"/>
        </w:trPr>
        <w:tc>
          <w:tcPr>
            <w:tcW w:w="2520" w:type="dxa"/>
          </w:tcPr>
          <w:p w14:paraId="5C09FF22" w14:textId="2952AEFC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068DB0EB" w14:textId="27D46B6D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46016" behindDoc="1" locked="0" layoutInCell="1" allowOverlap="1" wp14:anchorId="1B29EC32" wp14:editId="32570B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74" name="Text Box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7F4DB1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6FD15A3A">
                                      <v:shape id="_x0000_i17060" type="#_x0000_t75" style="width:28.7pt;height:28.7pt">
                                        <v:imagedata r:id="rId12" r:href="rId32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9EC32" id="Text Box 474" o:spid="_x0000_s1188" type="#_x0000_t202" style="position:absolute;left:0;text-align:left;margin-left:0;margin-top:3.8pt;width:48.1pt;height:38.8pt;z-index:-25107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" stroked="f">
                      <v:textbox>
                        <w:txbxContent>
                          <w:p w14:paraId="4D7F4DB1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FD15A3A">
                                <v:shape id="_x0000_i17060" type="#_x0000_t75" style="width:28.7pt;height:28.7pt">
                                  <v:imagedata r:id="rId12" r:href="rId330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4C8DAA0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2877E8E5" w14:textId="00E8BFA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1B2E5895" w14:textId="0B94A0F4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286976" behindDoc="1" locked="0" layoutInCell="1" allowOverlap="1" wp14:anchorId="5FEF76B2" wp14:editId="00A9848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494" name="Text Box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EDB710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DF0B21C">
                                      <v:shape id="_x0000_i17562" type="#_x0000_t75" style="width:28.7pt;height:28.7pt">
                                        <v:imagedata r:id="rId12" r:href="rId33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F76B2" id="Text Box 494" o:spid="_x0000_s1189" type="#_x0000_t202" style="position:absolute;left:0;text-align:left;margin-left:.15pt;margin-top:3.8pt;width:48.1pt;height:38.8pt;z-index:-25102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" stroked="f">
                      <v:textbox>
                        <w:txbxContent>
                          <w:p w14:paraId="05EDB710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2DF0B21C">
                                <v:shape id="_x0000_i17562" type="#_x0000_t75" style="width:28.7pt;height:28.7pt">
                                  <v:imagedata r:id="rId12" r:href="rId33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5C09193B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6419C2C0" w14:textId="53C50580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4B51232E" w14:textId="0890E589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27936" behindDoc="1" locked="0" layoutInCell="1" allowOverlap="1" wp14:anchorId="39C26D85" wp14:editId="72F05C5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14" name="Text Box 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C930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8B3D2D9">
                                      <v:shape id="_x0000_i17818" type="#_x0000_t75" style="width:28.7pt;height:28.7pt">
                                        <v:imagedata r:id="rId12" r:href="rId33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26D85" id="Text Box 514" o:spid="_x0000_s1190" type="#_x0000_t202" style="position:absolute;left:0;text-align:left;margin-left:-.1pt;margin-top:3.8pt;width:48.1pt;height:38.8pt;z-index:-25098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NB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" stroked="f">
                      <v:textbox>
                        <w:txbxContent>
                          <w:p w14:paraId="45AC930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8B3D2D9">
                                <v:shape id="_x0000_i17818" type="#_x0000_t75" style="width:28.7pt;height:28.7pt">
                                  <v:imagedata r:id="rId12" r:href="rId33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14:paraId="02BF76FA" w14:textId="77777777" w:rsidR="00635446" w:rsidRPr="00E9610B" w:rsidRDefault="00635446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0" w:type="dxa"/>
          </w:tcPr>
          <w:p w14:paraId="06441171" w14:textId="323639F1" w:rsidR="00635446" w:rsidRPr="00E9610B" w:rsidRDefault="00635446" w:rsidP="005A0617">
            <w:pPr>
              <w:ind w:right="6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/>
            </w:r>
          </w:p>
          <w:p w14:paraId="7C5DCD81" w14:textId="406C8E2B" w:rsidR="00635446" w:rsidRPr="00E9610B" w:rsidRDefault="00FC5D6B" w:rsidP="005A0617">
            <w:pPr>
              <w:ind w:left="63" w:right="6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A2C57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45720" distB="45720" distL="114300" distR="114300" simplePos="0" relativeHeight="252368896" behindDoc="1" locked="0" layoutInCell="1" allowOverlap="1" wp14:anchorId="1F96EF8D" wp14:editId="7C70A5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610870" cy="492760"/>
                      <wp:effectExtent l="0" t="0" r="0" b="2540"/>
                      <wp:wrapNone/>
                      <wp:docPr id="534" name="Text Box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870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C09DA4" w14:textId="77777777" w:rsidR="00FC5D6B" w:rsidRDefault="00FC5D6B" w:rsidP="00FC5D6B">
                                  <w:pPr>
                                    <w:jc w:val="both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 MERGEFIELD path C:\\Users\\jackg\\PycharmProjects\\flatplates\\QRs\\pcloud.jpg</w:instrText>
                                  </w:r>
                                  <w:r>
                                    <w:fldChar w:fldCharType="begin"/>
                                  </w:r>
                                  <w:r/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</w:r>
                                  <w:r>
                                    <w:fldChar w:fldCharType="end"/>
                                  </w: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F0A49DE">
                                      <v:shape id="_x0000_i18070" type="#_x0000_t75" style="width:28.7pt;height:28.7pt">
                                        <v:imagedata r:id="rId12" r:href="rId33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6EF8D" id="Text Box 534" o:spid="_x0000_s1191" type="#_x0000_t202" style="position:absolute;left:0;text-align:left;margin-left:0;margin-top:3.8pt;width:48.1pt;height:38.8pt;z-index:-25094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64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" stroked="f">
                      <v:textbox>
                        <w:txbxContent>
                          <w:p w14:paraId="68C09DA4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1F0A49DE">
                                <v:shape id="_x0000_i18070" type="#_x0000_t75" style="width:28.7pt;height:28.7pt">
                                  <v:imagedata r:id="rId12" r:href="rId33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8711A42" w14:textId="4F0A44CB" w:rsidR="00635446" w:rsidRDefault="00FC5D6B" w:rsidP="00635446"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329984" behindDoc="1" locked="0" layoutInCell="1" allowOverlap="1" wp14:anchorId="41F740DE" wp14:editId="6174333F">
                <wp:simplePos x="0" y="0"/>
                <wp:positionH relativeFrom="column">
                  <wp:posOffset>5643245</wp:posOffset>
                </wp:positionH>
                <wp:positionV relativeFrom="paragraph">
                  <wp:posOffset>-8956040</wp:posOffset>
                </wp:positionV>
                <wp:extent cx="610870" cy="492760"/>
                <wp:effectExtent l="0" t="0" r="0" b="2540"/>
                <wp:wrapNone/>
                <wp:docPr id="515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72D6E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5B01B485">
                                <v:shape id="_x0000_i17823" type="#_x0000_t75" style="width:28.7pt;height:28.7pt">
                                  <v:imagedata r:id="rId12" r:href="rId337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40DE" id="Text Box 515" o:spid="_x0000_s1192" type="#_x0000_t202" style="position:absolute;margin-left:444.35pt;margin-top:-705.2pt;width:48.1pt;height:38.8pt;z-index:-25098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" stroked="f">
                <v:textbox>
                  <w:txbxContent>
                    <w:p w14:paraId="6B772D6E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5B01B485">
                          <v:shape id="_x0000_i17823" type="#_x0000_t75" style="width:28.7pt;height:28.7pt">
                            <v:imagedata r:id="rId12" r:href="rId338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289024" behindDoc="1" locked="0" layoutInCell="1" allowOverlap="1" wp14:anchorId="1111C626" wp14:editId="1EF9F951">
                <wp:simplePos x="0" y="0"/>
                <wp:positionH relativeFrom="column">
                  <wp:posOffset>3766820</wp:posOffset>
                </wp:positionH>
                <wp:positionV relativeFrom="paragraph">
                  <wp:posOffset>-8956040</wp:posOffset>
                </wp:positionV>
                <wp:extent cx="610870" cy="492760"/>
                <wp:effectExtent l="0" t="0" r="0" b="2540"/>
                <wp:wrapNone/>
                <wp:docPr id="495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CB56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4AAFA2C2">
                                <v:shape id="_x0000_i17567" type="#_x0000_t75" style="width:28.7pt;height:28.7pt">
                                  <v:imagedata r:id="rId12" r:href="rId33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626" id="Text Box 495" o:spid="_x0000_s1193" type="#_x0000_t202" style="position:absolute;margin-left:296.6pt;margin-top:-705.2pt;width:48.1pt;height:38.8pt;z-index:-25102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NQ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tppT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" stroked="f">
                <v:textbox>
                  <w:txbxContent>
                    <w:p w14:paraId="4F03CB56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4AAFA2C2">
                          <v:shape id="_x0000_i17567" type="#_x0000_t75" style="width:28.7pt;height:28.7pt">
                            <v:imagedata r:id="rId12" r:href="rId340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248064" behindDoc="1" locked="0" layoutInCell="1" allowOverlap="1" wp14:anchorId="1D5EBFA9" wp14:editId="0E701343">
                <wp:simplePos x="0" y="0"/>
                <wp:positionH relativeFrom="column">
                  <wp:posOffset>1895475</wp:posOffset>
                </wp:positionH>
                <wp:positionV relativeFrom="paragraph">
                  <wp:posOffset>-8956040</wp:posOffset>
                </wp:positionV>
                <wp:extent cx="610870" cy="492760"/>
                <wp:effectExtent l="0" t="0" r="0" b="2540"/>
                <wp:wrapNone/>
                <wp:docPr id="47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42A5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67782299">
                                <v:shape id="_x0000_i17065" type="#_x0000_t75" style="width:28.7pt;height:28.7pt">
                                  <v:imagedata r:id="rId12" r:href="rId341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BFA9" id="Text Box 475" o:spid="_x0000_s1194" type="#_x0000_t202" style="position:absolute;margin-left:149.25pt;margin-top:-705.2pt;width:48.1pt;height:38.8pt;z-index:-25106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5sJAIAACc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" stroked="f">
                <v:textbox>
                  <w:txbxContent>
                    <w:p w14:paraId="06D42A57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67782299">
                          <v:shape id="_x0000_i17065" type="#_x0000_t75" style="width:28.7pt;height:28.7pt">
                            <v:imagedata r:id="rId12" r:href="rId342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8A2C57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2207104" behindDoc="1" locked="0" layoutInCell="1" allowOverlap="1" wp14:anchorId="16F8135A" wp14:editId="7F8B65E0">
                <wp:simplePos x="0" y="0"/>
                <wp:positionH relativeFrom="column">
                  <wp:posOffset>8890</wp:posOffset>
                </wp:positionH>
                <wp:positionV relativeFrom="paragraph">
                  <wp:posOffset>-8954135</wp:posOffset>
                </wp:positionV>
                <wp:extent cx="610870" cy="492760"/>
                <wp:effectExtent l="0" t="0" r="0" b="2540"/>
                <wp:wrapNone/>
                <wp:docPr id="454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7C747" w14:textId="77777777" w:rsidR="00FC5D6B" w:rsidRDefault="00FC5D6B" w:rsidP="00FC5D6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 MERGEFIELD path C:\\Users\\jackg\\PycharmProjects\\flatplates\\QRs\\pcloud.jpg</w:instrText>
                            </w:r>
                            <w:r>
                              <w:fldChar w:fldCharType="begin"/>
                            </w:r>
                            <w:r/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</w:r>
                            <w:r>
                              <w:fldChar w:fldCharType="end"/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>
                              <w:pict w14:anchorId="3CA7A312">
                                <v:shape id="_x0000_i16686" type="#_x0000_t75" style="width:28.7pt;height:28.7pt">
                                  <v:imagedata r:id="rId12" r:href="rId343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135A" id="Text Box 454" o:spid="_x0000_s1195" type="#_x0000_t202" style="position:absolute;margin-left:.7pt;margin-top:-705.05pt;width:48.1pt;height:38.8pt;z-index:-25110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" stroked="f">
                <v:textbox>
                  <w:txbxContent>
                    <w:p w14:paraId="0627C747" w14:textId="77777777" w:rsidR="00FC5D6B" w:rsidRDefault="00FC5D6B" w:rsidP="00FC5D6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INCLUDEPICTURE " MERGEFIELD path C:\\Users\\jackg\\PycharmProjects\\flatplates\\QRs\\pcloud.jpg</w:instrText>
                      </w:r>
                      <w:r>
                        <w:fldChar w:fldCharType="begin"/>
                      </w:r>
                      <w:r/>
                      <w:r>
                        <w:fldChar w:fldCharType="separate"/>
                      </w:r>
                      <w:r>
                        <w:rPr>
                          <w:noProof/>
                        </w:rPr>
                      </w:r>
                      <w:r>
                        <w:fldChar w:fldCharType="end"/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>
                        <w:pict w14:anchorId="3CA7A312">
                          <v:shape id="_x0000_i16686" type="#_x0000_t75" style="width:28.7pt;height:28.7pt">
                            <v:imagedata r:id="rId12" r:href="rId344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4048" behindDoc="1" locked="0" layoutInCell="1" allowOverlap="1" wp14:anchorId="2552D972" wp14:editId="7BA75E77">
                <wp:simplePos x="0" y="0"/>
                <wp:positionH relativeFrom="column">
                  <wp:posOffset>513080</wp:posOffset>
                </wp:positionH>
                <wp:positionV relativeFrom="paragraph">
                  <wp:posOffset>-38735</wp:posOffset>
                </wp:positionV>
                <wp:extent cx="1265555" cy="347345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17C3" w14:textId="03B5B43E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/>
                            </w:r>
                          </w:p>
                          <w:p w14:paraId="2A3A37BB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D972" id="_x0000_s1196" type="#_x0000_t202" style="position:absolute;margin-left:40.4pt;margin-top:-3.05pt;width:99.65pt;height:27.35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" stroked="f">
                <v:textbox>
                  <w:txbxContent>
                    <w:p w14:paraId="043617C3" w14:textId="03B5B43E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/>
                      </w:r>
                    </w:p>
                    <w:p w14:paraId="2A3A37BB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5072" behindDoc="1" locked="0" layoutInCell="1" allowOverlap="1" wp14:anchorId="44AC2F0E" wp14:editId="1D8B3CFA">
                <wp:simplePos x="0" y="0"/>
                <wp:positionH relativeFrom="column">
                  <wp:posOffset>2377440</wp:posOffset>
                </wp:positionH>
                <wp:positionV relativeFrom="paragraph">
                  <wp:posOffset>-45720</wp:posOffset>
                </wp:positionV>
                <wp:extent cx="1280160" cy="347345"/>
                <wp:effectExtent l="0" t="0" r="0" b="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4F37" w14:textId="0641653B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/>
                            </w:r>
                          </w:p>
                          <w:p w14:paraId="16C9BE02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2F0E" id="_x0000_s1197" type="#_x0000_t202" style="position:absolute;margin-left:187.2pt;margin-top:-3.6pt;width:100.8pt;height:27.35pt;z-index:-25128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" stroked="f">
                <v:textbox>
                  <w:txbxContent>
                    <w:p w14:paraId="35764F37" w14:textId="0641653B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/>
                      </w:r>
                    </w:p>
                    <w:p w14:paraId="16C9BE02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7120" behindDoc="1" locked="0" layoutInCell="1" allowOverlap="1" wp14:anchorId="0C4DE8E7" wp14:editId="5B72000A">
                <wp:simplePos x="0" y="0"/>
                <wp:positionH relativeFrom="column">
                  <wp:posOffset>6126480</wp:posOffset>
                </wp:positionH>
                <wp:positionV relativeFrom="paragraph">
                  <wp:posOffset>-80645</wp:posOffset>
                </wp:positionV>
                <wp:extent cx="1265555" cy="347345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2049" w14:textId="19A22266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/>
                            </w:r>
                          </w:p>
                          <w:p w14:paraId="48D6863B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E8E7" id="_x0000_s1198" type="#_x0000_t202" style="position:absolute;margin-left:482.4pt;margin-top:-6.35pt;width:99.65pt;height:27.3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" stroked="f">
                <v:textbox>
                  <w:txbxContent>
                    <w:p w14:paraId="778F2049" w14:textId="19A22266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/>
                      </w:r>
                    </w:p>
                    <w:p w14:paraId="48D6863B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E629CB" w:rsidRPr="00635446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2036096" behindDoc="1" locked="0" layoutInCell="1" allowOverlap="1" wp14:anchorId="4115364A" wp14:editId="2A444D95">
                <wp:simplePos x="0" y="0"/>
                <wp:positionH relativeFrom="column">
                  <wp:posOffset>4248150</wp:posOffset>
                </wp:positionH>
                <wp:positionV relativeFrom="paragraph">
                  <wp:posOffset>-38735</wp:posOffset>
                </wp:positionV>
                <wp:extent cx="1315085" cy="347345"/>
                <wp:effectExtent l="0" t="0" r="0" b="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1A73" w14:textId="3D566E7B" w:rsidR="00635446" w:rsidRPr="00E9610B" w:rsidRDefault="00635446" w:rsidP="00635446">
                            <w:pPr>
                              <w:ind w:right="63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/>
                            </w:r>
                          </w:p>
                          <w:p w14:paraId="3DAEAF07" w14:textId="77777777" w:rsidR="00635446" w:rsidRDefault="00635446" w:rsidP="00635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364A" id="_x0000_s1199" type="#_x0000_t202" style="position:absolute;margin-left:334.5pt;margin-top:-3.05pt;width:103.55pt;height:27.35pt;z-index:-25128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" stroked="f">
                <v:textbox>
                  <w:txbxContent>
                    <w:p w14:paraId="78A71A73" w14:textId="3D566E7B" w:rsidR="00635446" w:rsidRPr="00E9610B" w:rsidRDefault="00635446" w:rsidP="00635446">
                      <w:pPr>
                        <w:ind w:right="63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/>
                      </w:r>
                    </w:p>
                    <w:p w14:paraId="3DAEAF07" w14:textId="77777777" w:rsidR="00635446" w:rsidRDefault="00635446" w:rsidP="00635446"/>
                  </w:txbxContent>
                </v:textbox>
              </v:shape>
            </w:pict>
          </mc:Fallback>
        </mc:AlternateContent>
      </w:r>
      <w:r w:rsidR="00635446">
        <w:rPr>
          <w:bCs/>
        </w:rPr>
        <w:br w:type="page"/>
      </w:r>
    </w:p>
    <w:p w14:paraId="460926C0" w14:textId="63E28EAA" w:rsidR="00635446" w:rsidRPr="00E9610B" w:rsidRDefault="00635446" w:rsidP="00635446">
      <w:pPr>
        <w:ind w:left="63" w:right="63"/>
        <w:jc w:val="right"/>
        <w:rPr>
          <w:rFonts w:ascii="Arial" w:hAnsi="Arial" w:cs="Arial"/>
          <w:vanish/>
          <w:sz w:val="14"/>
          <w:szCs w:val="14"/>
        </w:rPr>
      </w:pPr>
    </w:p>
    <w:p w14:paraId="51A66080" w14:textId="478E8A00" w:rsidR="00635446" w:rsidRDefault="00635446"/>
    <w:p w14:paraId="288F4228" w14:textId="2CC30B69" w:rsidR="00147077" w:rsidRPr="00E9610B" w:rsidRDefault="00147077" w:rsidP="006F589A">
      <w:pPr>
        <w:ind w:left="63" w:right="63"/>
        <w:jc w:val="right"/>
        <w:rPr>
          <w:rFonts w:ascii="Arial" w:hAnsi="Arial" w:cs="Arial"/>
          <w:vanish/>
          <w:sz w:val="14"/>
          <w:szCs w:val="14"/>
        </w:rPr>
      </w:pPr>
    </w:p>
    <w:sectPr w:rsidR="00147077" w:rsidRPr="00E9610B" w:rsidSect="00611D5A">
      <w:type w:val="continuous"/>
      <w:pgSz w:w="12240" w:h="15840" w:code="1"/>
      <w:pgMar w:top="720" w:right="432" w:bottom="0" w:left="432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32E0A" w14:textId="77777777" w:rsidR="00635446" w:rsidRDefault="00635446" w:rsidP="00635446">
      <w:r>
        <w:separator/>
      </w:r>
    </w:p>
  </w:endnote>
  <w:endnote w:type="continuationSeparator" w:id="0">
    <w:p w14:paraId="1253DD22" w14:textId="77777777" w:rsidR="00635446" w:rsidRDefault="00635446" w:rsidP="0063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86A6" w14:textId="77777777" w:rsidR="00635446" w:rsidRDefault="00635446" w:rsidP="00635446">
      <w:r>
        <w:separator/>
      </w:r>
    </w:p>
  </w:footnote>
  <w:footnote w:type="continuationSeparator" w:id="0">
    <w:p w14:paraId="25079994" w14:textId="77777777" w:rsidR="00635446" w:rsidRDefault="00635446" w:rsidP="00635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56B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44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FE6C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CA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0690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A466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5E3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9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24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A0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48"/>
    <w:rsid w:val="0006112B"/>
    <w:rsid w:val="00092755"/>
    <w:rsid w:val="00093244"/>
    <w:rsid w:val="000B6C56"/>
    <w:rsid w:val="00121BBC"/>
    <w:rsid w:val="00147077"/>
    <w:rsid w:val="00155615"/>
    <w:rsid w:val="0016050D"/>
    <w:rsid w:val="001C1B38"/>
    <w:rsid w:val="001D45ED"/>
    <w:rsid w:val="002322DD"/>
    <w:rsid w:val="00240FDC"/>
    <w:rsid w:val="002C6863"/>
    <w:rsid w:val="002E161F"/>
    <w:rsid w:val="00316508"/>
    <w:rsid w:val="0035494B"/>
    <w:rsid w:val="003831CA"/>
    <w:rsid w:val="003920F9"/>
    <w:rsid w:val="003B3ECD"/>
    <w:rsid w:val="00400E6F"/>
    <w:rsid w:val="004079A2"/>
    <w:rsid w:val="00415162"/>
    <w:rsid w:val="00420CB6"/>
    <w:rsid w:val="00444BAC"/>
    <w:rsid w:val="004578A2"/>
    <w:rsid w:val="00481115"/>
    <w:rsid w:val="004A0037"/>
    <w:rsid w:val="004B5021"/>
    <w:rsid w:val="004E204A"/>
    <w:rsid w:val="0051692C"/>
    <w:rsid w:val="005A5F48"/>
    <w:rsid w:val="005A77CC"/>
    <w:rsid w:val="00611D5A"/>
    <w:rsid w:val="00635446"/>
    <w:rsid w:val="006628F6"/>
    <w:rsid w:val="00681560"/>
    <w:rsid w:val="006E1FDC"/>
    <w:rsid w:val="006F589A"/>
    <w:rsid w:val="00760103"/>
    <w:rsid w:val="007708EB"/>
    <w:rsid w:val="007728B0"/>
    <w:rsid w:val="00776946"/>
    <w:rsid w:val="00783407"/>
    <w:rsid w:val="00790E22"/>
    <w:rsid w:val="007A49E5"/>
    <w:rsid w:val="007E0510"/>
    <w:rsid w:val="008206A3"/>
    <w:rsid w:val="00834917"/>
    <w:rsid w:val="00853844"/>
    <w:rsid w:val="008A2C57"/>
    <w:rsid w:val="008A43F4"/>
    <w:rsid w:val="008D5760"/>
    <w:rsid w:val="0094270B"/>
    <w:rsid w:val="009A4E0F"/>
    <w:rsid w:val="009A52DF"/>
    <w:rsid w:val="009F0061"/>
    <w:rsid w:val="00A001E2"/>
    <w:rsid w:val="00A05EEB"/>
    <w:rsid w:val="00A13A93"/>
    <w:rsid w:val="00A50208"/>
    <w:rsid w:val="00A57E03"/>
    <w:rsid w:val="00A818C5"/>
    <w:rsid w:val="00A84BFD"/>
    <w:rsid w:val="00AA6E66"/>
    <w:rsid w:val="00AE2E8D"/>
    <w:rsid w:val="00AF7537"/>
    <w:rsid w:val="00B43C57"/>
    <w:rsid w:val="00B46BFC"/>
    <w:rsid w:val="00B4717F"/>
    <w:rsid w:val="00B568E1"/>
    <w:rsid w:val="00B83115"/>
    <w:rsid w:val="00B968A3"/>
    <w:rsid w:val="00BC0795"/>
    <w:rsid w:val="00BC5758"/>
    <w:rsid w:val="00BD0DDD"/>
    <w:rsid w:val="00C02C3A"/>
    <w:rsid w:val="00C27BAF"/>
    <w:rsid w:val="00C91AAD"/>
    <w:rsid w:val="00CA2DA1"/>
    <w:rsid w:val="00CE7386"/>
    <w:rsid w:val="00D023F4"/>
    <w:rsid w:val="00D109DE"/>
    <w:rsid w:val="00D5082D"/>
    <w:rsid w:val="00D67501"/>
    <w:rsid w:val="00D82273"/>
    <w:rsid w:val="00DB52ED"/>
    <w:rsid w:val="00DF2AFE"/>
    <w:rsid w:val="00E629CB"/>
    <w:rsid w:val="00E6517F"/>
    <w:rsid w:val="00E70A4F"/>
    <w:rsid w:val="00E9610B"/>
    <w:rsid w:val="00EE11DD"/>
    <w:rsid w:val="00EE41A2"/>
    <w:rsid w:val="00F16CBA"/>
    <w:rsid w:val="00F20A7A"/>
    <w:rsid w:val="00F34791"/>
    <w:rsid w:val="00F9192C"/>
    <w:rsid w:val="00FC5D6B"/>
    <w:rsid w:val="00FE3CCF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B30E134"/>
  <w15:chartTrackingRefBased/>
  <w15:docId w15:val="{DC005721-5F7F-4EF0-8F57-E7D9BDA7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auto"/>
    </w:rPr>
  </w:style>
  <w:style w:type="table" w:styleId="PlainTable3">
    <w:name w:val="Plain Table 3"/>
    <w:basedOn w:val="TableNormal"/>
    <w:uiPriority w:val="43"/>
    <w:rsid w:val="00783407"/>
    <w:pPr>
      <w:spacing w:after="0" w:line="240" w:lineRule="auto"/>
    </w:pPr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54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446"/>
    <w:rPr>
      <w:sz w:val="19"/>
    </w:rPr>
  </w:style>
  <w:style w:type="paragraph" w:styleId="Footer">
    <w:name w:val="footer"/>
    <w:basedOn w:val="Normal"/>
    <w:link w:val="FooterChar"/>
    <w:uiPriority w:val="99"/>
    <w:unhideWhenUsed/>
    <w:rsid w:val="006354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446"/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QRs/pcloud.jpg" TargetMode="External"/><Relationship Id="rId299" Type="http://schemas.openxmlformats.org/officeDocument/2006/relationships/image" Target="QRs/pcloud.jpg" TargetMode="External"/><Relationship Id="rId21" Type="http://schemas.openxmlformats.org/officeDocument/2006/relationships/image" Target="QRs/pcloud.jpg" TargetMode="External"/><Relationship Id="rId63" Type="http://schemas.openxmlformats.org/officeDocument/2006/relationships/image" Target="QRs/pcloud.jpg" TargetMode="External"/><Relationship Id="rId159" Type="http://schemas.openxmlformats.org/officeDocument/2006/relationships/image" Target="QRs/pcloud.jpg" TargetMode="External"/><Relationship Id="rId324" Type="http://schemas.openxmlformats.org/officeDocument/2006/relationships/image" Target="QRs/pcloud.jpg" TargetMode="External"/><Relationship Id="rId170" Type="http://schemas.openxmlformats.org/officeDocument/2006/relationships/image" Target="QRs/pcloud.jpg" TargetMode="External"/><Relationship Id="rId226" Type="http://schemas.openxmlformats.org/officeDocument/2006/relationships/image" Target="QRs/pcloud.jpg" TargetMode="External"/><Relationship Id="rId268" Type="http://schemas.openxmlformats.org/officeDocument/2006/relationships/image" Target="QRs/pcloud.jpg" TargetMode="External"/><Relationship Id="rId32" Type="http://schemas.openxmlformats.org/officeDocument/2006/relationships/image" Target="QRs/pcloud.jpg" TargetMode="External"/><Relationship Id="rId74" Type="http://schemas.openxmlformats.org/officeDocument/2006/relationships/image" Target="QRs/pcloud.jpg" TargetMode="External"/><Relationship Id="rId128" Type="http://schemas.openxmlformats.org/officeDocument/2006/relationships/image" Target="QRs/pcloud.jpg" TargetMode="External"/><Relationship Id="rId335" Type="http://schemas.openxmlformats.org/officeDocument/2006/relationships/image" Target="QRs/pcloud.jpg" TargetMode="External"/><Relationship Id="rId5" Type="http://schemas.openxmlformats.org/officeDocument/2006/relationships/customXml" Target="../customXml/item5.xml"/><Relationship Id="rId181" Type="http://schemas.openxmlformats.org/officeDocument/2006/relationships/image" Target="QRs/pcloud.jpg" TargetMode="External"/><Relationship Id="rId237" Type="http://schemas.openxmlformats.org/officeDocument/2006/relationships/image" Target="QRs/pcloud.jpg" TargetMode="External"/><Relationship Id="rId279" Type="http://schemas.openxmlformats.org/officeDocument/2006/relationships/image" Target="QRs/pcloud.jpg" TargetMode="External"/><Relationship Id="rId43" Type="http://schemas.openxmlformats.org/officeDocument/2006/relationships/image" Target="QRs/pcloud.jpg" TargetMode="External"/><Relationship Id="rId139" Type="http://schemas.openxmlformats.org/officeDocument/2006/relationships/image" Target="QRs/pcloud.jpg" TargetMode="External"/><Relationship Id="rId290" Type="http://schemas.openxmlformats.org/officeDocument/2006/relationships/image" Target="QRs/pcloud.jpg" TargetMode="External"/><Relationship Id="rId304" Type="http://schemas.openxmlformats.org/officeDocument/2006/relationships/image" Target="QRs/pcloud.jpg" TargetMode="External"/><Relationship Id="rId346" Type="http://schemas.openxmlformats.org/officeDocument/2006/relationships/theme" Target="theme/theme1.xml"/><Relationship Id="rId85" Type="http://schemas.openxmlformats.org/officeDocument/2006/relationships/image" Target="QRs/pcloud.jpg" TargetMode="External"/><Relationship Id="rId150" Type="http://schemas.openxmlformats.org/officeDocument/2006/relationships/image" Target="QRs/pcloud.jpg" TargetMode="External"/><Relationship Id="rId192" Type="http://schemas.openxmlformats.org/officeDocument/2006/relationships/image" Target="QRs/pcloud.jpg" TargetMode="External"/><Relationship Id="rId206" Type="http://schemas.openxmlformats.org/officeDocument/2006/relationships/image" Target="QRs/pcloud.jpg" TargetMode="External"/><Relationship Id="rId248" Type="http://schemas.openxmlformats.org/officeDocument/2006/relationships/image" Target="QRs/pcloud.jpg" TargetMode="External"/><Relationship Id="rId12" Type="http://schemas.openxmlformats.org/officeDocument/2006/relationships/image" Target="media/image1.png"/><Relationship Id="rId108" Type="http://schemas.openxmlformats.org/officeDocument/2006/relationships/image" Target="QRs/pcloud.jpg" TargetMode="External"/><Relationship Id="rId315" Type="http://schemas.openxmlformats.org/officeDocument/2006/relationships/image" Target="QRs/pcloud.jpg" TargetMode="External"/><Relationship Id="rId54" Type="http://schemas.openxmlformats.org/officeDocument/2006/relationships/image" Target="QRs/pcloud.jpg" TargetMode="External"/><Relationship Id="rId96" Type="http://schemas.openxmlformats.org/officeDocument/2006/relationships/image" Target="QRs/pcloud.jpg" TargetMode="External"/><Relationship Id="rId161" Type="http://schemas.openxmlformats.org/officeDocument/2006/relationships/image" Target="QRs/pcloud.jpg" TargetMode="External"/><Relationship Id="rId217" Type="http://schemas.openxmlformats.org/officeDocument/2006/relationships/image" Target="QRs/pcloud.jpg" TargetMode="External"/><Relationship Id="rId259" Type="http://schemas.openxmlformats.org/officeDocument/2006/relationships/image" Target="QRs/pcloud.jpg" TargetMode="External"/><Relationship Id="rId23" Type="http://schemas.openxmlformats.org/officeDocument/2006/relationships/image" Target="QRs/pcloud.jpg" TargetMode="External"/><Relationship Id="rId119" Type="http://schemas.openxmlformats.org/officeDocument/2006/relationships/image" Target="QRs/pcloud.jpg" TargetMode="External"/><Relationship Id="rId270" Type="http://schemas.openxmlformats.org/officeDocument/2006/relationships/image" Target="QRs/pcloud.jpg" TargetMode="External"/><Relationship Id="rId326" Type="http://schemas.openxmlformats.org/officeDocument/2006/relationships/image" Target="QRs/pcloud.jpg" TargetMode="External"/><Relationship Id="rId65" Type="http://schemas.openxmlformats.org/officeDocument/2006/relationships/image" Target="QRs/pcloud.jpg" TargetMode="External"/><Relationship Id="rId130" Type="http://schemas.openxmlformats.org/officeDocument/2006/relationships/image" Target="QRs/pcloud.jpg" TargetMode="External"/><Relationship Id="rId172" Type="http://schemas.openxmlformats.org/officeDocument/2006/relationships/image" Target="QRs/pcloud.jpg" TargetMode="External"/><Relationship Id="rId228" Type="http://schemas.openxmlformats.org/officeDocument/2006/relationships/image" Target="QRs/pcloud.jpg" TargetMode="External"/><Relationship Id="rId281" Type="http://schemas.openxmlformats.org/officeDocument/2006/relationships/image" Target="QRs/pcloud.jpg" TargetMode="External"/><Relationship Id="rId337" Type="http://schemas.openxmlformats.org/officeDocument/2006/relationships/image" Target="QRs/pcloud.jpg" TargetMode="External"/><Relationship Id="rId34" Type="http://schemas.openxmlformats.org/officeDocument/2006/relationships/image" Target="QRs/pcloud.jpg" TargetMode="External"/><Relationship Id="rId76" Type="http://schemas.openxmlformats.org/officeDocument/2006/relationships/image" Target="QRs/pcloud.jpg" TargetMode="External"/><Relationship Id="rId141" Type="http://schemas.openxmlformats.org/officeDocument/2006/relationships/image" Target="QRs/pcloud.jpg" TargetMode="External"/><Relationship Id="rId7" Type="http://schemas.openxmlformats.org/officeDocument/2006/relationships/styles" Target="styles.xml"/><Relationship Id="rId183" Type="http://schemas.openxmlformats.org/officeDocument/2006/relationships/image" Target="QRs/pcloud.jpg" TargetMode="External"/><Relationship Id="rId239" Type="http://schemas.openxmlformats.org/officeDocument/2006/relationships/image" Target="QRs/pcloud.jpg" TargetMode="External"/><Relationship Id="rId250" Type="http://schemas.openxmlformats.org/officeDocument/2006/relationships/image" Target="QRs/pcloud.jpg" TargetMode="External"/><Relationship Id="rId292" Type="http://schemas.openxmlformats.org/officeDocument/2006/relationships/image" Target="QRs/pcloud.jpg" TargetMode="External"/><Relationship Id="rId306" Type="http://schemas.openxmlformats.org/officeDocument/2006/relationships/image" Target="QRs/pcloud.jpg" TargetMode="External"/><Relationship Id="rId45" Type="http://schemas.openxmlformats.org/officeDocument/2006/relationships/image" Target="QRs/pcloud.jpg" TargetMode="External"/><Relationship Id="rId87" Type="http://schemas.openxmlformats.org/officeDocument/2006/relationships/image" Target="QRs/pcloud.jpg" TargetMode="External"/><Relationship Id="rId110" Type="http://schemas.openxmlformats.org/officeDocument/2006/relationships/image" Target="QRs/pcloud.jpg" TargetMode="External"/><Relationship Id="rId152" Type="http://schemas.openxmlformats.org/officeDocument/2006/relationships/image" Target="QRs/pcloud.jpg" TargetMode="External"/><Relationship Id="rId194" Type="http://schemas.openxmlformats.org/officeDocument/2006/relationships/image" Target="QRs/pcloud.jpg" TargetMode="External"/><Relationship Id="rId208" Type="http://schemas.openxmlformats.org/officeDocument/2006/relationships/image" Target="QRs/pcloud.jpg" TargetMode="External"/><Relationship Id="rId261" Type="http://schemas.openxmlformats.org/officeDocument/2006/relationships/image" Target="QRs/pcloud.jpg" TargetMode="External"/><Relationship Id="rId14" Type="http://schemas.openxmlformats.org/officeDocument/2006/relationships/image" Target="QRs/pcloud.jpg" TargetMode="External"/><Relationship Id="rId35" Type="http://schemas.openxmlformats.org/officeDocument/2006/relationships/image" Target="QRs/pcloud.jpg" TargetMode="External"/><Relationship Id="rId56" Type="http://schemas.openxmlformats.org/officeDocument/2006/relationships/image" Target="QRs/pcloud.jpg" TargetMode="External"/><Relationship Id="rId77" Type="http://schemas.openxmlformats.org/officeDocument/2006/relationships/image" Target="QRs/pcloud.jpg" TargetMode="External"/><Relationship Id="rId100" Type="http://schemas.openxmlformats.org/officeDocument/2006/relationships/image" Target="QRs/pcloud.jpg" TargetMode="External"/><Relationship Id="rId282" Type="http://schemas.openxmlformats.org/officeDocument/2006/relationships/image" Target="QRs/pcloud.jpg" TargetMode="External"/><Relationship Id="rId317" Type="http://schemas.openxmlformats.org/officeDocument/2006/relationships/image" Target="QRs/pcloud.jpg" TargetMode="External"/><Relationship Id="rId338" Type="http://schemas.openxmlformats.org/officeDocument/2006/relationships/image" Target="QRs/pcloud.jpg" TargetMode="External"/><Relationship Id="rId8" Type="http://schemas.openxmlformats.org/officeDocument/2006/relationships/settings" Target="settings.xml"/><Relationship Id="rId98" Type="http://schemas.openxmlformats.org/officeDocument/2006/relationships/image" Target="QRs/pcloud.jpg" TargetMode="External"/><Relationship Id="rId121" Type="http://schemas.openxmlformats.org/officeDocument/2006/relationships/image" Target="QRs/pcloud.jpg" TargetMode="External"/><Relationship Id="rId142" Type="http://schemas.openxmlformats.org/officeDocument/2006/relationships/image" Target="QRs/pcloud.jpg" TargetMode="External"/><Relationship Id="rId163" Type="http://schemas.openxmlformats.org/officeDocument/2006/relationships/image" Target="QRs/pcloud.jpg" TargetMode="External"/><Relationship Id="rId184" Type="http://schemas.openxmlformats.org/officeDocument/2006/relationships/image" Target="QRs/pcloud.jpg" TargetMode="External"/><Relationship Id="rId219" Type="http://schemas.openxmlformats.org/officeDocument/2006/relationships/image" Target="QRs/pcloud.jpg" TargetMode="External"/><Relationship Id="rId230" Type="http://schemas.openxmlformats.org/officeDocument/2006/relationships/image" Target="QRs/pcloud.jpg" TargetMode="External"/><Relationship Id="rId251" Type="http://schemas.openxmlformats.org/officeDocument/2006/relationships/image" Target="QRs/pcloud.jpg" TargetMode="External"/><Relationship Id="rId25" Type="http://schemas.openxmlformats.org/officeDocument/2006/relationships/image" Target="QRs/pcloud.jpg" TargetMode="External"/><Relationship Id="rId46" Type="http://schemas.openxmlformats.org/officeDocument/2006/relationships/image" Target="QRs/pcloud.jpg" TargetMode="External"/><Relationship Id="rId67" Type="http://schemas.openxmlformats.org/officeDocument/2006/relationships/image" Target="QRs/pcloud.jpg%20" TargetMode="External"/><Relationship Id="rId272" Type="http://schemas.openxmlformats.org/officeDocument/2006/relationships/image" Target="QRs/pcloud.jpg" TargetMode="External"/><Relationship Id="rId293" Type="http://schemas.openxmlformats.org/officeDocument/2006/relationships/image" Target="QRs/pcloud.jpg" TargetMode="External"/><Relationship Id="rId307" Type="http://schemas.openxmlformats.org/officeDocument/2006/relationships/image" Target="QRs/pcloud.jpg" TargetMode="External"/><Relationship Id="rId328" Type="http://schemas.openxmlformats.org/officeDocument/2006/relationships/image" Target="QRs/pcloud.jpg" TargetMode="External"/><Relationship Id="rId88" Type="http://schemas.openxmlformats.org/officeDocument/2006/relationships/image" Target="QRs/pcloud.jpg" TargetMode="External"/><Relationship Id="rId111" Type="http://schemas.openxmlformats.org/officeDocument/2006/relationships/image" Target="QRs/pcloud.jpg" TargetMode="External"/><Relationship Id="rId132" Type="http://schemas.openxmlformats.org/officeDocument/2006/relationships/image" Target="QRs/pcloud.jpg" TargetMode="External"/><Relationship Id="rId153" Type="http://schemas.openxmlformats.org/officeDocument/2006/relationships/image" Target="QRs/pcloud.jpg" TargetMode="External"/><Relationship Id="rId174" Type="http://schemas.openxmlformats.org/officeDocument/2006/relationships/image" Target="QRs/pcloud.jpg" TargetMode="External"/><Relationship Id="rId195" Type="http://schemas.openxmlformats.org/officeDocument/2006/relationships/image" Target="QRs/pcloud.jpg" TargetMode="External"/><Relationship Id="rId209" Type="http://schemas.openxmlformats.org/officeDocument/2006/relationships/image" Target="QRs/pcloud.jpg" TargetMode="External"/><Relationship Id="rId220" Type="http://schemas.openxmlformats.org/officeDocument/2006/relationships/image" Target="QRs/pcloud.jpg" TargetMode="External"/><Relationship Id="rId241" Type="http://schemas.openxmlformats.org/officeDocument/2006/relationships/image" Target="QRs/pcloud.jpg" TargetMode="External"/><Relationship Id="rId15" Type="http://schemas.openxmlformats.org/officeDocument/2006/relationships/image" Target="QRs/pcloud.jpg" TargetMode="External"/><Relationship Id="rId36" Type="http://schemas.openxmlformats.org/officeDocument/2006/relationships/image" Target="QRs/pcloud.jpg" TargetMode="External"/><Relationship Id="rId57" Type="http://schemas.openxmlformats.org/officeDocument/2006/relationships/image" Target="QRs/pcloud.jpg" TargetMode="External"/><Relationship Id="rId262" Type="http://schemas.openxmlformats.org/officeDocument/2006/relationships/image" Target="QRs/pcloud.jpg" TargetMode="External"/><Relationship Id="rId283" Type="http://schemas.openxmlformats.org/officeDocument/2006/relationships/image" Target="QRs/pcloud.jpg" TargetMode="External"/><Relationship Id="rId318" Type="http://schemas.openxmlformats.org/officeDocument/2006/relationships/image" Target="QRs/pcloud.jpg" TargetMode="External"/><Relationship Id="rId339" Type="http://schemas.openxmlformats.org/officeDocument/2006/relationships/image" Target="QRs/pcloud.jpg" TargetMode="External"/><Relationship Id="rId78" Type="http://schemas.openxmlformats.org/officeDocument/2006/relationships/image" Target="QRs/pcloud.jpg" TargetMode="External"/><Relationship Id="rId99" Type="http://schemas.openxmlformats.org/officeDocument/2006/relationships/image" Target="QRs/pcloud.jpg" TargetMode="External"/><Relationship Id="rId101" Type="http://schemas.openxmlformats.org/officeDocument/2006/relationships/image" Target="QRs/pcloud.jpg" TargetMode="External"/><Relationship Id="rId122" Type="http://schemas.openxmlformats.org/officeDocument/2006/relationships/image" Target="QRs/pcloud.jpg" TargetMode="External"/><Relationship Id="rId143" Type="http://schemas.openxmlformats.org/officeDocument/2006/relationships/image" Target="QRs/pcloud.jpg" TargetMode="External"/><Relationship Id="rId164" Type="http://schemas.openxmlformats.org/officeDocument/2006/relationships/image" Target="QRs/pcloud.jpg" TargetMode="External"/><Relationship Id="rId185" Type="http://schemas.openxmlformats.org/officeDocument/2006/relationships/image" Target="QRs/pcloud.jpg" TargetMode="External"/><Relationship Id="rId9" Type="http://schemas.openxmlformats.org/officeDocument/2006/relationships/webSettings" Target="webSettings.xml"/><Relationship Id="rId210" Type="http://schemas.openxmlformats.org/officeDocument/2006/relationships/image" Target="QRs/pcloud.jpg" TargetMode="External"/><Relationship Id="rId26" Type="http://schemas.openxmlformats.org/officeDocument/2006/relationships/image" Target="QRs/pcloud.jpg" TargetMode="External"/><Relationship Id="rId231" Type="http://schemas.openxmlformats.org/officeDocument/2006/relationships/image" Target="QRs/pcloud.jpg" TargetMode="External"/><Relationship Id="rId252" Type="http://schemas.openxmlformats.org/officeDocument/2006/relationships/image" Target="QRs/pcloud.jpg" TargetMode="External"/><Relationship Id="rId273" Type="http://schemas.openxmlformats.org/officeDocument/2006/relationships/image" Target="QRs/pcloud.jpg" TargetMode="External"/><Relationship Id="rId294" Type="http://schemas.openxmlformats.org/officeDocument/2006/relationships/image" Target="QRs/pcloud.jpg" TargetMode="External"/><Relationship Id="rId308" Type="http://schemas.openxmlformats.org/officeDocument/2006/relationships/image" Target="QRs/pcloud.jpg" TargetMode="External"/><Relationship Id="rId329" Type="http://schemas.openxmlformats.org/officeDocument/2006/relationships/image" Target="QRs/pcloud.jpg" TargetMode="External"/><Relationship Id="rId47" Type="http://schemas.openxmlformats.org/officeDocument/2006/relationships/image" Target="QRs/pcloud.jpg" TargetMode="External"/><Relationship Id="rId68" Type="http://schemas.openxmlformats.org/officeDocument/2006/relationships/image" Target="QRs/pcloud.jpg%20" TargetMode="External"/><Relationship Id="rId89" Type="http://schemas.openxmlformats.org/officeDocument/2006/relationships/image" Target="QRs/pcloud.jpg" TargetMode="External"/><Relationship Id="rId112" Type="http://schemas.openxmlformats.org/officeDocument/2006/relationships/image" Target="QRs/pcloud.jpg" TargetMode="External"/><Relationship Id="rId133" Type="http://schemas.openxmlformats.org/officeDocument/2006/relationships/image" Target="QRs/pcloud.jpg" TargetMode="External"/><Relationship Id="rId154" Type="http://schemas.openxmlformats.org/officeDocument/2006/relationships/image" Target="QRs/pcloud.jpg" TargetMode="External"/><Relationship Id="rId175" Type="http://schemas.openxmlformats.org/officeDocument/2006/relationships/image" Target="QRs/pcloud.jpg" TargetMode="External"/><Relationship Id="rId340" Type="http://schemas.openxmlformats.org/officeDocument/2006/relationships/image" Target="QRs/pcloud.jpg" TargetMode="External"/><Relationship Id="rId196" Type="http://schemas.openxmlformats.org/officeDocument/2006/relationships/image" Target="QRs/pcloud.jpg" TargetMode="External"/><Relationship Id="rId200" Type="http://schemas.openxmlformats.org/officeDocument/2006/relationships/image" Target="QRs/pcloud.jpg" TargetMode="External"/><Relationship Id="rId16" Type="http://schemas.openxmlformats.org/officeDocument/2006/relationships/image" Target="QRs/pcloud.jpg" TargetMode="External"/><Relationship Id="rId221" Type="http://schemas.openxmlformats.org/officeDocument/2006/relationships/image" Target="QRs/pcloud.jpg" TargetMode="External"/><Relationship Id="rId242" Type="http://schemas.openxmlformats.org/officeDocument/2006/relationships/image" Target="QRs/pcloud.jpg" TargetMode="External"/><Relationship Id="rId263" Type="http://schemas.openxmlformats.org/officeDocument/2006/relationships/image" Target="QRs/pcloud.jpg" TargetMode="External"/><Relationship Id="rId284" Type="http://schemas.openxmlformats.org/officeDocument/2006/relationships/image" Target="QRs/pcloud.jpg" TargetMode="External"/><Relationship Id="rId319" Type="http://schemas.openxmlformats.org/officeDocument/2006/relationships/image" Target="QRs/pcloud.jpg" TargetMode="External"/><Relationship Id="rId37" Type="http://schemas.openxmlformats.org/officeDocument/2006/relationships/image" Target="QRs/pcloud.jpg" TargetMode="External"/><Relationship Id="rId58" Type="http://schemas.openxmlformats.org/officeDocument/2006/relationships/image" Target="QRs/pcloud.jpg" TargetMode="External"/><Relationship Id="rId79" Type="http://schemas.openxmlformats.org/officeDocument/2006/relationships/image" Target="QRs/pcloud.jpg" TargetMode="External"/><Relationship Id="rId102" Type="http://schemas.openxmlformats.org/officeDocument/2006/relationships/image" Target="QRs/pcloud.jpg" TargetMode="External"/><Relationship Id="rId123" Type="http://schemas.openxmlformats.org/officeDocument/2006/relationships/image" Target="QRs/pcloud.jpg" TargetMode="External"/><Relationship Id="rId144" Type="http://schemas.openxmlformats.org/officeDocument/2006/relationships/image" Target="QRs/pcloud.jpg" TargetMode="External"/><Relationship Id="rId330" Type="http://schemas.openxmlformats.org/officeDocument/2006/relationships/image" Target="QRs/pcloud.jpg" TargetMode="External"/><Relationship Id="rId90" Type="http://schemas.openxmlformats.org/officeDocument/2006/relationships/image" Target="QRs/pcloud.jpg" TargetMode="External"/><Relationship Id="rId165" Type="http://schemas.openxmlformats.org/officeDocument/2006/relationships/image" Target="QRs/pcloud.jpg" TargetMode="External"/><Relationship Id="rId186" Type="http://schemas.openxmlformats.org/officeDocument/2006/relationships/image" Target="QRs/pcloud.jpg" TargetMode="External"/><Relationship Id="rId211" Type="http://schemas.openxmlformats.org/officeDocument/2006/relationships/image" Target="QRs/pcloud.jpg" TargetMode="External"/><Relationship Id="rId232" Type="http://schemas.openxmlformats.org/officeDocument/2006/relationships/image" Target="QRs/pcloud.jpg" TargetMode="External"/><Relationship Id="rId253" Type="http://schemas.openxmlformats.org/officeDocument/2006/relationships/image" Target="QRs/pcloud.jpg" TargetMode="External"/><Relationship Id="rId274" Type="http://schemas.openxmlformats.org/officeDocument/2006/relationships/image" Target="QRs/pcloud.jpg" TargetMode="External"/><Relationship Id="rId295" Type="http://schemas.openxmlformats.org/officeDocument/2006/relationships/image" Target="QRs/pcloud.jpg" TargetMode="External"/><Relationship Id="rId309" Type="http://schemas.openxmlformats.org/officeDocument/2006/relationships/image" Target="QRs/pcloud.jpg" TargetMode="External"/><Relationship Id="rId27" Type="http://schemas.openxmlformats.org/officeDocument/2006/relationships/image" Target="QRs/pcloud.jpg" TargetMode="External"/><Relationship Id="rId48" Type="http://schemas.openxmlformats.org/officeDocument/2006/relationships/image" Target="QRs/pcloud.jpg" TargetMode="External"/><Relationship Id="rId69" Type="http://schemas.openxmlformats.org/officeDocument/2006/relationships/image" Target="QRs/pcloud.jpg" TargetMode="External"/><Relationship Id="rId113" Type="http://schemas.openxmlformats.org/officeDocument/2006/relationships/image" Target="QRs/pcloud.jpg" TargetMode="External"/><Relationship Id="rId134" Type="http://schemas.openxmlformats.org/officeDocument/2006/relationships/image" Target="QRs/pcloud.jpg" TargetMode="External"/><Relationship Id="rId320" Type="http://schemas.openxmlformats.org/officeDocument/2006/relationships/image" Target="QRs/pcloud.jpg" TargetMode="External"/><Relationship Id="rId80" Type="http://schemas.openxmlformats.org/officeDocument/2006/relationships/image" Target="QRs/pcloud.jpg" TargetMode="External"/><Relationship Id="rId155" Type="http://schemas.openxmlformats.org/officeDocument/2006/relationships/image" Target="QRs/pcloud.jpg" TargetMode="External"/><Relationship Id="rId176" Type="http://schemas.openxmlformats.org/officeDocument/2006/relationships/image" Target="QRs/pcloud.jpg" TargetMode="External"/><Relationship Id="rId197" Type="http://schemas.openxmlformats.org/officeDocument/2006/relationships/image" Target="QRs/pcloud.jpg" TargetMode="External"/><Relationship Id="rId341" Type="http://schemas.openxmlformats.org/officeDocument/2006/relationships/image" Target="QRs/pcloud.jpg" TargetMode="External"/><Relationship Id="rId201" Type="http://schemas.openxmlformats.org/officeDocument/2006/relationships/image" Target="QRs/pcloud.jpg" TargetMode="External"/><Relationship Id="rId222" Type="http://schemas.openxmlformats.org/officeDocument/2006/relationships/image" Target="QRs/pcloud.jpg" TargetMode="External"/><Relationship Id="rId243" Type="http://schemas.openxmlformats.org/officeDocument/2006/relationships/image" Target="QRs/pcloud.jpg" TargetMode="External"/><Relationship Id="rId264" Type="http://schemas.openxmlformats.org/officeDocument/2006/relationships/image" Target="QRs/pcloud.jpg" TargetMode="External"/><Relationship Id="rId285" Type="http://schemas.openxmlformats.org/officeDocument/2006/relationships/image" Target="QRs/pcloud.jpg" TargetMode="External"/><Relationship Id="rId17" Type="http://schemas.openxmlformats.org/officeDocument/2006/relationships/image" Target="QRs/pcloud.jpg" TargetMode="External"/><Relationship Id="rId38" Type="http://schemas.openxmlformats.org/officeDocument/2006/relationships/image" Target="QRs/pcloud.jpg" TargetMode="External"/><Relationship Id="rId59" Type="http://schemas.openxmlformats.org/officeDocument/2006/relationships/image" Target="QRs/pcloud.jpg" TargetMode="External"/><Relationship Id="rId103" Type="http://schemas.openxmlformats.org/officeDocument/2006/relationships/image" Target="QRs/pcloud.jpg" TargetMode="External"/><Relationship Id="rId124" Type="http://schemas.openxmlformats.org/officeDocument/2006/relationships/image" Target="QRs/pcloud.jpg" TargetMode="External"/><Relationship Id="rId310" Type="http://schemas.openxmlformats.org/officeDocument/2006/relationships/image" Target="QRs/pcloud.jpg" TargetMode="External"/><Relationship Id="rId70" Type="http://schemas.openxmlformats.org/officeDocument/2006/relationships/image" Target="QRs/pcloud.jpg" TargetMode="External"/><Relationship Id="rId91" Type="http://schemas.openxmlformats.org/officeDocument/2006/relationships/image" Target="QRs/pcloud.jpg" TargetMode="External"/><Relationship Id="rId145" Type="http://schemas.openxmlformats.org/officeDocument/2006/relationships/image" Target="QRs/pcloud.jpg" TargetMode="External"/><Relationship Id="rId166" Type="http://schemas.openxmlformats.org/officeDocument/2006/relationships/image" Target="QRs/pcloud.jpg" TargetMode="External"/><Relationship Id="rId187" Type="http://schemas.openxmlformats.org/officeDocument/2006/relationships/image" Target="QRs/pcloud.jpg" TargetMode="External"/><Relationship Id="rId331" Type="http://schemas.openxmlformats.org/officeDocument/2006/relationships/image" Target="QRs/pcloud.jpg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QRs/pcloud.jpg" TargetMode="External"/><Relationship Id="rId233" Type="http://schemas.openxmlformats.org/officeDocument/2006/relationships/image" Target="QRs/pcloud.jpg" TargetMode="External"/><Relationship Id="rId254" Type="http://schemas.openxmlformats.org/officeDocument/2006/relationships/image" Target="QRs/pcloud.jpg" TargetMode="External"/><Relationship Id="rId28" Type="http://schemas.openxmlformats.org/officeDocument/2006/relationships/image" Target="QRs/pcloud.jpg" TargetMode="External"/><Relationship Id="rId49" Type="http://schemas.openxmlformats.org/officeDocument/2006/relationships/image" Target="QRs/pcloud.jpg" TargetMode="External"/><Relationship Id="rId114" Type="http://schemas.openxmlformats.org/officeDocument/2006/relationships/image" Target="QRs/pcloud.jpg" TargetMode="External"/><Relationship Id="rId275" Type="http://schemas.openxmlformats.org/officeDocument/2006/relationships/image" Target="QRs/pcloud.jpg" TargetMode="External"/><Relationship Id="rId296" Type="http://schemas.openxmlformats.org/officeDocument/2006/relationships/image" Target="QRs/pcloud.jpg" TargetMode="External"/><Relationship Id="rId300" Type="http://schemas.openxmlformats.org/officeDocument/2006/relationships/image" Target="QRs/pcloud.jpg" TargetMode="External"/><Relationship Id="rId60" Type="http://schemas.openxmlformats.org/officeDocument/2006/relationships/image" Target="QRs/pcloud.jpg" TargetMode="External"/><Relationship Id="rId81" Type="http://schemas.openxmlformats.org/officeDocument/2006/relationships/image" Target="QRs/pcloud.jpg" TargetMode="External"/><Relationship Id="rId135" Type="http://schemas.openxmlformats.org/officeDocument/2006/relationships/image" Target="QRs/pcloud.jpg" TargetMode="External"/><Relationship Id="rId156" Type="http://schemas.openxmlformats.org/officeDocument/2006/relationships/image" Target="QRs/pcloud.jpg" TargetMode="External"/><Relationship Id="rId177" Type="http://schemas.openxmlformats.org/officeDocument/2006/relationships/image" Target="QRs/pcloud.jpg" TargetMode="External"/><Relationship Id="rId198" Type="http://schemas.openxmlformats.org/officeDocument/2006/relationships/image" Target="QRs/pcloud.jpg" TargetMode="External"/><Relationship Id="rId321" Type="http://schemas.openxmlformats.org/officeDocument/2006/relationships/image" Target="QRs/pcloud.jpg" TargetMode="External"/><Relationship Id="rId342" Type="http://schemas.openxmlformats.org/officeDocument/2006/relationships/image" Target="QRs/pcloud.jpg" TargetMode="External"/><Relationship Id="rId202" Type="http://schemas.openxmlformats.org/officeDocument/2006/relationships/image" Target="QRs/pcloud.jpg" TargetMode="External"/><Relationship Id="rId223" Type="http://schemas.openxmlformats.org/officeDocument/2006/relationships/image" Target="QRs/pcloud.jpg" TargetMode="External"/><Relationship Id="rId244" Type="http://schemas.openxmlformats.org/officeDocument/2006/relationships/image" Target="QRs/pcloud.jpg" TargetMode="External"/><Relationship Id="rId18" Type="http://schemas.openxmlformats.org/officeDocument/2006/relationships/image" Target="QRs/pcloud.jpg" TargetMode="External"/><Relationship Id="rId39" Type="http://schemas.openxmlformats.org/officeDocument/2006/relationships/image" Target="QRs/pcloud.jpg" TargetMode="External"/><Relationship Id="rId265" Type="http://schemas.openxmlformats.org/officeDocument/2006/relationships/image" Target="QRs/pcloud.jpg" TargetMode="External"/><Relationship Id="rId286" Type="http://schemas.openxmlformats.org/officeDocument/2006/relationships/image" Target="QRs/pcloud.jpg" TargetMode="External"/><Relationship Id="rId50" Type="http://schemas.openxmlformats.org/officeDocument/2006/relationships/image" Target="QRs/pcloud.jpg" TargetMode="External"/><Relationship Id="rId104" Type="http://schemas.openxmlformats.org/officeDocument/2006/relationships/image" Target="QRs/pcloud.jpg" TargetMode="External"/><Relationship Id="rId125" Type="http://schemas.openxmlformats.org/officeDocument/2006/relationships/image" Target="QRs/pcloud.jpg" TargetMode="External"/><Relationship Id="rId146" Type="http://schemas.openxmlformats.org/officeDocument/2006/relationships/image" Target="QRs/pcloud.jpg" TargetMode="External"/><Relationship Id="rId167" Type="http://schemas.openxmlformats.org/officeDocument/2006/relationships/image" Target="QRs/pcloud.jpg" TargetMode="External"/><Relationship Id="rId188" Type="http://schemas.openxmlformats.org/officeDocument/2006/relationships/image" Target="QRs/pcloud.jpg" TargetMode="External"/><Relationship Id="rId311" Type="http://schemas.openxmlformats.org/officeDocument/2006/relationships/image" Target="QRs/pcloud.jpg" TargetMode="External"/><Relationship Id="rId332" Type="http://schemas.openxmlformats.org/officeDocument/2006/relationships/image" Target="QRs/pcloud.jpg" TargetMode="External"/><Relationship Id="rId71" Type="http://schemas.openxmlformats.org/officeDocument/2006/relationships/image" Target="QRs/pcloud.jpg" TargetMode="External"/><Relationship Id="rId92" Type="http://schemas.openxmlformats.org/officeDocument/2006/relationships/image" Target="QRs/pcloud.jpg" TargetMode="External"/><Relationship Id="rId213" Type="http://schemas.openxmlformats.org/officeDocument/2006/relationships/image" Target="QRs/pcloud.jpg" TargetMode="External"/><Relationship Id="rId234" Type="http://schemas.openxmlformats.org/officeDocument/2006/relationships/image" Target="QRs/pcloud.jpg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QRs/pcloud.jpg" TargetMode="External"/><Relationship Id="rId255" Type="http://schemas.openxmlformats.org/officeDocument/2006/relationships/image" Target="QRs/pcloud.jpg" TargetMode="External"/><Relationship Id="rId276" Type="http://schemas.openxmlformats.org/officeDocument/2006/relationships/image" Target="QRs/pcloud.jpg" TargetMode="External"/><Relationship Id="rId297" Type="http://schemas.openxmlformats.org/officeDocument/2006/relationships/image" Target="QRs/pcloud.jpg" TargetMode="External"/><Relationship Id="rId40" Type="http://schemas.openxmlformats.org/officeDocument/2006/relationships/image" Target="QRs/pcloud.jpg" TargetMode="External"/><Relationship Id="rId115" Type="http://schemas.openxmlformats.org/officeDocument/2006/relationships/image" Target="QRs/pcloud.jpg" TargetMode="External"/><Relationship Id="rId136" Type="http://schemas.openxmlformats.org/officeDocument/2006/relationships/image" Target="QRs/pcloud.jpg" TargetMode="External"/><Relationship Id="rId157" Type="http://schemas.openxmlformats.org/officeDocument/2006/relationships/image" Target="QRs/pcloud.jpg" TargetMode="External"/><Relationship Id="rId178" Type="http://schemas.openxmlformats.org/officeDocument/2006/relationships/image" Target="QRs/pcloud.jpg" TargetMode="External"/><Relationship Id="rId301" Type="http://schemas.openxmlformats.org/officeDocument/2006/relationships/image" Target="QRs/pcloud.jpg" TargetMode="External"/><Relationship Id="rId322" Type="http://schemas.openxmlformats.org/officeDocument/2006/relationships/image" Target="QRs/pcloud.jpg" TargetMode="External"/><Relationship Id="rId343" Type="http://schemas.openxmlformats.org/officeDocument/2006/relationships/image" Target="QRs/pcloud.jpg" TargetMode="External"/><Relationship Id="rId61" Type="http://schemas.openxmlformats.org/officeDocument/2006/relationships/image" Target="QRs/pcloud.jpg" TargetMode="External"/><Relationship Id="rId82" Type="http://schemas.openxmlformats.org/officeDocument/2006/relationships/image" Target="QRs/pcloud.jpg" TargetMode="External"/><Relationship Id="rId199" Type="http://schemas.openxmlformats.org/officeDocument/2006/relationships/image" Target="QRs/pcloud.jpg" TargetMode="External"/><Relationship Id="rId203" Type="http://schemas.openxmlformats.org/officeDocument/2006/relationships/image" Target="QRs/pcloud.jpg" TargetMode="External"/><Relationship Id="rId19" Type="http://schemas.openxmlformats.org/officeDocument/2006/relationships/image" Target="QRs/pcloud.jpg" TargetMode="External"/><Relationship Id="rId224" Type="http://schemas.openxmlformats.org/officeDocument/2006/relationships/image" Target="QRs/pcloud.jpg" TargetMode="External"/><Relationship Id="rId245" Type="http://schemas.openxmlformats.org/officeDocument/2006/relationships/image" Target="QRs/pcloud.jpg" TargetMode="External"/><Relationship Id="rId266" Type="http://schemas.openxmlformats.org/officeDocument/2006/relationships/image" Target="QRs/pcloud.jpg" TargetMode="External"/><Relationship Id="rId287" Type="http://schemas.openxmlformats.org/officeDocument/2006/relationships/image" Target="QRs/pcloud.jpg" TargetMode="External"/><Relationship Id="rId30" Type="http://schemas.openxmlformats.org/officeDocument/2006/relationships/image" Target="QRs/pcloud.jpg" TargetMode="External"/><Relationship Id="rId105" Type="http://schemas.openxmlformats.org/officeDocument/2006/relationships/image" Target="QRs/pcloud.jpg" TargetMode="External"/><Relationship Id="rId126" Type="http://schemas.openxmlformats.org/officeDocument/2006/relationships/image" Target="QRs/pcloud.jpg" TargetMode="External"/><Relationship Id="rId147" Type="http://schemas.openxmlformats.org/officeDocument/2006/relationships/image" Target="QRs/pcloud.jpg" TargetMode="External"/><Relationship Id="rId168" Type="http://schemas.openxmlformats.org/officeDocument/2006/relationships/image" Target="QRs/pcloud.jpg" TargetMode="External"/><Relationship Id="rId312" Type="http://schemas.openxmlformats.org/officeDocument/2006/relationships/image" Target="QRs/pcloud.jpg" TargetMode="External"/><Relationship Id="rId333" Type="http://schemas.openxmlformats.org/officeDocument/2006/relationships/image" Target="QRs/pcloud.jpg" TargetMode="External"/><Relationship Id="rId51" Type="http://schemas.openxmlformats.org/officeDocument/2006/relationships/image" Target="QRs/pcloud.jpg" TargetMode="External"/><Relationship Id="rId72" Type="http://schemas.openxmlformats.org/officeDocument/2006/relationships/image" Target="QRs/pcloud.jpg" TargetMode="External"/><Relationship Id="rId93" Type="http://schemas.openxmlformats.org/officeDocument/2006/relationships/image" Target="QRs/pcloud.jpg" TargetMode="External"/><Relationship Id="rId189" Type="http://schemas.openxmlformats.org/officeDocument/2006/relationships/image" Target="QRs/pcloud.jpg" TargetMode="External"/><Relationship Id="rId3" Type="http://schemas.openxmlformats.org/officeDocument/2006/relationships/customXml" Target="../customXml/item3.xml"/><Relationship Id="rId214" Type="http://schemas.openxmlformats.org/officeDocument/2006/relationships/image" Target="QRs/pcloud.jpg" TargetMode="External"/><Relationship Id="rId235" Type="http://schemas.openxmlformats.org/officeDocument/2006/relationships/image" Target="QRs/pcloud.jpg" TargetMode="External"/><Relationship Id="rId256" Type="http://schemas.openxmlformats.org/officeDocument/2006/relationships/image" Target="QRs/pcloud.jpg" TargetMode="External"/><Relationship Id="rId277" Type="http://schemas.openxmlformats.org/officeDocument/2006/relationships/image" Target="QRs/pcloud.jpg" TargetMode="External"/><Relationship Id="rId298" Type="http://schemas.openxmlformats.org/officeDocument/2006/relationships/image" Target="QRs/pcloud.jpg" TargetMode="External"/><Relationship Id="rId116" Type="http://schemas.openxmlformats.org/officeDocument/2006/relationships/image" Target="QRs/pcloud.jpg" TargetMode="External"/><Relationship Id="rId137" Type="http://schemas.openxmlformats.org/officeDocument/2006/relationships/image" Target="QRs/pcloud.jpg" TargetMode="External"/><Relationship Id="rId158" Type="http://schemas.openxmlformats.org/officeDocument/2006/relationships/image" Target="QRs/pcloud.jpg" TargetMode="External"/><Relationship Id="rId302" Type="http://schemas.openxmlformats.org/officeDocument/2006/relationships/image" Target="QRs/pcloud.jpg" TargetMode="External"/><Relationship Id="rId323" Type="http://schemas.openxmlformats.org/officeDocument/2006/relationships/image" Target="QRs/pcloud.jpg" TargetMode="External"/><Relationship Id="rId344" Type="http://schemas.openxmlformats.org/officeDocument/2006/relationships/image" Target="QRs/pcloud.jpg" TargetMode="External"/><Relationship Id="rId20" Type="http://schemas.openxmlformats.org/officeDocument/2006/relationships/image" Target="QRs/pcloud.jpg" TargetMode="External"/><Relationship Id="rId41" Type="http://schemas.openxmlformats.org/officeDocument/2006/relationships/image" Target="QRs/pcloud.jpg" TargetMode="External"/><Relationship Id="rId62" Type="http://schemas.openxmlformats.org/officeDocument/2006/relationships/image" Target="QRs/pcloud.jpg" TargetMode="External"/><Relationship Id="rId83" Type="http://schemas.openxmlformats.org/officeDocument/2006/relationships/image" Target="QRs/pcloud.jpg" TargetMode="External"/><Relationship Id="rId179" Type="http://schemas.openxmlformats.org/officeDocument/2006/relationships/image" Target="QRs/pcloud.jpg" TargetMode="External"/><Relationship Id="rId190" Type="http://schemas.openxmlformats.org/officeDocument/2006/relationships/image" Target="QRs/pcloud.jpg" TargetMode="External"/><Relationship Id="rId204" Type="http://schemas.openxmlformats.org/officeDocument/2006/relationships/image" Target="QRs/pcloud.jpg" TargetMode="External"/><Relationship Id="rId225" Type="http://schemas.openxmlformats.org/officeDocument/2006/relationships/image" Target="QRs/pcloud.jpg" TargetMode="External"/><Relationship Id="rId246" Type="http://schemas.openxmlformats.org/officeDocument/2006/relationships/image" Target="QRs/pcloud.jpg" TargetMode="External"/><Relationship Id="rId267" Type="http://schemas.openxmlformats.org/officeDocument/2006/relationships/image" Target="QRs/pcloud.jpg" TargetMode="External"/><Relationship Id="rId288" Type="http://schemas.openxmlformats.org/officeDocument/2006/relationships/image" Target="QRs/pcloud.jpg" TargetMode="External"/><Relationship Id="rId106" Type="http://schemas.openxmlformats.org/officeDocument/2006/relationships/image" Target="QRs/pcloud.jpg" TargetMode="External"/><Relationship Id="rId127" Type="http://schemas.openxmlformats.org/officeDocument/2006/relationships/image" Target="QRs/pcloud.jpg" TargetMode="External"/><Relationship Id="rId313" Type="http://schemas.openxmlformats.org/officeDocument/2006/relationships/image" Target="QRs/pcloud.jpg" TargetMode="External"/><Relationship Id="rId10" Type="http://schemas.openxmlformats.org/officeDocument/2006/relationships/footnotes" Target="footnotes.xml"/><Relationship Id="rId31" Type="http://schemas.openxmlformats.org/officeDocument/2006/relationships/image" Target="QRs/pcloud.jpg" TargetMode="External"/><Relationship Id="rId52" Type="http://schemas.openxmlformats.org/officeDocument/2006/relationships/image" Target="QRs/pcloud.jpg" TargetMode="External"/><Relationship Id="rId73" Type="http://schemas.openxmlformats.org/officeDocument/2006/relationships/image" Target="QRs/pcloud.jpg" TargetMode="External"/><Relationship Id="rId94" Type="http://schemas.openxmlformats.org/officeDocument/2006/relationships/image" Target="QRs/pcloud.jpg" TargetMode="External"/><Relationship Id="rId148" Type="http://schemas.openxmlformats.org/officeDocument/2006/relationships/image" Target="QRs/pcloud.jpg" TargetMode="External"/><Relationship Id="rId169" Type="http://schemas.openxmlformats.org/officeDocument/2006/relationships/image" Target="QRs/pcloud.jpg" TargetMode="External"/><Relationship Id="rId334" Type="http://schemas.openxmlformats.org/officeDocument/2006/relationships/image" Target="QRs/pcloud.jpg" TargetMode="External"/><Relationship Id="rId4" Type="http://schemas.openxmlformats.org/officeDocument/2006/relationships/customXml" Target="../customXml/item4.xml"/><Relationship Id="rId180" Type="http://schemas.openxmlformats.org/officeDocument/2006/relationships/image" Target="QRs/pcloud.jpg" TargetMode="External"/><Relationship Id="rId215" Type="http://schemas.openxmlformats.org/officeDocument/2006/relationships/image" Target="QRs/pcloud.jpg" TargetMode="External"/><Relationship Id="rId236" Type="http://schemas.openxmlformats.org/officeDocument/2006/relationships/image" Target="QRs/pcloud.jpg" TargetMode="External"/><Relationship Id="rId257" Type="http://schemas.openxmlformats.org/officeDocument/2006/relationships/image" Target="QRs/pcloud.jpg" TargetMode="External"/><Relationship Id="rId278" Type="http://schemas.openxmlformats.org/officeDocument/2006/relationships/image" Target="QRs/pcloud.jpg" TargetMode="External"/><Relationship Id="rId303" Type="http://schemas.openxmlformats.org/officeDocument/2006/relationships/image" Target="QRs/pcloud.jpg" TargetMode="External"/><Relationship Id="rId42" Type="http://schemas.openxmlformats.org/officeDocument/2006/relationships/image" Target="QRs/pcloud.jpg" TargetMode="External"/><Relationship Id="rId84" Type="http://schemas.openxmlformats.org/officeDocument/2006/relationships/image" Target="QRs/pcloud.jpg" TargetMode="External"/><Relationship Id="rId138" Type="http://schemas.openxmlformats.org/officeDocument/2006/relationships/image" Target="QRs/pcloud.jpg" TargetMode="External"/><Relationship Id="rId345" Type="http://schemas.openxmlformats.org/officeDocument/2006/relationships/fontTable" Target="fontTable.xml"/><Relationship Id="rId191" Type="http://schemas.openxmlformats.org/officeDocument/2006/relationships/image" Target="QRs/pcloud.jpg" TargetMode="External"/><Relationship Id="rId205" Type="http://schemas.openxmlformats.org/officeDocument/2006/relationships/image" Target="QRs/pcloud.jpg" TargetMode="External"/><Relationship Id="rId247" Type="http://schemas.openxmlformats.org/officeDocument/2006/relationships/image" Target="QRs/pcloud.jpg" TargetMode="External"/><Relationship Id="rId107" Type="http://schemas.openxmlformats.org/officeDocument/2006/relationships/image" Target="QRs/pcloud.jpg" TargetMode="External"/><Relationship Id="rId289" Type="http://schemas.openxmlformats.org/officeDocument/2006/relationships/image" Target="QRs/pcloud.jpg" TargetMode="External"/><Relationship Id="rId11" Type="http://schemas.openxmlformats.org/officeDocument/2006/relationships/endnotes" Target="endnotes.xml"/><Relationship Id="rId53" Type="http://schemas.openxmlformats.org/officeDocument/2006/relationships/image" Target="QRs/pcloud.jpg" TargetMode="External"/><Relationship Id="rId149" Type="http://schemas.openxmlformats.org/officeDocument/2006/relationships/image" Target="QRs/pcloud.jpg" TargetMode="External"/><Relationship Id="rId314" Type="http://schemas.openxmlformats.org/officeDocument/2006/relationships/image" Target="QRs/pcloud.jpg" TargetMode="External"/><Relationship Id="rId95" Type="http://schemas.openxmlformats.org/officeDocument/2006/relationships/image" Target="QRs/pcloud.jpg" TargetMode="External"/><Relationship Id="rId160" Type="http://schemas.openxmlformats.org/officeDocument/2006/relationships/image" Target="QRs/pcloud.jpg" TargetMode="External"/><Relationship Id="rId216" Type="http://schemas.openxmlformats.org/officeDocument/2006/relationships/image" Target="QRs/pcloud.jpg" TargetMode="External"/><Relationship Id="rId258" Type="http://schemas.openxmlformats.org/officeDocument/2006/relationships/image" Target="QRs/pcloud.jpg" TargetMode="External"/><Relationship Id="rId22" Type="http://schemas.openxmlformats.org/officeDocument/2006/relationships/image" Target="QRs/pcloud.jpg" TargetMode="External"/><Relationship Id="rId64" Type="http://schemas.openxmlformats.org/officeDocument/2006/relationships/image" Target="QRs/pcloud.jpg" TargetMode="External"/><Relationship Id="rId118" Type="http://schemas.openxmlformats.org/officeDocument/2006/relationships/image" Target="QRs/pcloud.jpg" TargetMode="External"/><Relationship Id="rId325" Type="http://schemas.openxmlformats.org/officeDocument/2006/relationships/image" Target="QRs/pcloud.jpg" TargetMode="External"/><Relationship Id="rId171" Type="http://schemas.openxmlformats.org/officeDocument/2006/relationships/image" Target="QRs/pcloud.jpg" TargetMode="External"/><Relationship Id="rId227" Type="http://schemas.openxmlformats.org/officeDocument/2006/relationships/image" Target="QRs/pcloud.jpg" TargetMode="External"/><Relationship Id="rId269" Type="http://schemas.openxmlformats.org/officeDocument/2006/relationships/image" Target="QRs/pcloud.jpg" TargetMode="External"/><Relationship Id="rId33" Type="http://schemas.openxmlformats.org/officeDocument/2006/relationships/image" Target="QRs/pcloud.jpg" TargetMode="External"/><Relationship Id="rId129" Type="http://schemas.openxmlformats.org/officeDocument/2006/relationships/image" Target="QRs/pcloud.jpg" TargetMode="External"/><Relationship Id="rId280" Type="http://schemas.openxmlformats.org/officeDocument/2006/relationships/image" Target="QRs/pcloud.jpg" TargetMode="External"/><Relationship Id="rId336" Type="http://schemas.openxmlformats.org/officeDocument/2006/relationships/image" Target="QRs/pcloud.jpg" TargetMode="External"/><Relationship Id="rId75" Type="http://schemas.openxmlformats.org/officeDocument/2006/relationships/image" Target="QRs/pcloud.jpg" TargetMode="External"/><Relationship Id="rId140" Type="http://schemas.openxmlformats.org/officeDocument/2006/relationships/image" Target="QRs/pcloud.jpg" TargetMode="External"/><Relationship Id="rId182" Type="http://schemas.openxmlformats.org/officeDocument/2006/relationships/image" Target="QRs/pcloud.jpg" TargetMode="External"/><Relationship Id="rId6" Type="http://schemas.openxmlformats.org/officeDocument/2006/relationships/numbering" Target="numbering.xml"/><Relationship Id="rId238" Type="http://schemas.openxmlformats.org/officeDocument/2006/relationships/image" Target="QRs/pcloud.jpg" TargetMode="External"/><Relationship Id="rId291" Type="http://schemas.openxmlformats.org/officeDocument/2006/relationships/image" Target="QRs/pcloud.jpg" TargetMode="External"/><Relationship Id="rId305" Type="http://schemas.openxmlformats.org/officeDocument/2006/relationships/image" Target="QRs/pcloud.jpg" TargetMode="External"/><Relationship Id="rId44" Type="http://schemas.openxmlformats.org/officeDocument/2006/relationships/image" Target="QRs/pcloud.jpg" TargetMode="External"/><Relationship Id="rId86" Type="http://schemas.openxmlformats.org/officeDocument/2006/relationships/image" Target="QRs/pcloud.jpg" TargetMode="External"/><Relationship Id="rId151" Type="http://schemas.openxmlformats.org/officeDocument/2006/relationships/image" Target="QRs/pcloud.jpg" TargetMode="External"/><Relationship Id="rId193" Type="http://schemas.openxmlformats.org/officeDocument/2006/relationships/image" Target="QRs/pcloud.jpg" TargetMode="External"/><Relationship Id="rId207" Type="http://schemas.openxmlformats.org/officeDocument/2006/relationships/image" Target="QRs/pcloud.jpg" TargetMode="External"/><Relationship Id="rId249" Type="http://schemas.openxmlformats.org/officeDocument/2006/relationships/image" Target="QRs/pcloud.jpg" TargetMode="External"/><Relationship Id="rId13" Type="http://schemas.openxmlformats.org/officeDocument/2006/relationships/image" Target="QRs/pcloud.jpg" TargetMode="External"/><Relationship Id="rId109" Type="http://schemas.openxmlformats.org/officeDocument/2006/relationships/image" Target="QRs/pcloud.jpg" TargetMode="External"/><Relationship Id="rId260" Type="http://schemas.openxmlformats.org/officeDocument/2006/relationships/image" Target="QRs/pcloud.jpg" TargetMode="External"/><Relationship Id="rId316" Type="http://schemas.openxmlformats.org/officeDocument/2006/relationships/image" Target="QRs/pcloud.jpg" TargetMode="External"/><Relationship Id="rId55" Type="http://schemas.openxmlformats.org/officeDocument/2006/relationships/image" Target="QRs/pcloud.jpg" TargetMode="External"/><Relationship Id="rId97" Type="http://schemas.openxmlformats.org/officeDocument/2006/relationships/image" Target="QRs/pcloud.jpg" TargetMode="External"/><Relationship Id="rId120" Type="http://schemas.openxmlformats.org/officeDocument/2006/relationships/image" Target="QRs/pcloud.jpg" TargetMode="External"/><Relationship Id="rId162" Type="http://schemas.openxmlformats.org/officeDocument/2006/relationships/image" Target="QRs/pcloud.jpg" TargetMode="External"/><Relationship Id="rId218" Type="http://schemas.openxmlformats.org/officeDocument/2006/relationships/image" Target="QRs/pcloud.jpg" TargetMode="External"/><Relationship Id="rId271" Type="http://schemas.openxmlformats.org/officeDocument/2006/relationships/image" Target="QRs/pcloud.jpg" TargetMode="External"/><Relationship Id="rId24" Type="http://schemas.openxmlformats.org/officeDocument/2006/relationships/image" Target="QRs/pcloud.jpg" TargetMode="External"/><Relationship Id="rId66" Type="http://schemas.openxmlformats.org/officeDocument/2006/relationships/image" Target="QRs/pcloud.jpg" TargetMode="External"/><Relationship Id="rId131" Type="http://schemas.openxmlformats.org/officeDocument/2006/relationships/image" Target="QRs/pcloud.jpg" TargetMode="External"/><Relationship Id="rId327" Type="http://schemas.openxmlformats.org/officeDocument/2006/relationships/image" Target="QRs/pcloud.jpg" TargetMode="External"/><Relationship Id="rId173" Type="http://schemas.openxmlformats.org/officeDocument/2006/relationships/image" Target="QRs/pcloud.jpg" TargetMode="External"/><Relationship Id="rId229" Type="http://schemas.openxmlformats.org/officeDocument/2006/relationships/image" Target="QRs/pcloud.jpg" TargetMode="External"/><Relationship Id="rId240" Type="http://schemas.openxmlformats.org/officeDocument/2006/relationships/image" Target="QRs/pcloud.jpg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jackg\PycharmProjects\flatplates\URLS.xlsx" TargetMode="External"/><Relationship Id="rId2" Type="http://schemas.openxmlformats.org/officeDocument/2006/relationships/mailMergeSource" Target="file:///C:\Users\jackg\PycharmProjects\flatplates\URLS.xlsx" TargetMode="External"/><Relationship Id="rId1" Type="http://schemas.openxmlformats.org/officeDocument/2006/relationships/attachedTemplate" Target="file:///C:\Users\jackg\AppData\Roaming\Microsoft\Templates\Return%20address%20labels%20(basic%20format,%2080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860214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2012-09-25T13:16:17+00:00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1639018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TP103464717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56C24-9D7C-45E6-9A83-2D63FDF18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2E361-3B2F-485F-9CB0-779BA804A1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6BBFDD-3233-4219-8854-F0771A7465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E410FF-62A1-4500-B153-A4887B81967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(basic format, 80 per page).dotx</Template>
  <TotalTime>368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Gulley</dc:creator>
  <cp:lastModifiedBy>Jack Gulley</cp:lastModifiedBy>
  <cp:revision>92</cp:revision>
  <dcterms:created xsi:type="dcterms:W3CDTF">2021-02-10T14:25:00Z</dcterms:created>
  <dcterms:modified xsi:type="dcterms:W3CDTF">2021-02-12T14:30:00Z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